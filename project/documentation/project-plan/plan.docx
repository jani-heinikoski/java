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9AD31" w14:textId="7833016D" w:rsidR="001B277A" w:rsidRPr="00D21B94" w:rsidRDefault="00A37C4D" w:rsidP="00467221">
      <w:pPr>
        <w:rPr>
          <w:b/>
          <w:lang w:val="en-GB"/>
        </w:rPr>
      </w:pPr>
      <w:r>
        <w:rPr>
          <w:b/>
          <w:lang w:val="en-GB"/>
        </w:rPr>
        <w:softHyphen/>
      </w:r>
      <w:r w:rsidR="001B277A" w:rsidRPr="00D21B94">
        <w:rPr>
          <w:b/>
          <w:lang w:val="en-GB"/>
        </w:rPr>
        <w:t>LUT School of Engineering Science</w:t>
      </w:r>
    </w:p>
    <w:p w14:paraId="7CE22532" w14:textId="0A09B2CB" w:rsidR="00FF7EE6" w:rsidRPr="009D477C" w:rsidRDefault="000C0CF5" w:rsidP="00467221">
      <w:pPr>
        <w:rPr>
          <w:lang w:val="en-GB"/>
        </w:rPr>
      </w:pPr>
      <w:r w:rsidRPr="000C0CF5">
        <w:rPr>
          <w:lang w:val="en-GB"/>
        </w:rPr>
        <w:t>CT60A2411</w:t>
      </w:r>
      <w:r w:rsidR="00866966" w:rsidRPr="00E75FCE">
        <w:rPr>
          <w:lang w:val="en-GB"/>
        </w:rPr>
        <w:t xml:space="preserve"> </w:t>
      </w:r>
      <w:r>
        <w:rPr>
          <w:lang w:val="en-GB"/>
        </w:rPr>
        <w:t>Olio-ohjelmointi</w:t>
      </w:r>
    </w:p>
    <w:p w14:paraId="0AB9DA04" w14:textId="610F122B" w:rsidR="00866966" w:rsidRPr="001B277A" w:rsidRDefault="009D477C" w:rsidP="00467221">
      <w:r>
        <w:t xml:space="preserve">Kevät </w:t>
      </w:r>
      <w:r w:rsidR="00866966">
        <w:t>20</w:t>
      </w:r>
      <w:r w:rsidR="000C0CF5">
        <w:t>20</w:t>
      </w:r>
    </w:p>
    <w:p w14:paraId="16ED7FD5" w14:textId="77777777" w:rsidR="00467221" w:rsidRPr="001B277A" w:rsidRDefault="00467221" w:rsidP="00467221">
      <w:r w:rsidRPr="001B277A">
        <w:tab/>
      </w:r>
      <w:r w:rsidRPr="001B277A">
        <w:tab/>
      </w:r>
      <w:r w:rsidRPr="001B277A">
        <w:tab/>
      </w:r>
    </w:p>
    <w:p w14:paraId="304DC095" w14:textId="77777777" w:rsidR="00467221" w:rsidRPr="001B277A" w:rsidRDefault="00467221" w:rsidP="00467221"/>
    <w:p w14:paraId="31E1E26E" w14:textId="77777777" w:rsidR="00DA4E3F" w:rsidRPr="001B277A" w:rsidRDefault="00DA4E3F" w:rsidP="00467221"/>
    <w:p w14:paraId="41B868AF" w14:textId="77777777" w:rsidR="00DA4E3F" w:rsidRPr="001B277A" w:rsidRDefault="00DA4E3F" w:rsidP="00467221"/>
    <w:p w14:paraId="5A94C96E" w14:textId="77777777" w:rsidR="00467221" w:rsidRPr="001B277A" w:rsidRDefault="00467221" w:rsidP="00467221"/>
    <w:p w14:paraId="19006238" w14:textId="77777777" w:rsidR="00467221" w:rsidRPr="001B277A" w:rsidRDefault="00467221" w:rsidP="00467221"/>
    <w:p w14:paraId="3EC4CF57" w14:textId="77777777" w:rsidR="00467221" w:rsidRPr="001B277A" w:rsidRDefault="00467221" w:rsidP="00467221">
      <w:pPr>
        <w:rPr>
          <w:sz w:val="36"/>
          <w:szCs w:val="36"/>
        </w:rPr>
      </w:pPr>
    </w:p>
    <w:p w14:paraId="1F532402" w14:textId="77777777" w:rsidR="00467221" w:rsidRPr="001B277A" w:rsidRDefault="00467221" w:rsidP="00467221"/>
    <w:p w14:paraId="53992DAD" w14:textId="77777777" w:rsidR="00467221" w:rsidRPr="001B277A" w:rsidRDefault="00467221" w:rsidP="00467221"/>
    <w:p w14:paraId="367A3498" w14:textId="77777777" w:rsidR="00DA4E3F" w:rsidRPr="001B277A" w:rsidRDefault="00DA4E3F" w:rsidP="00467221"/>
    <w:p w14:paraId="09407088" w14:textId="2C24922C" w:rsidR="00467221" w:rsidRPr="001B277A" w:rsidRDefault="009D477C" w:rsidP="00467221">
      <w:pPr>
        <w:jc w:val="center"/>
        <w:rPr>
          <w:b/>
          <w:sz w:val="56"/>
          <w:szCs w:val="56"/>
        </w:rPr>
      </w:pPr>
      <w:r>
        <w:rPr>
          <w:b/>
          <w:sz w:val="56"/>
          <w:szCs w:val="56"/>
        </w:rPr>
        <w:t>Ohjelmisto</w:t>
      </w:r>
      <w:r w:rsidR="000C0CF5">
        <w:rPr>
          <w:b/>
          <w:sz w:val="56"/>
          <w:szCs w:val="56"/>
        </w:rPr>
        <w:t xml:space="preserve"> DaBank</w:t>
      </w:r>
    </w:p>
    <w:p w14:paraId="0829C58F" w14:textId="3D37DFFF" w:rsidR="001B277A" w:rsidRPr="001B277A" w:rsidRDefault="009D477C" w:rsidP="00467221">
      <w:pPr>
        <w:jc w:val="center"/>
        <w:rPr>
          <w:b/>
          <w:sz w:val="36"/>
          <w:szCs w:val="36"/>
        </w:rPr>
      </w:pPr>
      <w:r>
        <w:rPr>
          <w:b/>
          <w:sz w:val="36"/>
          <w:szCs w:val="36"/>
        </w:rPr>
        <w:t>Harjoitustyösuunnitelma</w:t>
      </w:r>
    </w:p>
    <w:p w14:paraId="458CC29C" w14:textId="77777777" w:rsidR="00467221" w:rsidRPr="001B277A" w:rsidRDefault="00467221" w:rsidP="00467221"/>
    <w:p w14:paraId="4412B556" w14:textId="77777777" w:rsidR="00467221" w:rsidRPr="001B277A" w:rsidRDefault="00467221" w:rsidP="00467221"/>
    <w:p w14:paraId="1CC375D7" w14:textId="77777777" w:rsidR="00467221" w:rsidRPr="001B277A" w:rsidRDefault="00467221" w:rsidP="00467221"/>
    <w:p w14:paraId="118C8B88" w14:textId="77777777" w:rsidR="00467221" w:rsidRPr="001B277A" w:rsidRDefault="00467221" w:rsidP="00467221"/>
    <w:p w14:paraId="57D18C63" w14:textId="77777777" w:rsidR="00467221" w:rsidRPr="001B277A" w:rsidRDefault="00467221" w:rsidP="00467221"/>
    <w:p w14:paraId="1D03A3B5" w14:textId="77777777" w:rsidR="00467221" w:rsidRPr="001B277A" w:rsidRDefault="00467221" w:rsidP="00467221"/>
    <w:p w14:paraId="65D753A0" w14:textId="77777777" w:rsidR="000C0CF5" w:rsidRDefault="000C0CF5" w:rsidP="00A4316E">
      <w:pPr>
        <w:jc w:val="right"/>
      </w:pPr>
    </w:p>
    <w:p w14:paraId="4EBC538B" w14:textId="77777777" w:rsidR="000C0CF5" w:rsidRDefault="000C0CF5" w:rsidP="00A4316E">
      <w:pPr>
        <w:jc w:val="right"/>
      </w:pPr>
    </w:p>
    <w:p w14:paraId="3DCCBBBC" w14:textId="77777777" w:rsidR="000C0CF5" w:rsidRDefault="000C0CF5" w:rsidP="00A4316E">
      <w:pPr>
        <w:jc w:val="right"/>
      </w:pPr>
    </w:p>
    <w:p w14:paraId="2FAC2641" w14:textId="29DDD1F7" w:rsidR="00AE42B8" w:rsidRDefault="000C0CF5" w:rsidP="00A4316E">
      <w:pPr>
        <w:jc w:val="right"/>
      </w:pPr>
      <w:r>
        <w:t>1.3.2020</w:t>
      </w:r>
    </w:p>
    <w:p w14:paraId="7A445ABC" w14:textId="20BAA5C4" w:rsidR="00AE42B8" w:rsidRDefault="000C0CF5" w:rsidP="00A4316E">
      <w:pPr>
        <w:jc w:val="right"/>
      </w:pPr>
      <w:r>
        <w:t>Jani Heinikoski 0541122</w:t>
      </w:r>
    </w:p>
    <w:p w14:paraId="337606C1" w14:textId="1D0951F9" w:rsidR="000C0CF5" w:rsidRDefault="000C0CF5" w:rsidP="00A4316E">
      <w:pPr>
        <w:jc w:val="right"/>
      </w:pPr>
      <w:r>
        <w:t>jani.heinikoski@student.lut.fi</w:t>
      </w:r>
    </w:p>
    <w:p w14:paraId="5FC3E9BD" w14:textId="77777777" w:rsidR="00A4316E" w:rsidRDefault="00A4316E" w:rsidP="00A4316E">
      <w:pPr>
        <w:sectPr w:rsidR="00A4316E" w:rsidSect="004E7C35">
          <w:headerReference w:type="default" r:id="rId11"/>
          <w:footerReference w:type="default" r:id="rId12"/>
          <w:headerReference w:type="first" r:id="rId13"/>
          <w:pgSz w:w="11906" w:h="16838"/>
          <w:pgMar w:top="1985" w:right="1134" w:bottom="1134" w:left="1701" w:header="709" w:footer="709" w:gutter="0"/>
          <w:pgNumType w:start="1"/>
          <w:cols w:space="708"/>
          <w:docGrid w:linePitch="360"/>
        </w:sectPr>
      </w:pPr>
    </w:p>
    <w:p w14:paraId="79EAEA86" w14:textId="77777777" w:rsidR="00D802C9" w:rsidRDefault="00D802C9" w:rsidP="00B4336E">
      <w:pPr>
        <w:pStyle w:val="Sisllysluettelonotsikko"/>
        <w:rPr>
          <w:lang w:val="fi-FI"/>
        </w:rPr>
      </w:pPr>
      <w:r>
        <w:rPr>
          <w:lang w:val="fi-FI"/>
        </w:rPr>
        <w:lastRenderedPageBreak/>
        <w:t>Sisällysluettelo</w:t>
      </w:r>
    </w:p>
    <w:p w14:paraId="443401FA" w14:textId="483F711C" w:rsidR="00B4336E" w:rsidRPr="00B4336E" w:rsidRDefault="00B4336E" w:rsidP="00B4336E"/>
    <w:p w14:paraId="530B4691" w14:textId="126CE315" w:rsidR="00D10DEE" w:rsidRDefault="003A04F5">
      <w:pPr>
        <w:pStyle w:val="Sisluet1"/>
        <w:tabs>
          <w:tab w:val="left" w:pos="993"/>
        </w:tabs>
        <w:rPr>
          <w:rFonts w:asciiTheme="minorHAnsi" w:eastAsiaTheme="minorEastAsia" w:hAnsiTheme="minorHAnsi" w:cstheme="minorBidi"/>
          <w:noProof/>
          <w:sz w:val="22"/>
          <w:lang w:eastAsia="fi-FI"/>
        </w:rPr>
      </w:pPr>
      <w:r>
        <w:fldChar w:fldCharType="begin"/>
      </w:r>
      <w:r w:rsidR="00D802C9">
        <w:instrText xml:space="preserve"> TOC \o "1-3" \h \z \u </w:instrText>
      </w:r>
      <w:r>
        <w:fldChar w:fldCharType="separate"/>
      </w:r>
      <w:hyperlink w:anchor="_Toc33982314" w:history="1">
        <w:r w:rsidR="00D10DEE" w:rsidRPr="000B17AC">
          <w:rPr>
            <w:rStyle w:val="Hyperlinkki"/>
            <w:noProof/>
          </w:rPr>
          <w:t>1</w:t>
        </w:r>
        <w:r w:rsidR="00D10DEE">
          <w:rPr>
            <w:rFonts w:asciiTheme="minorHAnsi" w:eastAsiaTheme="minorEastAsia" w:hAnsiTheme="minorHAnsi" w:cstheme="minorBidi"/>
            <w:noProof/>
            <w:sz w:val="22"/>
            <w:lang w:eastAsia="fi-FI"/>
          </w:rPr>
          <w:tab/>
        </w:r>
        <w:r w:rsidR="00D10DEE" w:rsidRPr="000B17AC">
          <w:rPr>
            <w:rStyle w:val="Hyperlinkki"/>
            <w:noProof/>
          </w:rPr>
          <w:t>YLEISKATSAUS</w:t>
        </w:r>
        <w:r w:rsidR="00D10DEE">
          <w:rPr>
            <w:noProof/>
            <w:webHidden/>
          </w:rPr>
          <w:tab/>
        </w:r>
        <w:r w:rsidR="00D10DEE">
          <w:rPr>
            <w:noProof/>
            <w:webHidden/>
          </w:rPr>
          <w:fldChar w:fldCharType="begin"/>
        </w:r>
        <w:r w:rsidR="00D10DEE">
          <w:rPr>
            <w:noProof/>
            <w:webHidden/>
          </w:rPr>
          <w:instrText xml:space="preserve"> PAGEREF _Toc33982314 \h </w:instrText>
        </w:r>
        <w:r w:rsidR="00D10DEE">
          <w:rPr>
            <w:noProof/>
            <w:webHidden/>
          </w:rPr>
        </w:r>
        <w:r w:rsidR="00D10DEE">
          <w:rPr>
            <w:noProof/>
            <w:webHidden/>
          </w:rPr>
          <w:fldChar w:fldCharType="separate"/>
        </w:r>
        <w:r w:rsidR="00D10DEE">
          <w:rPr>
            <w:noProof/>
            <w:webHidden/>
          </w:rPr>
          <w:t>1</w:t>
        </w:r>
        <w:r w:rsidR="00D10DEE">
          <w:rPr>
            <w:noProof/>
            <w:webHidden/>
          </w:rPr>
          <w:fldChar w:fldCharType="end"/>
        </w:r>
      </w:hyperlink>
    </w:p>
    <w:p w14:paraId="729F13AC" w14:textId="62287CBE" w:rsidR="00D10DEE" w:rsidRDefault="00C85D0B">
      <w:pPr>
        <w:pStyle w:val="Sisluet1"/>
        <w:tabs>
          <w:tab w:val="left" w:pos="993"/>
        </w:tabs>
        <w:rPr>
          <w:rFonts w:asciiTheme="minorHAnsi" w:eastAsiaTheme="minorEastAsia" w:hAnsiTheme="minorHAnsi" w:cstheme="minorBidi"/>
          <w:noProof/>
          <w:sz w:val="22"/>
          <w:lang w:eastAsia="fi-FI"/>
        </w:rPr>
      </w:pPr>
      <w:hyperlink w:anchor="_Toc33982315" w:history="1">
        <w:r w:rsidR="00D10DEE" w:rsidRPr="000B17AC">
          <w:rPr>
            <w:rStyle w:val="Hyperlinkki"/>
            <w:noProof/>
          </w:rPr>
          <w:t>2</w:t>
        </w:r>
        <w:r w:rsidR="00D10DEE">
          <w:rPr>
            <w:rFonts w:asciiTheme="minorHAnsi" w:eastAsiaTheme="minorEastAsia" w:hAnsiTheme="minorHAnsi" w:cstheme="minorBidi"/>
            <w:noProof/>
            <w:sz w:val="22"/>
            <w:lang w:eastAsia="fi-FI"/>
          </w:rPr>
          <w:tab/>
        </w:r>
        <w:r w:rsidR="00D10DEE" w:rsidRPr="000B17AC">
          <w:rPr>
            <w:rStyle w:val="Hyperlinkki"/>
            <w:noProof/>
          </w:rPr>
          <w:t>RAJOITTEET</w:t>
        </w:r>
        <w:r w:rsidR="00D10DEE">
          <w:rPr>
            <w:noProof/>
            <w:webHidden/>
          </w:rPr>
          <w:tab/>
        </w:r>
        <w:r w:rsidR="00D10DEE">
          <w:rPr>
            <w:noProof/>
            <w:webHidden/>
          </w:rPr>
          <w:fldChar w:fldCharType="begin"/>
        </w:r>
        <w:r w:rsidR="00D10DEE">
          <w:rPr>
            <w:noProof/>
            <w:webHidden/>
          </w:rPr>
          <w:instrText xml:space="preserve"> PAGEREF _Toc33982315 \h </w:instrText>
        </w:r>
        <w:r w:rsidR="00D10DEE">
          <w:rPr>
            <w:noProof/>
            <w:webHidden/>
          </w:rPr>
        </w:r>
        <w:r w:rsidR="00D10DEE">
          <w:rPr>
            <w:noProof/>
            <w:webHidden/>
          </w:rPr>
          <w:fldChar w:fldCharType="separate"/>
        </w:r>
        <w:r w:rsidR="00D10DEE">
          <w:rPr>
            <w:noProof/>
            <w:webHidden/>
          </w:rPr>
          <w:t>1</w:t>
        </w:r>
        <w:r w:rsidR="00D10DEE">
          <w:rPr>
            <w:noProof/>
            <w:webHidden/>
          </w:rPr>
          <w:fldChar w:fldCharType="end"/>
        </w:r>
      </w:hyperlink>
    </w:p>
    <w:p w14:paraId="5BC29602" w14:textId="1A10F0B2" w:rsidR="00D10DEE" w:rsidRDefault="00C85D0B">
      <w:pPr>
        <w:pStyle w:val="Sisluet1"/>
        <w:tabs>
          <w:tab w:val="left" w:pos="993"/>
        </w:tabs>
        <w:rPr>
          <w:rFonts w:asciiTheme="minorHAnsi" w:eastAsiaTheme="minorEastAsia" w:hAnsiTheme="minorHAnsi" w:cstheme="minorBidi"/>
          <w:noProof/>
          <w:sz w:val="22"/>
          <w:lang w:eastAsia="fi-FI"/>
        </w:rPr>
      </w:pPr>
      <w:hyperlink w:anchor="_Toc33982316" w:history="1">
        <w:r w:rsidR="00D10DEE" w:rsidRPr="000B17AC">
          <w:rPr>
            <w:rStyle w:val="Hyperlinkki"/>
            <w:noProof/>
          </w:rPr>
          <w:t>3</w:t>
        </w:r>
        <w:r w:rsidR="00D10DEE">
          <w:rPr>
            <w:rFonts w:asciiTheme="minorHAnsi" w:eastAsiaTheme="minorEastAsia" w:hAnsiTheme="minorHAnsi" w:cstheme="minorBidi"/>
            <w:noProof/>
            <w:sz w:val="22"/>
            <w:lang w:eastAsia="fi-FI"/>
          </w:rPr>
          <w:tab/>
        </w:r>
        <w:r w:rsidR="00D10DEE" w:rsidRPr="000B17AC">
          <w:rPr>
            <w:rStyle w:val="Hyperlinkki"/>
            <w:noProof/>
          </w:rPr>
          <w:t>OLETTAMUKSET</w:t>
        </w:r>
        <w:r w:rsidR="00D10DEE">
          <w:rPr>
            <w:noProof/>
            <w:webHidden/>
          </w:rPr>
          <w:tab/>
        </w:r>
        <w:r w:rsidR="00D10DEE">
          <w:rPr>
            <w:noProof/>
            <w:webHidden/>
          </w:rPr>
          <w:fldChar w:fldCharType="begin"/>
        </w:r>
        <w:r w:rsidR="00D10DEE">
          <w:rPr>
            <w:noProof/>
            <w:webHidden/>
          </w:rPr>
          <w:instrText xml:space="preserve"> PAGEREF _Toc33982316 \h </w:instrText>
        </w:r>
        <w:r w:rsidR="00D10DEE">
          <w:rPr>
            <w:noProof/>
            <w:webHidden/>
          </w:rPr>
        </w:r>
        <w:r w:rsidR="00D10DEE">
          <w:rPr>
            <w:noProof/>
            <w:webHidden/>
          </w:rPr>
          <w:fldChar w:fldCharType="separate"/>
        </w:r>
        <w:r w:rsidR="00D10DEE">
          <w:rPr>
            <w:noProof/>
            <w:webHidden/>
          </w:rPr>
          <w:t>1</w:t>
        </w:r>
        <w:r w:rsidR="00D10DEE">
          <w:rPr>
            <w:noProof/>
            <w:webHidden/>
          </w:rPr>
          <w:fldChar w:fldCharType="end"/>
        </w:r>
      </w:hyperlink>
    </w:p>
    <w:p w14:paraId="5301B38D" w14:textId="472999BA" w:rsidR="00D10DEE" w:rsidRDefault="00C85D0B">
      <w:pPr>
        <w:pStyle w:val="Sisluet1"/>
        <w:tabs>
          <w:tab w:val="left" w:pos="993"/>
        </w:tabs>
        <w:rPr>
          <w:rFonts w:asciiTheme="minorHAnsi" w:eastAsiaTheme="minorEastAsia" w:hAnsiTheme="minorHAnsi" w:cstheme="minorBidi"/>
          <w:noProof/>
          <w:sz w:val="22"/>
          <w:lang w:eastAsia="fi-FI"/>
        </w:rPr>
      </w:pPr>
      <w:hyperlink w:anchor="_Toc33982317" w:history="1">
        <w:r w:rsidR="00D10DEE" w:rsidRPr="000B17AC">
          <w:rPr>
            <w:rStyle w:val="Hyperlinkki"/>
            <w:noProof/>
          </w:rPr>
          <w:t>4</w:t>
        </w:r>
        <w:r w:rsidR="00D10DEE">
          <w:rPr>
            <w:rFonts w:asciiTheme="minorHAnsi" w:eastAsiaTheme="minorEastAsia" w:hAnsiTheme="minorHAnsi" w:cstheme="minorBidi"/>
            <w:noProof/>
            <w:sz w:val="22"/>
            <w:lang w:eastAsia="fi-FI"/>
          </w:rPr>
          <w:tab/>
        </w:r>
        <w:r w:rsidR="00D10DEE" w:rsidRPr="000B17AC">
          <w:rPr>
            <w:rStyle w:val="Hyperlinkki"/>
            <w:noProof/>
          </w:rPr>
          <w:t>PROJEKTISUUNNITELMA</w:t>
        </w:r>
        <w:r w:rsidR="00D10DEE">
          <w:rPr>
            <w:noProof/>
            <w:webHidden/>
          </w:rPr>
          <w:tab/>
        </w:r>
        <w:r w:rsidR="00D10DEE">
          <w:rPr>
            <w:noProof/>
            <w:webHidden/>
          </w:rPr>
          <w:fldChar w:fldCharType="begin"/>
        </w:r>
        <w:r w:rsidR="00D10DEE">
          <w:rPr>
            <w:noProof/>
            <w:webHidden/>
          </w:rPr>
          <w:instrText xml:space="preserve"> PAGEREF _Toc33982317 \h </w:instrText>
        </w:r>
        <w:r w:rsidR="00D10DEE">
          <w:rPr>
            <w:noProof/>
            <w:webHidden/>
          </w:rPr>
        </w:r>
        <w:r w:rsidR="00D10DEE">
          <w:rPr>
            <w:noProof/>
            <w:webHidden/>
          </w:rPr>
          <w:fldChar w:fldCharType="separate"/>
        </w:r>
        <w:r w:rsidR="00D10DEE">
          <w:rPr>
            <w:noProof/>
            <w:webHidden/>
          </w:rPr>
          <w:t>2</w:t>
        </w:r>
        <w:r w:rsidR="00D10DEE">
          <w:rPr>
            <w:noProof/>
            <w:webHidden/>
          </w:rPr>
          <w:fldChar w:fldCharType="end"/>
        </w:r>
      </w:hyperlink>
    </w:p>
    <w:p w14:paraId="0352067D" w14:textId="51DDEBA6" w:rsidR="00D10DEE" w:rsidRDefault="00C85D0B">
      <w:pPr>
        <w:pStyle w:val="Sisluet1"/>
        <w:tabs>
          <w:tab w:val="left" w:pos="993"/>
        </w:tabs>
        <w:rPr>
          <w:rFonts w:asciiTheme="minorHAnsi" w:eastAsiaTheme="minorEastAsia" w:hAnsiTheme="minorHAnsi" w:cstheme="minorBidi"/>
          <w:noProof/>
          <w:sz w:val="22"/>
          <w:lang w:eastAsia="fi-FI"/>
        </w:rPr>
      </w:pPr>
      <w:hyperlink w:anchor="_Toc33982318" w:history="1">
        <w:r w:rsidR="00D10DEE" w:rsidRPr="000B17AC">
          <w:rPr>
            <w:rStyle w:val="Hyperlinkki"/>
            <w:noProof/>
          </w:rPr>
          <w:t>5</w:t>
        </w:r>
        <w:r w:rsidR="00D10DEE">
          <w:rPr>
            <w:rFonts w:asciiTheme="minorHAnsi" w:eastAsiaTheme="minorEastAsia" w:hAnsiTheme="minorHAnsi" w:cstheme="minorBidi"/>
            <w:noProof/>
            <w:sz w:val="22"/>
            <w:lang w:eastAsia="fi-FI"/>
          </w:rPr>
          <w:tab/>
        </w:r>
        <w:r w:rsidR="00D10DEE" w:rsidRPr="000B17AC">
          <w:rPr>
            <w:rStyle w:val="Hyperlinkki"/>
            <w:noProof/>
          </w:rPr>
          <w:t>LÄHTEET</w:t>
        </w:r>
        <w:r w:rsidR="00D10DEE">
          <w:rPr>
            <w:noProof/>
            <w:webHidden/>
          </w:rPr>
          <w:tab/>
        </w:r>
        <w:r w:rsidR="00D10DEE">
          <w:rPr>
            <w:noProof/>
            <w:webHidden/>
          </w:rPr>
          <w:fldChar w:fldCharType="begin"/>
        </w:r>
        <w:r w:rsidR="00D10DEE">
          <w:rPr>
            <w:noProof/>
            <w:webHidden/>
          </w:rPr>
          <w:instrText xml:space="preserve"> PAGEREF _Toc33982318 \h </w:instrText>
        </w:r>
        <w:r w:rsidR="00D10DEE">
          <w:rPr>
            <w:noProof/>
            <w:webHidden/>
          </w:rPr>
        </w:r>
        <w:r w:rsidR="00D10DEE">
          <w:rPr>
            <w:noProof/>
            <w:webHidden/>
          </w:rPr>
          <w:fldChar w:fldCharType="separate"/>
        </w:r>
        <w:r w:rsidR="00D10DEE">
          <w:rPr>
            <w:noProof/>
            <w:webHidden/>
          </w:rPr>
          <w:t>3</w:t>
        </w:r>
        <w:r w:rsidR="00D10DEE">
          <w:rPr>
            <w:noProof/>
            <w:webHidden/>
          </w:rPr>
          <w:fldChar w:fldCharType="end"/>
        </w:r>
      </w:hyperlink>
    </w:p>
    <w:p w14:paraId="7CCF89DA" w14:textId="3CAA61BC" w:rsidR="00D10DEE" w:rsidRDefault="00C85D0B">
      <w:pPr>
        <w:pStyle w:val="Sisluet1"/>
        <w:rPr>
          <w:rFonts w:asciiTheme="minorHAnsi" w:eastAsiaTheme="minorEastAsia" w:hAnsiTheme="minorHAnsi" w:cstheme="minorBidi"/>
          <w:noProof/>
          <w:sz w:val="22"/>
          <w:lang w:eastAsia="fi-FI"/>
        </w:rPr>
      </w:pPr>
      <w:hyperlink w:anchor="_Toc33982319" w:history="1">
        <w:r w:rsidR="00D10DEE" w:rsidRPr="000B17AC">
          <w:rPr>
            <w:rStyle w:val="Hyperlinkki"/>
            <w:noProof/>
          </w:rPr>
          <w:t>Liite 1. Vaatimukset</w:t>
        </w:r>
        <w:r w:rsidR="00D10DEE">
          <w:rPr>
            <w:noProof/>
            <w:webHidden/>
          </w:rPr>
          <w:tab/>
        </w:r>
        <w:r w:rsidR="00D10DEE">
          <w:rPr>
            <w:noProof/>
            <w:webHidden/>
          </w:rPr>
          <w:fldChar w:fldCharType="begin"/>
        </w:r>
        <w:r w:rsidR="00D10DEE">
          <w:rPr>
            <w:noProof/>
            <w:webHidden/>
          </w:rPr>
          <w:instrText xml:space="preserve"> PAGEREF _Toc33982319 \h </w:instrText>
        </w:r>
        <w:r w:rsidR="00D10DEE">
          <w:rPr>
            <w:noProof/>
            <w:webHidden/>
          </w:rPr>
        </w:r>
        <w:r w:rsidR="00D10DEE">
          <w:rPr>
            <w:noProof/>
            <w:webHidden/>
          </w:rPr>
          <w:fldChar w:fldCharType="separate"/>
        </w:r>
        <w:r w:rsidR="00D10DEE">
          <w:rPr>
            <w:noProof/>
            <w:webHidden/>
          </w:rPr>
          <w:t>3</w:t>
        </w:r>
        <w:r w:rsidR="00D10DEE">
          <w:rPr>
            <w:noProof/>
            <w:webHidden/>
          </w:rPr>
          <w:fldChar w:fldCharType="end"/>
        </w:r>
      </w:hyperlink>
    </w:p>
    <w:p w14:paraId="40E862FD" w14:textId="664C33C3" w:rsidR="00D10DEE" w:rsidRDefault="00C85D0B">
      <w:pPr>
        <w:pStyle w:val="Sisluet1"/>
        <w:rPr>
          <w:rFonts w:asciiTheme="minorHAnsi" w:eastAsiaTheme="minorEastAsia" w:hAnsiTheme="minorHAnsi" w:cstheme="minorBidi"/>
          <w:noProof/>
          <w:sz w:val="22"/>
          <w:lang w:eastAsia="fi-FI"/>
        </w:rPr>
      </w:pPr>
      <w:hyperlink w:anchor="_Toc33982320" w:history="1">
        <w:r w:rsidR="00D10DEE" w:rsidRPr="000B17AC">
          <w:rPr>
            <w:rStyle w:val="Hyperlinkki"/>
            <w:noProof/>
          </w:rPr>
          <w:t>Liite 2. Käyttötapauskuvaukset</w:t>
        </w:r>
        <w:r w:rsidR="00D10DEE">
          <w:rPr>
            <w:noProof/>
            <w:webHidden/>
          </w:rPr>
          <w:tab/>
        </w:r>
        <w:r w:rsidR="00D10DEE">
          <w:rPr>
            <w:noProof/>
            <w:webHidden/>
          </w:rPr>
          <w:fldChar w:fldCharType="begin"/>
        </w:r>
        <w:r w:rsidR="00D10DEE">
          <w:rPr>
            <w:noProof/>
            <w:webHidden/>
          </w:rPr>
          <w:instrText xml:space="preserve"> PAGEREF _Toc33982320 \h </w:instrText>
        </w:r>
        <w:r w:rsidR="00D10DEE">
          <w:rPr>
            <w:noProof/>
            <w:webHidden/>
          </w:rPr>
        </w:r>
        <w:r w:rsidR="00D10DEE">
          <w:rPr>
            <w:noProof/>
            <w:webHidden/>
          </w:rPr>
          <w:fldChar w:fldCharType="separate"/>
        </w:r>
        <w:r w:rsidR="00D10DEE">
          <w:rPr>
            <w:noProof/>
            <w:webHidden/>
          </w:rPr>
          <w:t>8</w:t>
        </w:r>
        <w:r w:rsidR="00D10DEE">
          <w:rPr>
            <w:noProof/>
            <w:webHidden/>
          </w:rPr>
          <w:fldChar w:fldCharType="end"/>
        </w:r>
      </w:hyperlink>
    </w:p>
    <w:p w14:paraId="2E2A58F5" w14:textId="5650602F" w:rsidR="00D10DEE" w:rsidRDefault="00C85D0B">
      <w:pPr>
        <w:pStyle w:val="Sisluet1"/>
        <w:rPr>
          <w:rFonts w:asciiTheme="minorHAnsi" w:eastAsiaTheme="minorEastAsia" w:hAnsiTheme="minorHAnsi" w:cstheme="minorBidi"/>
          <w:noProof/>
          <w:sz w:val="22"/>
          <w:lang w:eastAsia="fi-FI"/>
        </w:rPr>
      </w:pPr>
      <w:hyperlink w:anchor="_Toc33982321" w:history="1">
        <w:r w:rsidR="00D10DEE" w:rsidRPr="000B17AC">
          <w:rPr>
            <w:rStyle w:val="Hyperlinkki"/>
            <w:noProof/>
          </w:rPr>
          <w:t>Liite 3. Käyttöliittymän kuvaus</w:t>
        </w:r>
        <w:r w:rsidR="00D10DEE">
          <w:rPr>
            <w:noProof/>
            <w:webHidden/>
          </w:rPr>
          <w:tab/>
        </w:r>
        <w:r w:rsidR="00D10DEE">
          <w:rPr>
            <w:noProof/>
            <w:webHidden/>
          </w:rPr>
          <w:fldChar w:fldCharType="begin"/>
        </w:r>
        <w:r w:rsidR="00D10DEE">
          <w:rPr>
            <w:noProof/>
            <w:webHidden/>
          </w:rPr>
          <w:instrText xml:space="preserve"> PAGEREF _Toc33982321 \h </w:instrText>
        </w:r>
        <w:r w:rsidR="00D10DEE">
          <w:rPr>
            <w:noProof/>
            <w:webHidden/>
          </w:rPr>
        </w:r>
        <w:r w:rsidR="00D10DEE">
          <w:rPr>
            <w:noProof/>
            <w:webHidden/>
          </w:rPr>
          <w:fldChar w:fldCharType="separate"/>
        </w:r>
        <w:r w:rsidR="00D10DEE">
          <w:rPr>
            <w:noProof/>
            <w:webHidden/>
          </w:rPr>
          <w:t>11</w:t>
        </w:r>
        <w:r w:rsidR="00D10DEE">
          <w:rPr>
            <w:noProof/>
            <w:webHidden/>
          </w:rPr>
          <w:fldChar w:fldCharType="end"/>
        </w:r>
      </w:hyperlink>
    </w:p>
    <w:p w14:paraId="29A368B3" w14:textId="4F55C760" w:rsidR="00D10DEE" w:rsidRDefault="00C85D0B">
      <w:pPr>
        <w:pStyle w:val="Sisluet1"/>
        <w:rPr>
          <w:rFonts w:asciiTheme="minorHAnsi" w:eastAsiaTheme="minorEastAsia" w:hAnsiTheme="minorHAnsi" w:cstheme="minorBidi"/>
          <w:noProof/>
          <w:sz w:val="22"/>
          <w:lang w:eastAsia="fi-FI"/>
        </w:rPr>
      </w:pPr>
      <w:hyperlink w:anchor="_Toc33982322" w:history="1">
        <w:r w:rsidR="00D10DEE" w:rsidRPr="000B17AC">
          <w:rPr>
            <w:rStyle w:val="Hyperlinkki"/>
            <w:noProof/>
          </w:rPr>
          <w:t>Liite 4. Hylätyt vaatimukset</w:t>
        </w:r>
        <w:r w:rsidR="00D10DEE">
          <w:rPr>
            <w:noProof/>
            <w:webHidden/>
          </w:rPr>
          <w:tab/>
        </w:r>
        <w:r w:rsidR="00D10DEE">
          <w:rPr>
            <w:noProof/>
            <w:webHidden/>
          </w:rPr>
          <w:fldChar w:fldCharType="begin"/>
        </w:r>
        <w:r w:rsidR="00D10DEE">
          <w:rPr>
            <w:noProof/>
            <w:webHidden/>
          </w:rPr>
          <w:instrText xml:space="preserve"> PAGEREF _Toc33982322 \h </w:instrText>
        </w:r>
        <w:r w:rsidR="00D10DEE">
          <w:rPr>
            <w:noProof/>
            <w:webHidden/>
          </w:rPr>
        </w:r>
        <w:r w:rsidR="00D10DEE">
          <w:rPr>
            <w:noProof/>
            <w:webHidden/>
          </w:rPr>
          <w:fldChar w:fldCharType="separate"/>
        </w:r>
        <w:r w:rsidR="00D10DEE">
          <w:rPr>
            <w:noProof/>
            <w:webHidden/>
          </w:rPr>
          <w:t>13</w:t>
        </w:r>
        <w:r w:rsidR="00D10DEE">
          <w:rPr>
            <w:noProof/>
            <w:webHidden/>
          </w:rPr>
          <w:fldChar w:fldCharType="end"/>
        </w:r>
      </w:hyperlink>
    </w:p>
    <w:p w14:paraId="70084356" w14:textId="7CF46F9E" w:rsidR="00D802C9" w:rsidRPr="00AA237D" w:rsidRDefault="003A04F5">
      <w:r>
        <w:rPr>
          <w:b/>
          <w:bCs/>
        </w:rPr>
        <w:fldChar w:fldCharType="end"/>
      </w:r>
    </w:p>
    <w:p w14:paraId="080C1B47" w14:textId="77777777" w:rsidR="004E7C35" w:rsidRDefault="004E7C35" w:rsidP="000B5823">
      <w:pPr>
        <w:rPr>
          <w:b/>
          <w:sz w:val="28"/>
          <w:szCs w:val="28"/>
          <w:lang w:val="en-US"/>
        </w:rPr>
      </w:pPr>
    </w:p>
    <w:p w14:paraId="537F2EF6" w14:textId="77777777" w:rsidR="004E7C35" w:rsidRPr="004E7C35" w:rsidRDefault="004E7C35" w:rsidP="004E7C35">
      <w:pPr>
        <w:rPr>
          <w:sz w:val="28"/>
          <w:szCs w:val="28"/>
          <w:lang w:val="en-US"/>
        </w:rPr>
      </w:pPr>
    </w:p>
    <w:p w14:paraId="513967BC" w14:textId="77777777" w:rsidR="00E75FCE" w:rsidRDefault="00E75FCE" w:rsidP="004E7C35">
      <w:pPr>
        <w:rPr>
          <w:sz w:val="28"/>
          <w:szCs w:val="28"/>
          <w:lang w:val="en-US"/>
        </w:rPr>
      </w:pPr>
    </w:p>
    <w:p w14:paraId="224D855E" w14:textId="77777777" w:rsidR="00E75FCE" w:rsidRPr="00E75FCE" w:rsidRDefault="00E75FCE" w:rsidP="00E75FCE">
      <w:pPr>
        <w:rPr>
          <w:sz w:val="28"/>
          <w:szCs w:val="28"/>
          <w:lang w:val="en-US"/>
        </w:rPr>
      </w:pPr>
    </w:p>
    <w:p w14:paraId="13023A79" w14:textId="77777777" w:rsidR="00E75FCE" w:rsidRPr="00E75FCE" w:rsidRDefault="00E75FCE" w:rsidP="00E75FCE">
      <w:pPr>
        <w:rPr>
          <w:sz w:val="28"/>
          <w:szCs w:val="28"/>
          <w:lang w:val="en-US"/>
        </w:rPr>
      </w:pPr>
    </w:p>
    <w:p w14:paraId="5789E6D5" w14:textId="77777777" w:rsidR="00E75FCE" w:rsidRPr="00E75FCE" w:rsidRDefault="00E75FCE" w:rsidP="00E75FCE">
      <w:pPr>
        <w:rPr>
          <w:sz w:val="28"/>
          <w:szCs w:val="28"/>
          <w:lang w:val="en-US"/>
        </w:rPr>
      </w:pPr>
    </w:p>
    <w:p w14:paraId="60696007" w14:textId="77777777" w:rsidR="00E75FCE" w:rsidRDefault="00E75FCE" w:rsidP="00E75FCE">
      <w:pPr>
        <w:rPr>
          <w:sz w:val="28"/>
          <w:szCs w:val="28"/>
          <w:lang w:val="en-US"/>
        </w:rPr>
        <w:sectPr w:rsidR="00E75FCE" w:rsidSect="00A4316E">
          <w:headerReference w:type="default" r:id="rId14"/>
          <w:type w:val="evenPage"/>
          <w:pgSz w:w="11906" w:h="16838"/>
          <w:pgMar w:top="1418" w:right="1418" w:bottom="1418" w:left="1418" w:header="709" w:footer="709" w:gutter="0"/>
          <w:pgNumType w:start="0"/>
          <w:cols w:space="708"/>
          <w:docGrid w:linePitch="360"/>
        </w:sectPr>
      </w:pPr>
    </w:p>
    <w:p w14:paraId="4595E6E7" w14:textId="22998A36" w:rsidR="009A6BF9" w:rsidRPr="009A6BF9" w:rsidRDefault="009D477C" w:rsidP="009A6BF9">
      <w:pPr>
        <w:pStyle w:val="Otsikko1"/>
        <w:keepLines w:val="0"/>
        <w:numPr>
          <w:ilvl w:val="0"/>
          <w:numId w:val="3"/>
        </w:numPr>
        <w:spacing w:before="100" w:beforeAutospacing="1" w:after="100" w:afterAutospacing="1" w:line="240" w:lineRule="auto"/>
        <w:ind w:left="0" w:firstLine="0"/>
        <w:jc w:val="left"/>
      </w:pPr>
      <w:bookmarkStart w:id="0" w:name="_Toc33982314"/>
      <w:r>
        <w:lastRenderedPageBreak/>
        <w:t>YLEISKATSAUS</w:t>
      </w:r>
      <w:bookmarkEnd w:id="0"/>
    </w:p>
    <w:p w14:paraId="1DC40D05" w14:textId="644F65BE" w:rsidR="7D36BA85" w:rsidRDefault="7D36BA85" w:rsidP="54F38658"/>
    <w:p w14:paraId="4F26CCF0" w14:textId="2BD3EA2E" w:rsidR="00087601" w:rsidRDefault="009D477C" w:rsidP="001331B6">
      <w:r>
        <w:t>Projekti DaBank on pankkisovellus Android -pohjaisille mobiililaitteille.</w:t>
      </w:r>
      <w:r w:rsidR="008275BA">
        <w:t xml:space="preserve"> </w:t>
      </w:r>
      <w:r w:rsidR="003F61FC">
        <w:t>O</w:t>
      </w:r>
      <w:r w:rsidR="008275BA">
        <w:t>hjelmisto kehitetään vain ”client” puolelle; se ei keskustele verkon yli oikeiden pankkien rajapintojen välityksellä</w:t>
      </w:r>
      <w:r w:rsidR="003F61FC">
        <w:t>. DaBank toimii asiakkaan näkökulmasta ja simuloi pankkien kanssa asioimista.</w:t>
      </w:r>
      <w:r w:rsidR="005A197B">
        <w:t xml:space="preserve"> Projektin kehittämiseen käytetään Android Studio -kehitysympäristöä. Projektin kehittää Jani Heinikoski.</w:t>
      </w:r>
    </w:p>
    <w:p w14:paraId="7BCBA26D" w14:textId="77777777" w:rsidR="00953A13" w:rsidRDefault="00953A13" w:rsidP="001331B6"/>
    <w:p w14:paraId="7FE61926" w14:textId="3A924A84" w:rsidR="00A510F2" w:rsidRDefault="00A510F2" w:rsidP="001331B6">
      <w:r>
        <w:t>Tässä dokumentissa esiteltävää alustavaa suunnitelmaa on tarkoitus hyödyntää projektin jokaisessa kehitysvaiheessa viitekehyksenä. Liitteessä 1 esitetyt vaatimusmääritteet ohjaavat painavimmin projektin kulkua. Muutosmäärityksiä sekä lisättyjä vaatimusmääritteitä on odotettavissa, jotka dokumentoidaan erikseen.</w:t>
      </w:r>
      <w:r w:rsidR="000806A3">
        <w:t xml:space="preserve"> Käyttöliittymäkuvaukset sekä niitä vastaavat käyttötapauskuvaukset ovat vain alustavia, mutta sanelevat sovelluksen karkean </w:t>
      </w:r>
      <w:r w:rsidR="00A56E50">
        <w:t>käyttöliittymä</w:t>
      </w:r>
      <w:r w:rsidR="00B675B5">
        <w:t>hahmotelman.</w:t>
      </w:r>
    </w:p>
    <w:p w14:paraId="3B343D37" w14:textId="6C420D4A" w:rsidR="004C7C5B" w:rsidRDefault="004C7C5B" w:rsidP="003C3950">
      <w:pPr>
        <w:pStyle w:val="Otsikko1"/>
        <w:keepLines w:val="0"/>
        <w:numPr>
          <w:ilvl w:val="0"/>
          <w:numId w:val="3"/>
        </w:numPr>
        <w:spacing w:before="100" w:beforeAutospacing="1" w:after="100" w:afterAutospacing="1" w:line="240" w:lineRule="auto"/>
        <w:jc w:val="left"/>
      </w:pPr>
      <w:bookmarkStart w:id="1" w:name="_Toc33982315"/>
      <w:r>
        <w:t>RAJOITTEET</w:t>
      </w:r>
      <w:bookmarkEnd w:id="1"/>
    </w:p>
    <w:tbl>
      <w:tblPr>
        <w:tblpPr w:leftFromText="141" w:rightFromText="141" w:vertAnchor="text" w:horzAnchor="margin" w:tblpY="186"/>
        <w:tblW w:w="934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6" w:space="0" w:color="000000" w:themeColor="text1"/>
        </w:tblBorders>
        <w:tblLayout w:type="fixed"/>
        <w:tblLook w:val="00A0" w:firstRow="1" w:lastRow="0" w:firstColumn="1" w:lastColumn="0" w:noHBand="0" w:noVBand="0"/>
      </w:tblPr>
      <w:tblGrid>
        <w:gridCol w:w="439"/>
        <w:gridCol w:w="1170"/>
        <w:gridCol w:w="1353"/>
        <w:gridCol w:w="1466"/>
        <w:gridCol w:w="3240"/>
        <w:gridCol w:w="1673"/>
      </w:tblGrid>
      <w:tr w:rsidR="00E95D38" w14:paraId="0551B6F9" w14:textId="77777777" w:rsidTr="00232904">
        <w:trPr>
          <w:trHeight w:val="214"/>
        </w:trPr>
        <w:tc>
          <w:tcPr>
            <w:tcW w:w="439" w:type="dxa"/>
          </w:tcPr>
          <w:p w14:paraId="4F1D3779" w14:textId="77777777" w:rsidR="00E95D38" w:rsidRDefault="00E95D38" w:rsidP="00642DC0">
            <w:pPr>
              <w:pStyle w:val="Grid"/>
              <w:rPr>
                <w:b/>
                <w:lang w:val="fi-FI"/>
              </w:rPr>
            </w:pPr>
            <w:r>
              <w:rPr>
                <w:b/>
                <w:lang w:val="fi-FI"/>
              </w:rPr>
              <w:t>ID</w:t>
            </w:r>
          </w:p>
        </w:tc>
        <w:tc>
          <w:tcPr>
            <w:tcW w:w="1170" w:type="dxa"/>
          </w:tcPr>
          <w:p w14:paraId="2EE5FB85" w14:textId="77777777" w:rsidR="00E95D38" w:rsidRDefault="00E95D38" w:rsidP="00642DC0">
            <w:pPr>
              <w:pStyle w:val="Grid"/>
              <w:rPr>
                <w:b/>
                <w:lang w:val="fi-FI"/>
              </w:rPr>
            </w:pPr>
            <w:r>
              <w:rPr>
                <w:b/>
                <w:lang w:val="fi-FI"/>
              </w:rPr>
              <w:t>Pvm</w:t>
            </w:r>
          </w:p>
        </w:tc>
        <w:tc>
          <w:tcPr>
            <w:tcW w:w="1353" w:type="dxa"/>
          </w:tcPr>
          <w:p w14:paraId="47EED9A2" w14:textId="77777777" w:rsidR="00E95D38" w:rsidRDefault="00E95D38" w:rsidP="00642DC0">
            <w:pPr>
              <w:pStyle w:val="Grid"/>
              <w:rPr>
                <w:b/>
                <w:lang w:val="fi-FI"/>
              </w:rPr>
            </w:pPr>
            <w:r>
              <w:rPr>
                <w:b/>
                <w:lang w:val="fi-FI"/>
              </w:rPr>
              <w:t>Lähde</w:t>
            </w:r>
          </w:p>
        </w:tc>
        <w:tc>
          <w:tcPr>
            <w:tcW w:w="1466" w:type="dxa"/>
          </w:tcPr>
          <w:p w14:paraId="311FFE29" w14:textId="77777777" w:rsidR="00E95D38" w:rsidRDefault="00E95D38" w:rsidP="00642DC0">
            <w:pPr>
              <w:pStyle w:val="Grid"/>
              <w:rPr>
                <w:b/>
                <w:lang w:val="fi-FI"/>
              </w:rPr>
            </w:pPr>
            <w:r>
              <w:rPr>
                <w:b/>
                <w:lang w:val="fi-FI"/>
              </w:rPr>
              <w:t>Rajoite</w:t>
            </w:r>
          </w:p>
        </w:tc>
        <w:tc>
          <w:tcPr>
            <w:tcW w:w="3240" w:type="dxa"/>
          </w:tcPr>
          <w:p w14:paraId="33662A5C" w14:textId="77777777" w:rsidR="00E95D38" w:rsidRDefault="00E95D38" w:rsidP="00642DC0">
            <w:pPr>
              <w:pStyle w:val="Grid"/>
              <w:rPr>
                <w:b/>
                <w:lang w:val="fi-FI"/>
              </w:rPr>
            </w:pPr>
            <w:r>
              <w:rPr>
                <w:b/>
                <w:lang w:val="fi-FI"/>
              </w:rPr>
              <w:t>Rajoitteen kuvaus</w:t>
            </w:r>
          </w:p>
        </w:tc>
        <w:tc>
          <w:tcPr>
            <w:tcW w:w="1673" w:type="dxa"/>
          </w:tcPr>
          <w:p w14:paraId="7173DF7D" w14:textId="77777777" w:rsidR="00E95D38" w:rsidRDefault="00E95D38" w:rsidP="00642DC0">
            <w:pPr>
              <w:pStyle w:val="Grid"/>
              <w:rPr>
                <w:b/>
                <w:lang w:val="fi-FI"/>
              </w:rPr>
            </w:pPr>
            <w:r>
              <w:rPr>
                <w:b/>
                <w:lang w:val="fi-FI"/>
              </w:rPr>
              <w:t>Huomautuksia</w:t>
            </w:r>
          </w:p>
        </w:tc>
      </w:tr>
      <w:tr w:rsidR="00E95D38" w14:paraId="09CD1D49" w14:textId="77777777" w:rsidTr="00232904">
        <w:tc>
          <w:tcPr>
            <w:tcW w:w="439" w:type="dxa"/>
          </w:tcPr>
          <w:p w14:paraId="2AE52BFA" w14:textId="77777777" w:rsidR="00E95D38" w:rsidRDefault="00E95D38" w:rsidP="00642DC0">
            <w:pPr>
              <w:pStyle w:val="Grid"/>
              <w:rPr>
                <w:lang w:val="fi-FI"/>
              </w:rPr>
            </w:pPr>
            <w:r w:rsidRPr="167BC9E7">
              <w:rPr>
                <w:lang w:val="fi-FI"/>
              </w:rPr>
              <w:t>0</w:t>
            </w:r>
          </w:p>
        </w:tc>
        <w:tc>
          <w:tcPr>
            <w:tcW w:w="1170" w:type="dxa"/>
          </w:tcPr>
          <w:p w14:paraId="34D4CE2B" w14:textId="03BAAE34" w:rsidR="00E95D38" w:rsidRDefault="005A197B" w:rsidP="00642DC0">
            <w:pPr>
              <w:pStyle w:val="Grid"/>
              <w:rPr>
                <w:lang w:val="fi-FI"/>
              </w:rPr>
            </w:pPr>
            <w:r>
              <w:rPr>
                <w:lang w:val="fi-FI"/>
              </w:rPr>
              <w:t>1</w:t>
            </w:r>
            <w:r w:rsidR="00E95D38" w:rsidRPr="62821636">
              <w:rPr>
                <w:lang w:val="fi-FI"/>
              </w:rPr>
              <w:t>.</w:t>
            </w:r>
            <w:r>
              <w:rPr>
                <w:lang w:val="fi-FI"/>
              </w:rPr>
              <w:t>3</w:t>
            </w:r>
            <w:r w:rsidR="00E95D38" w:rsidRPr="62821636">
              <w:rPr>
                <w:lang w:val="fi-FI"/>
              </w:rPr>
              <w:t>.20</w:t>
            </w:r>
            <w:r>
              <w:rPr>
                <w:lang w:val="fi-FI"/>
              </w:rPr>
              <w:t>20</w:t>
            </w:r>
          </w:p>
        </w:tc>
        <w:tc>
          <w:tcPr>
            <w:tcW w:w="1353" w:type="dxa"/>
          </w:tcPr>
          <w:p w14:paraId="62F611E0" w14:textId="77777777" w:rsidR="00E95D38" w:rsidRDefault="00E95D38" w:rsidP="00642DC0">
            <w:pPr>
              <w:pStyle w:val="Grid"/>
              <w:rPr>
                <w:lang w:val="fi-FI"/>
              </w:rPr>
            </w:pPr>
            <w:r>
              <w:rPr>
                <w:lang w:val="fi-FI"/>
              </w:rPr>
              <w:t>Sisäinen</w:t>
            </w:r>
          </w:p>
        </w:tc>
        <w:tc>
          <w:tcPr>
            <w:tcW w:w="1466" w:type="dxa"/>
          </w:tcPr>
          <w:p w14:paraId="15189871" w14:textId="77777777" w:rsidR="00E95D38" w:rsidRDefault="00E95D38" w:rsidP="00642DC0">
            <w:pPr>
              <w:pStyle w:val="Grid"/>
              <w:rPr>
                <w:lang w:val="fi-FI"/>
              </w:rPr>
            </w:pPr>
            <w:r w:rsidRPr="6118B657">
              <w:rPr>
                <w:lang w:val="fi-FI"/>
              </w:rPr>
              <w:t>Budjetti</w:t>
            </w:r>
          </w:p>
        </w:tc>
        <w:tc>
          <w:tcPr>
            <w:tcW w:w="3240" w:type="dxa"/>
          </w:tcPr>
          <w:p w14:paraId="6B9CE743" w14:textId="5787F91F" w:rsidR="00E95D38" w:rsidRDefault="005A197B" w:rsidP="00642DC0">
            <w:pPr>
              <w:pStyle w:val="Grid"/>
              <w:rPr>
                <w:lang w:val="fi-FI"/>
              </w:rPr>
            </w:pPr>
            <w:r>
              <w:rPr>
                <w:lang w:val="fi-FI"/>
              </w:rPr>
              <w:t>Ohjelmisto tuotetaan nollabudjetilla.</w:t>
            </w:r>
          </w:p>
        </w:tc>
        <w:tc>
          <w:tcPr>
            <w:tcW w:w="1673" w:type="dxa"/>
          </w:tcPr>
          <w:p w14:paraId="7D60E8BA" w14:textId="77777777" w:rsidR="00E95D38" w:rsidRDefault="00E95D38" w:rsidP="00642DC0">
            <w:pPr>
              <w:pStyle w:val="Grid"/>
              <w:rPr>
                <w:lang w:val="fi-FI"/>
              </w:rPr>
            </w:pPr>
          </w:p>
        </w:tc>
      </w:tr>
      <w:tr w:rsidR="00E95D38" w14:paraId="65FE4310" w14:textId="77777777" w:rsidTr="00232904">
        <w:tc>
          <w:tcPr>
            <w:tcW w:w="439" w:type="dxa"/>
          </w:tcPr>
          <w:p w14:paraId="1CE93AC9" w14:textId="77777777" w:rsidR="00E95D38" w:rsidRDefault="00E95D38" w:rsidP="00642DC0">
            <w:pPr>
              <w:pStyle w:val="Grid"/>
              <w:rPr>
                <w:lang w:val="fi-FI"/>
              </w:rPr>
            </w:pPr>
            <w:r w:rsidRPr="7168B6DC">
              <w:rPr>
                <w:lang w:val="fi-FI"/>
              </w:rPr>
              <w:t>1</w:t>
            </w:r>
          </w:p>
        </w:tc>
        <w:tc>
          <w:tcPr>
            <w:tcW w:w="1170" w:type="dxa"/>
          </w:tcPr>
          <w:p w14:paraId="3A80EC83" w14:textId="3C71635A" w:rsidR="00E95D38" w:rsidRDefault="00271D52" w:rsidP="00642DC0">
            <w:pPr>
              <w:pStyle w:val="Grid"/>
              <w:rPr>
                <w:lang w:val="fi-FI"/>
              </w:rPr>
            </w:pPr>
            <w:r>
              <w:rPr>
                <w:lang w:val="fi-FI"/>
              </w:rPr>
              <w:t>1.3.2020</w:t>
            </w:r>
          </w:p>
        </w:tc>
        <w:tc>
          <w:tcPr>
            <w:tcW w:w="1353" w:type="dxa"/>
          </w:tcPr>
          <w:p w14:paraId="7EFE3FF8" w14:textId="77777777" w:rsidR="00E95D38" w:rsidRDefault="00E95D38" w:rsidP="00642DC0">
            <w:pPr>
              <w:pStyle w:val="Grid"/>
              <w:rPr>
                <w:lang w:val="fi-FI"/>
              </w:rPr>
            </w:pPr>
            <w:r>
              <w:rPr>
                <w:lang w:val="fi-FI"/>
              </w:rPr>
              <w:t>Sisäinen</w:t>
            </w:r>
          </w:p>
        </w:tc>
        <w:tc>
          <w:tcPr>
            <w:tcW w:w="1466" w:type="dxa"/>
          </w:tcPr>
          <w:p w14:paraId="7AE8F9E3" w14:textId="77777777" w:rsidR="00E95D38" w:rsidRDefault="00E95D38" w:rsidP="00642DC0">
            <w:pPr>
              <w:pStyle w:val="Grid"/>
              <w:rPr>
                <w:lang w:val="fi-FI"/>
              </w:rPr>
            </w:pPr>
            <w:r>
              <w:rPr>
                <w:lang w:val="fi-FI"/>
              </w:rPr>
              <w:t>Tiimin koko</w:t>
            </w:r>
          </w:p>
        </w:tc>
        <w:tc>
          <w:tcPr>
            <w:tcW w:w="3240" w:type="dxa"/>
          </w:tcPr>
          <w:p w14:paraId="56C76FC7" w14:textId="432F4AA1" w:rsidR="00E95D38" w:rsidRDefault="00E95D38" w:rsidP="00642DC0">
            <w:pPr>
              <w:pStyle w:val="Grid"/>
              <w:rPr>
                <w:lang w:val="fi-FI"/>
              </w:rPr>
            </w:pPr>
            <w:r>
              <w:rPr>
                <w:lang w:val="fi-FI"/>
              </w:rPr>
              <w:t>Tiimin koko</w:t>
            </w:r>
            <w:r w:rsidR="00271D52">
              <w:rPr>
                <w:lang w:val="fi-FI"/>
              </w:rPr>
              <w:t xml:space="preserve"> (</w:t>
            </w:r>
            <w:r w:rsidR="00232904">
              <w:rPr>
                <w:lang w:val="fi-FI"/>
              </w:rPr>
              <w:t>=</w:t>
            </w:r>
            <w:r w:rsidR="00271D52">
              <w:rPr>
                <w:lang w:val="fi-FI"/>
              </w:rPr>
              <w:t>1)</w:t>
            </w:r>
            <w:r>
              <w:rPr>
                <w:lang w:val="fi-FI"/>
              </w:rPr>
              <w:t xml:space="preserve"> rajoittaa ohjelmiston</w:t>
            </w:r>
          </w:p>
          <w:p w14:paraId="3C17F7F0" w14:textId="77777777" w:rsidR="00E95D38" w:rsidRDefault="00E95D38" w:rsidP="00642DC0">
            <w:pPr>
              <w:pStyle w:val="Grid"/>
              <w:rPr>
                <w:lang w:val="fi-FI"/>
              </w:rPr>
            </w:pPr>
            <w:r>
              <w:rPr>
                <w:lang w:val="fi-FI"/>
              </w:rPr>
              <w:t>valmistumisen aikavaatimuksia.</w:t>
            </w:r>
          </w:p>
        </w:tc>
        <w:tc>
          <w:tcPr>
            <w:tcW w:w="1673" w:type="dxa"/>
          </w:tcPr>
          <w:p w14:paraId="7E8F996F" w14:textId="64462C19" w:rsidR="00E95D38" w:rsidRDefault="00E95D38" w:rsidP="00642DC0">
            <w:pPr>
              <w:pStyle w:val="Grid"/>
              <w:rPr>
                <w:lang w:val="fi-FI"/>
              </w:rPr>
            </w:pPr>
          </w:p>
        </w:tc>
      </w:tr>
      <w:tr w:rsidR="00E95D38" w14:paraId="278EC16B" w14:textId="77777777" w:rsidTr="00232904">
        <w:tc>
          <w:tcPr>
            <w:tcW w:w="439" w:type="dxa"/>
          </w:tcPr>
          <w:p w14:paraId="665FB3DF" w14:textId="77777777" w:rsidR="00E95D38" w:rsidRDefault="00E95D38" w:rsidP="00642DC0">
            <w:pPr>
              <w:pStyle w:val="Grid"/>
              <w:rPr>
                <w:lang w:val="fi-FI"/>
              </w:rPr>
            </w:pPr>
            <w:r w:rsidRPr="7168B6DC">
              <w:rPr>
                <w:lang w:val="fi-FI"/>
              </w:rPr>
              <w:t>2</w:t>
            </w:r>
          </w:p>
        </w:tc>
        <w:tc>
          <w:tcPr>
            <w:tcW w:w="1170" w:type="dxa"/>
          </w:tcPr>
          <w:p w14:paraId="008463E8" w14:textId="3A94DF14" w:rsidR="00E95D38" w:rsidRDefault="00271D52" w:rsidP="00642DC0">
            <w:pPr>
              <w:pStyle w:val="Grid"/>
              <w:rPr>
                <w:lang w:val="fi-FI"/>
              </w:rPr>
            </w:pPr>
            <w:r>
              <w:rPr>
                <w:lang w:val="fi-FI"/>
              </w:rPr>
              <w:t>1.3.2020</w:t>
            </w:r>
          </w:p>
        </w:tc>
        <w:tc>
          <w:tcPr>
            <w:tcW w:w="1353" w:type="dxa"/>
          </w:tcPr>
          <w:p w14:paraId="71F9725A" w14:textId="77777777" w:rsidR="00E95D38" w:rsidRDefault="00E95D38" w:rsidP="00642DC0">
            <w:pPr>
              <w:pStyle w:val="Grid"/>
              <w:rPr>
                <w:lang w:val="fi-FI"/>
              </w:rPr>
            </w:pPr>
            <w:r w:rsidRPr="5BB96593">
              <w:rPr>
                <w:lang w:val="fi-FI"/>
              </w:rPr>
              <w:t>Käyttäjän</w:t>
            </w:r>
            <w:r>
              <w:rPr>
                <w:lang w:val="fi-FI"/>
              </w:rPr>
              <w:t xml:space="preserve"> </w:t>
            </w:r>
            <w:r w:rsidRPr="5BB96593">
              <w:rPr>
                <w:lang w:val="fi-FI"/>
              </w:rPr>
              <w:t>päätelaite</w:t>
            </w:r>
          </w:p>
        </w:tc>
        <w:tc>
          <w:tcPr>
            <w:tcW w:w="1466" w:type="dxa"/>
          </w:tcPr>
          <w:p w14:paraId="1363A37D" w14:textId="36958CDC" w:rsidR="00E95D38" w:rsidRDefault="00271D52" w:rsidP="00642DC0">
            <w:pPr>
              <w:pStyle w:val="Grid"/>
              <w:rPr>
                <w:lang w:val="fi-FI"/>
              </w:rPr>
            </w:pPr>
            <w:r>
              <w:rPr>
                <w:lang w:val="fi-FI"/>
              </w:rPr>
              <w:t>Android koontiversio</w:t>
            </w:r>
          </w:p>
        </w:tc>
        <w:tc>
          <w:tcPr>
            <w:tcW w:w="3240" w:type="dxa"/>
          </w:tcPr>
          <w:p w14:paraId="7083AB34" w14:textId="0809DB7A" w:rsidR="00E95D38" w:rsidRDefault="00271D52" w:rsidP="00642DC0">
            <w:pPr>
              <w:pStyle w:val="Grid"/>
              <w:rPr>
                <w:lang w:val="fi-FI"/>
              </w:rPr>
            </w:pPr>
            <w:r>
              <w:rPr>
                <w:lang w:val="fi-FI"/>
              </w:rPr>
              <w:t xml:space="preserve">Sovelluksen käyttämistä varten päätelaitteen Android -versio on oltava </w:t>
            </w:r>
            <w:r>
              <w:rPr>
                <w:b/>
                <w:bCs/>
                <w:lang w:val="fi-FI"/>
              </w:rPr>
              <w:t>6.0 tai uudempi.</w:t>
            </w:r>
            <w:r w:rsidR="00E95D38" w:rsidRPr="6630224A">
              <w:rPr>
                <w:lang w:val="fi-FI"/>
              </w:rPr>
              <w:t xml:space="preserve"> </w:t>
            </w:r>
          </w:p>
        </w:tc>
        <w:tc>
          <w:tcPr>
            <w:tcW w:w="1673" w:type="dxa"/>
          </w:tcPr>
          <w:p w14:paraId="064BDDF5" w14:textId="77777777" w:rsidR="00E95D38" w:rsidRDefault="00E95D38" w:rsidP="00642DC0">
            <w:pPr>
              <w:pStyle w:val="Grid"/>
              <w:rPr>
                <w:lang w:val="fi-FI"/>
              </w:rPr>
            </w:pPr>
          </w:p>
        </w:tc>
      </w:tr>
      <w:tr w:rsidR="00271D52" w14:paraId="00237284" w14:textId="77777777" w:rsidTr="00232904">
        <w:trPr>
          <w:trHeight w:val="139"/>
        </w:trPr>
        <w:tc>
          <w:tcPr>
            <w:tcW w:w="439" w:type="dxa"/>
          </w:tcPr>
          <w:p w14:paraId="41B511DA" w14:textId="6AECD684" w:rsidR="00271D52" w:rsidRPr="7168B6DC" w:rsidRDefault="00271D52" w:rsidP="00642DC0">
            <w:pPr>
              <w:pStyle w:val="Grid"/>
              <w:rPr>
                <w:lang w:val="fi-FI"/>
              </w:rPr>
            </w:pPr>
            <w:r>
              <w:rPr>
                <w:lang w:val="fi-FI"/>
              </w:rPr>
              <w:t>3</w:t>
            </w:r>
          </w:p>
        </w:tc>
        <w:tc>
          <w:tcPr>
            <w:tcW w:w="1170" w:type="dxa"/>
          </w:tcPr>
          <w:p w14:paraId="5A7AA046" w14:textId="7E481AA5" w:rsidR="00271D52" w:rsidRDefault="00271D52" w:rsidP="00642DC0">
            <w:pPr>
              <w:pStyle w:val="Grid"/>
              <w:rPr>
                <w:lang w:val="fi-FI"/>
              </w:rPr>
            </w:pPr>
            <w:r>
              <w:rPr>
                <w:lang w:val="fi-FI"/>
              </w:rPr>
              <w:t>1.3.2020</w:t>
            </w:r>
          </w:p>
        </w:tc>
        <w:tc>
          <w:tcPr>
            <w:tcW w:w="1353" w:type="dxa"/>
          </w:tcPr>
          <w:p w14:paraId="2D639398" w14:textId="57AEA4DF" w:rsidR="00271D52" w:rsidRPr="5BB96593" w:rsidRDefault="00232904" w:rsidP="00642DC0">
            <w:pPr>
              <w:pStyle w:val="Grid"/>
              <w:rPr>
                <w:lang w:val="fi-FI"/>
              </w:rPr>
            </w:pPr>
            <w:r>
              <w:rPr>
                <w:lang w:val="fi-FI"/>
              </w:rPr>
              <w:t>Käyttäjät</w:t>
            </w:r>
          </w:p>
        </w:tc>
        <w:tc>
          <w:tcPr>
            <w:tcW w:w="1466" w:type="dxa"/>
          </w:tcPr>
          <w:p w14:paraId="6021F2DA" w14:textId="7B240A88" w:rsidR="00271D52" w:rsidRPr="0A553B2A" w:rsidRDefault="00232904" w:rsidP="00642DC0">
            <w:pPr>
              <w:pStyle w:val="Grid"/>
              <w:rPr>
                <w:lang w:val="fi-FI"/>
              </w:rPr>
            </w:pPr>
            <w:r>
              <w:rPr>
                <w:lang w:val="fi-FI"/>
              </w:rPr>
              <w:t>Esteettömyys</w:t>
            </w:r>
          </w:p>
        </w:tc>
        <w:tc>
          <w:tcPr>
            <w:tcW w:w="3240" w:type="dxa"/>
          </w:tcPr>
          <w:p w14:paraId="116E7DB9" w14:textId="62DDE2C2" w:rsidR="00271D52" w:rsidRPr="58794C05" w:rsidRDefault="00232904" w:rsidP="00642DC0">
            <w:pPr>
              <w:pStyle w:val="Grid"/>
              <w:rPr>
                <w:lang w:val="fi-FI"/>
              </w:rPr>
            </w:pPr>
            <w:r>
              <w:rPr>
                <w:lang w:val="fi-FI"/>
              </w:rPr>
              <w:t>Sovellusta ei ole esteetön; ei tue mm. näkövammaisia.</w:t>
            </w:r>
          </w:p>
        </w:tc>
        <w:tc>
          <w:tcPr>
            <w:tcW w:w="1673" w:type="dxa"/>
          </w:tcPr>
          <w:p w14:paraId="56D9E498" w14:textId="05BEA75B" w:rsidR="00271D52" w:rsidRDefault="00490624" w:rsidP="00642DC0">
            <w:pPr>
              <w:pStyle w:val="Grid"/>
              <w:rPr>
                <w:lang w:val="fi-FI"/>
              </w:rPr>
            </w:pPr>
            <w:r>
              <w:rPr>
                <w:lang w:val="fi-FI"/>
              </w:rPr>
              <w:t>Kuulovammat eivät estä sovelluksen käyttöä.</w:t>
            </w:r>
          </w:p>
        </w:tc>
      </w:tr>
    </w:tbl>
    <w:p w14:paraId="7A14D532" w14:textId="22630DD7" w:rsidR="00D737C5" w:rsidRDefault="00D737C5" w:rsidP="004C7C5B"/>
    <w:p w14:paraId="642DB3D2" w14:textId="129954F4" w:rsidR="00187ADC" w:rsidRDefault="00187ADC" w:rsidP="008D5B72"/>
    <w:p w14:paraId="7E36E09A" w14:textId="4B5F5DCA" w:rsidR="00447AE0" w:rsidRPr="00447AE0" w:rsidRDefault="00156B0F" w:rsidP="00663BBD">
      <w:pPr>
        <w:pStyle w:val="Otsikko1"/>
        <w:keepLines w:val="0"/>
        <w:numPr>
          <w:ilvl w:val="0"/>
          <w:numId w:val="3"/>
        </w:numPr>
        <w:spacing w:before="100" w:beforeAutospacing="1" w:after="100" w:afterAutospacing="1" w:line="240" w:lineRule="auto"/>
        <w:ind w:left="0" w:firstLine="0"/>
        <w:jc w:val="left"/>
      </w:pPr>
      <w:bookmarkStart w:id="2" w:name="_Toc33982316"/>
      <w:r>
        <w:t>OLETTAMUKSET</w:t>
      </w:r>
      <w:bookmarkEnd w:id="2"/>
    </w:p>
    <w:p w14:paraId="2A1CA22B" w14:textId="4E03C9BC" w:rsidR="00C868B4" w:rsidRDefault="009246CF" w:rsidP="1B61B266">
      <w:pPr>
        <w:pStyle w:val="Luettelokappale"/>
        <w:numPr>
          <w:ilvl w:val="0"/>
          <w:numId w:val="13"/>
        </w:numPr>
      </w:pPr>
      <w:r>
        <w:t>Tietokanta sisältää oikeellista dataa.</w:t>
      </w:r>
    </w:p>
    <w:p w14:paraId="4C96041A" w14:textId="2EA0935B" w:rsidR="004863E8" w:rsidRDefault="009246CF" w:rsidP="1B61B266">
      <w:pPr>
        <w:pStyle w:val="Luettelokappale"/>
        <w:numPr>
          <w:ilvl w:val="0"/>
          <w:numId w:val="13"/>
        </w:numPr>
      </w:pPr>
      <w:r>
        <w:t>Tietokanta</w:t>
      </w:r>
      <w:r w:rsidR="009E0931">
        <w:t xml:space="preserve"> on aina saatavilla.</w:t>
      </w:r>
    </w:p>
    <w:p w14:paraId="6141E28C" w14:textId="03EB6813" w:rsidR="009E0931" w:rsidRDefault="009E0931" w:rsidP="1B61B266">
      <w:pPr>
        <w:pStyle w:val="Luettelokappale"/>
        <w:numPr>
          <w:ilvl w:val="0"/>
          <w:numId w:val="13"/>
        </w:numPr>
      </w:pPr>
      <w:r>
        <w:t>Tietokanta on yksityinen resurssi (ei jaettu).</w:t>
      </w:r>
    </w:p>
    <w:p w14:paraId="6EA52F75" w14:textId="69C1A8CB" w:rsidR="00447AE0" w:rsidRDefault="009E0931" w:rsidP="0055036E">
      <w:pPr>
        <w:pStyle w:val="Luettelokappale"/>
        <w:numPr>
          <w:ilvl w:val="0"/>
          <w:numId w:val="13"/>
        </w:numPr>
      </w:pPr>
      <w:r>
        <w:t>Käyttäjä asentaa sovelluksen oikein</w:t>
      </w:r>
      <w:r w:rsidR="00E97567">
        <w:t>.</w:t>
      </w:r>
      <w:bookmarkStart w:id="3" w:name="_GoBack"/>
      <w:bookmarkEnd w:id="3"/>
    </w:p>
    <w:p w14:paraId="0BA5028D" w14:textId="7BF036EA" w:rsidR="53250CF8" w:rsidRDefault="00447AE0" w:rsidP="009E0931">
      <w:pPr>
        <w:pStyle w:val="Otsikko1"/>
        <w:numPr>
          <w:ilvl w:val="0"/>
          <w:numId w:val="3"/>
        </w:numPr>
      </w:pPr>
      <w:bookmarkStart w:id="4" w:name="_Toc33982317"/>
      <w:r>
        <w:lastRenderedPageBreak/>
        <w:t>PROJEKTISUUNNITELMA</w:t>
      </w:r>
      <w:bookmarkEnd w:id="4"/>
    </w:p>
    <w:p w14:paraId="542D84C4" w14:textId="3A7828BF" w:rsidR="00447AE0" w:rsidRDefault="00447AE0" w:rsidP="00126383">
      <w:pPr>
        <w:spacing w:before="100" w:beforeAutospacing="1" w:after="100" w:afterAutospacing="1" w:line="240" w:lineRule="auto"/>
        <w:jc w:val="left"/>
        <w:rPr>
          <w:rFonts w:eastAsia="Times New Roman"/>
          <w:lang w:eastAsia="fi-FI"/>
        </w:rPr>
      </w:pPr>
      <w:r w:rsidRPr="235D9D46">
        <w:rPr>
          <w:rFonts w:eastAsia="Times New Roman"/>
          <w:b/>
          <w:lang w:eastAsia="fi-FI"/>
        </w:rPr>
        <w:t>Tavoite</w:t>
      </w:r>
      <w:r w:rsidRPr="235D9D46">
        <w:rPr>
          <w:rFonts w:eastAsia="Times New Roman"/>
          <w:lang w:eastAsia="fi-FI"/>
        </w:rPr>
        <w:t xml:space="preserve"> </w:t>
      </w:r>
    </w:p>
    <w:p w14:paraId="0BD19C7D" w14:textId="5C17D9CE" w:rsidR="005A655C" w:rsidRPr="008D546E" w:rsidRDefault="001827C1" w:rsidP="00EE6FC8">
      <w:pPr>
        <w:spacing w:beforeAutospacing="1" w:afterAutospacing="1" w:line="240" w:lineRule="auto"/>
        <w:ind w:left="360"/>
        <w:jc w:val="left"/>
        <w:rPr>
          <w:rFonts w:eastAsia="Times New Roman"/>
          <w:lang w:eastAsia="fi-FI"/>
        </w:rPr>
      </w:pPr>
      <w:r w:rsidRPr="109CAE45">
        <w:rPr>
          <w:rFonts w:eastAsia="Times New Roman"/>
          <w:lang w:eastAsia="fi-FI"/>
        </w:rPr>
        <w:t xml:space="preserve">Projektin tavoitteena on saada </w:t>
      </w:r>
      <w:r w:rsidR="009E0931">
        <w:rPr>
          <w:rFonts w:eastAsia="Times New Roman"/>
          <w:lang w:eastAsia="fi-FI"/>
        </w:rPr>
        <w:t>sovellus</w:t>
      </w:r>
      <w:r w:rsidR="006F250D" w:rsidRPr="109CAE45">
        <w:rPr>
          <w:rFonts w:eastAsia="Times New Roman"/>
          <w:lang w:eastAsia="fi-FI"/>
        </w:rPr>
        <w:t xml:space="preserve"> </w:t>
      </w:r>
      <w:r w:rsidR="00F55685" w:rsidRPr="109CAE45">
        <w:rPr>
          <w:rFonts w:eastAsia="Times New Roman"/>
          <w:lang w:eastAsia="fi-FI"/>
        </w:rPr>
        <w:t>julkais</w:t>
      </w:r>
      <w:r w:rsidR="009E0931">
        <w:rPr>
          <w:rFonts w:eastAsia="Times New Roman"/>
          <w:lang w:eastAsia="fi-FI"/>
        </w:rPr>
        <w:t>uvalmiiksi</w:t>
      </w:r>
      <w:r w:rsidR="00655DD0" w:rsidRPr="109CAE45">
        <w:rPr>
          <w:rFonts w:eastAsia="Times New Roman"/>
          <w:lang w:eastAsia="fi-FI"/>
        </w:rPr>
        <w:t xml:space="preserve"> </w:t>
      </w:r>
      <w:r w:rsidR="00D2212A" w:rsidRPr="109CAE45">
        <w:rPr>
          <w:rFonts w:eastAsia="Times New Roman"/>
          <w:lang w:eastAsia="fi-FI"/>
        </w:rPr>
        <w:t xml:space="preserve">viimeistään </w:t>
      </w:r>
      <w:r w:rsidR="009E0931">
        <w:rPr>
          <w:rFonts w:eastAsia="Times New Roman"/>
          <w:lang w:eastAsia="fi-FI"/>
        </w:rPr>
        <w:t>1.5.2020 mennessä</w:t>
      </w:r>
      <w:r w:rsidR="00205279" w:rsidRPr="109CAE45">
        <w:rPr>
          <w:rFonts w:eastAsia="Times New Roman"/>
          <w:lang w:eastAsia="fi-FI"/>
        </w:rPr>
        <w:t>.</w:t>
      </w:r>
      <w:r w:rsidR="0012099E" w:rsidRPr="109CAE45">
        <w:rPr>
          <w:rFonts w:eastAsia="Times New Roman"/>
          <w:lang w:eastAsia="fi-FI"/>
        </w:rPr>
        <w:t xml:space="preserve"> </w:t>
      </w:r>
      <w:r w:rsidR="006E1D2E" w:rsidRPr="109CAE45">
        <w:rPr>
          <w:rFonts w:eastAsia="Times New Roman"/>
          <w:lang w:eastAsia="fi-FI"/>
        </w:rPr>
        <w:t xml:space="preserve">Osatavoitteina on saada </w:t>
      </w:r>
      <w:r w:rsidR="00565C24" w:rsidRPr="109CAE45">
        <w:rPr>
          <w:rFonts w:eastAsia="Times New Roman"/>
          <w:lang w:eastAsia="fi-FI"/>
        </w:rPr>
        <w:t>ohjelmiston määrittely</w:t>
      </w:r>
      <w:r w:rsidR="006F055D" w:rsidRPr="109CAE45">
        <w:rPr>
          <w:rFonts w:eastAsia="Times New Roman"/>
          <w:lang w:eastAsia="fi-FI"/>
        </w:rPr>
        <w:t xml:space="preserve"> </w:t>
      </w:r>
      <w:r w:rsidR="008D546E">
        <w:rPr>
          <w:rFonts w:eastAsia="Times New Roman"/>
          <w:lang w:eastAsia="fi-FI"/>
        </w:rPr>
        <w:t>1.3.2020 mennessä</w:t>
      </w:r>
      <w:r w:rsidR="006316BA" w:rsidRPr="109CAE45">
        <w:rPr>
          <w:rFonts w:eastAsia="Times New Roman"/>
          <w:lang w:eastAsia="fi-FI"/>
        </w:rPr>
        <w:t>,</w:t>
      </w:r>
      <w:r w:rsidR="00E55A14" w:rsidRPr="109CAE45">
        <w:rPr>
          <w:rFonts w:eastAsia="Times New Roman"/>
          <w:lang w:eastAsia="fi-FI"/>
        </w:rPr>
        <w:t xml:space="preserve"> </w:t>
      </w:r>
      <w:r w:rsidR="00DC0300">
        <w:rPr>
          <w:rFonts w:eastAsia="Times New Roman"/>
          <w:lang w:eastAsia="fi-FI"/>
        </w:rPr>
        <w:t>suunnittelutyö 8.3</w:t>
      </w:r>
      <w:r w:rsidR="0080552C">
        <w:rPr>
          <w:rFonts w:eastAsia="Times New Roman"/>
          <w:lang w:eastAsia="fi-FI"/>
        </w:rPr>
        <w:t>.2020</w:t>
      </w:r>
      <w:r w:rsidR="00DC0300">
        <w:rPr>
          <w:rFonts w:eastAsia="Times New Roman"/>
          <w:lang w:eastAsia="fi-FI"/>
        </w:rPr>
        <w:t xml:space="preserve"> mennessä ja </w:t>
      </w:r>
      <w:r w:rsidR="00141188" w:rsidRPr="109CAE45">
        <w:rPr>
          <w:rFonts w:eastAsia="Times New Roman"/>
          <w:lang w:eastAsia="fi-FI"/>
        </w:rPr>
        <w:t xml:space="preserve">varsinainen </w:t>
      </w:r>
      <w:r w:rsidR="006D6EFB" w:rsidRPr="109CAE45">
        <w:rPr>
          <w:rFonts w:eastAsia="Times New Roman"/>
          <w:lang w:eastAsia="fi-FI"/>
        </w:rPr>
        <w:t xml:space="preserve">ohjelmointityö </w:t>
      </w:r>
      <w:r w:rsidR="008D546E">
        <w:rPr>
          <w:rFonts w:eastAsia="Times New Roman"/>
          <w:lang w:eastAsia="fi-FI"/>
        </w:rPr>
        <w:t>15.4.2020</w:t>
      </w:r>
      <w:r w:rsidR="006D6EFB" w:rsidRPr="109CAE45">
        <w:rPr>
          <w:rFonts w:eastAsia="Times New Roman"/>
          <w:lang w:eastAsia="fi-FI"/>
        </w:rPr>
        <w:t xml:space="preserve"> </w:t>
      </w:r>
      <w:r w:rsidR="008D546E">
        <w:rPr>
          <w:rFonts w:eastAsia="Times New Roman"/>
          <w:lang w:eastAsia="fi-FI"/>
        </w:rPr>
        <w:t xml:space="preserve">mennessä </w:t>
      </w:r>
      <w:r w:rsidR="00F50C6B">
        <w:rPr>
          <w:rFonts w:eastAsia="Times New Roman"/>
          <w:lang w:eastAsia="fi-FI"/>
        </w:rPr>
        <w:t>ja testaustyö</w:t>
      </w:r>
      <w:r w:rsidR="00441F04">
        <w:rPr>
          <w:rFonts w:eastAsia="Times New Roman"/>
          <w:lang w:eastAsia="fi-FI"/>
        </w:rPr>
        <w:t xml:space="preserve"> </w:t>
      </w:r>
      <w:r w:rsidR="00354488">
        <w:rPr>
          <w:rFonts w:eastAsia="Times New Roman"/>
          <w:lang w:eastAsia="fi-FI"/>
        </w:rPr>
        <w:t>n. kuukaudessa</w:t>
      </w:r>
      <w:r w:rsidR="006D6EFB" w:rsidRPr="109CAE45">
        <w:rPr>
          <w:rFonts w:eastAsia="Times New Roman"/>
          <w:lang w:eastAsia="fi-FI"/>
        </w:rPr>
        <w:t>.</w:t>
      </w:r>
      <w:r w:rsidR="007803F0" w:rsidRPr="109CAE45">
        <w:rPr>
          <w:rFonts w:eastAsia="Times New Roman"/>
          <w:lang w:eastAsia="fi-FI"/>
        </w:rPr>
        <w:t xml:space="preserve"> </w:t>
      </w:r>
    </w:p>
    <w:p w14:paraId="53ED032A" w14:textId="0DC0A2E8" w:rsidR="007F193B" w:rsidRPr="00126383" w:rsidRDefault="00447AE0" w:rsidP="00126383">
      <w:pPr>
        <w:spacing w:before="100" w:beforeAutospacing="1" w:after="100" w:afterAutospacing="1" w:line="240" w:lineRule="auto"/>
        <w:jc w:val="left"/>
        <w:rPr>
          <w:rFonts w:eastAsia="Times New Roman"/>
          <w:lang w:eastAsia="fi-FI"/>
        </w:rPr>
      </w:pPr>
      <w:r w:rsidRPr="235D9D46">
        <w:rPr>
          <w:rFonts w:eastAsia="Times New Roman"/>
          <w:b/>
          <w:lang w:eastAsia="fi-FI"/>
        </w:rPr>
        <w:t>Rajaus</w:t>
      </w:r>
      <w:r w:rsidRPr="235D9D46">
        <w:rPr>
          <w:rFonts w:eastAsia="Times New Roman"/>
          <w:lang w:eastAsia="fi-FI"/>
        </w:rPr>
        <w:t xml:space="preserve"> </w:t>
      </w:r>
    </w:p>
    <w:p w14:paraId="16DD9D2C" w14:textId="5D79A8C2" w:rsidR="006A0B76" w:rsidRPr="007635D7" w:rsidRDefault="008D546E" w:rsidP="00AE1A42">
      <w:pPr>
        <w:spacing w:beforeAutospacing="1" w:afterAutospacing="1" w:line="240" w:lineRule="auto"/>
        <w:ind w:left="360"/>
        <w:jc w:val="left"/>
        <w:rPr>
          <w:rFonts w:eastAsia="Times New Roman"/>
          <w:lang w:eastAsia="fi-FI"/>
        </w:rPr>
      </w:pPr>
      <w:r>
        <w:rPr>
          <w:rFonts w:eastAsia="Times New Roman"/>
          <w:lang w:eastAsia="fi-FI"/>
        </w:rPr>
        <w:t>Ohjelmisto tuotetaan vain ja ainoastaan Android 6.0+ -käyttöjärjestelmälle käyttäen client side -arkkitehtuuria.</w:t>
      </w:r>
    </w:p>
    <w:p w14:paraId="67B47A84" w14:textId="35E83C71" w:rsidR="008905BD" w:rsidRDefault="00397DF2" w:rsidP="00AE1A42">
      <w:pPr>
        <w:spacing w:beforeAutospacing="1" w:afterAutospacing="1" w:line="240" w:lineRule="auto"/>
        <w:ind w:left="360"/>
        <w:jc w:val="left"/>
        <w:rPr>
          <w:rFonts w:eastAsia="Times New Roman"/>
          <w:lang w:eastAsia="fi-FI"/>
        </w:rPr>
      </w:pPr>
      <w:r w:rsidRPr="138435BB">
        <w:rPr>
          <w:rFonts w:eastAsia="Times New Roman"/>
          <w:lang w:eastAsia="fi-FI"/>
        </w:rPr>
        <w:t xml:space="preserve">Projektissa </w:t>
      </w:r>
      <w:r w:rsidR="00731ADD">
        <w:rPr>
          <w:rFonts w:eastAsia="Times New Roman"/>
          <w:lang w:eastAsia="fi-FI"/>
        </w:rPr>
        <w:t xml:space="preserve">käytetään pääosin valmiita Android Studion tarjoamia komponentteja (ei luoda </w:t>
      </w:r>
      <w:r w:rsidR="00613B99">
        <w:rPr>
          <w:rFonts w:eastAsia="Times New Roman"/>
          <w:lang w:eastAsia="fi-FI"/>
        </w:rPr>
        <w:t xml:space="preserve">esim. </w:t>
      </w:r>
      <w:r w:rsidR="00731ADD">
        <w:rPr>
          <w:rFonts w:eastAsia="Times New Roman"/>
          <w:lang w:eastAsia="fi-FI"/>
        </w:rPr>
        <w:t>”custom view” -komponentteja).</w:t>
      </w:r>
    </w:p>
    <w:p w14:paraId="2C69700C" w14:textId="6D676705" w:rsidR="53250CF8" w:rsidRDefault="00731ADD" w:rsidP="00731ADD">
      <w:pPr>
        <w:spacing w:beforeAutospacing="1" w:afterAutospacing="1" w:line="240" w:lineRule="auto"/>
        <w:ind w:left="360"/>
        <w:jc w:val="left"/>
        <w:rPr>
          <w:rFonts w:eastAsia="Times New Roman"/>
          <w:lang w:eastAsia="fi-FI"/>
        </w:rPr>
      </w:pPr>
      <w:r>
        <w:rPr>
          <w:rFonts w:eastAsia="Times New Roman"/>
          <w:lang w:eastAsia="fi-FI"/>
        </w:rPr>
        <w:t>Applikaatio ei tule hyödyntämään Internet -oikeuksia</w:t>
      </w:r>
      <w:r w:rsidR="00F418CF">
        <w:rPr>
          <w:rFonts w:eastAsia="Times New Roman"/>
          <w:lang w:eastAsia="fi-FI"/>
        </w:rPr>
        <w:t>, sillä t</w:t>
      </w:r>
      <w:r>
        <w:rPr>
          <w:rFonts w:eastAsia="Times New Roman"/>
          <w:lang w:eastAsia="fi-FI"/>
        </w:rPr>
        <w:t>ietokanta tullaan sisällyttämään koontiversioon.</w:t>
      </w:r>
    </w:p>
    <w:p w14:paraId="764090E0" w14:textId="0344C810" w:rsidR="00D07836" w:rsidRDefault="00D07836" w:rsidP="00731ADD">
      <w:pPr>
        <w:spacing w:beforeAutospacing="1" w:afterAutospacing="1" w:line="240" w:lineRule="auto"/>
        <w:ind w:left="360"/>
        <w:jc w:val="left"/>
        <w:rPr>
          <w:rFonts w:eastAsia="Times New Roman"/>
          <w:lang w:eastAsia="fi-FI"/>
        </w:rPr>
      </w:pPr>
      <w:r>
        <w:rPr>
          <w:rFonts w:eastAsia="Times New Roman"/>
          <w:lang w:eastAsia="fi-FI"/>
        </w:rPr>
        <w:t>Tieto</w:t>
      </w:r>
      <w:r w:rsidR="00E056D6">
        <w:rPr>
          <w:rFonts w:eastAsia="Times New Roman"/>
          <w:lang w:eastAsia="fi-FI"/>
        </w:rPr>
        <w:t>turvaan ei juuri panosteta, vain salasana salataan jollain hash -menetelmällä sekä suolauksella (ei tehdä suojausta SQL -injektiota</w:t>
      </w:r>
      <w:r w:rsidR="00B2160D">
        <w:rPr>
          <w:rFonts w:eastAsia="Times New Roman"/>
          <w:lang w:eastAsia="fi-FI"/>
        </w:rPr>
        <w:t>kaan</w:t>
      </w:r>
      <w:r w:rsidR="00E056D6">
        <w:rPr>
          <w:rFonts w:eastAsia="Times New Roman"/>
          <w:lang w:eastAsia="fi-FI"/>
        </w:rPr>
        <w:t xml:space="preserve"> varten).</w:t>
      </w:r>
    </w:p>
    <w:p w14:paraId="00BBCA35" w14:textId="4565C2B7" w:rsidR="00C35EBF" w:rsidRDefault="00C35EBF" w:rsidP="00731ADD">
      <w:pPr>
        <w:spacing w:beforeAutospacing="1" w:afterAutospacing="1" w:line="240" w:lineRule="auto"/>
        <w:ind w:left="360"/>
        <w:jc w:val="left"/>
        <w:rPr>
          <w:rFonts w:eastAsia="Times New Roman"/>
          <w:lang w:eastAsia="fi-FI"/>
        </w:rPr>
      </w:pPr>
      <w:r>
        <w:rPr>
          <w:rFonts w:eastAsia="Times New Roman"/>
          <w:lang w:eastAsia="fi-FI"/>
        </w:rPr>
        <w:t>Pankkitilityyppejä tehdään</w:t>
      </w:r>
      <w:r w:rsidR="002A5AF4">
        <w:rPr>
          <w:rFonts w:eastAsia="Times New Roman"/>
          <w:lang w:eastAsia="fi-FI"/>
        </w:rPr>
        <w:t xml:space="preserve"> vähintään</w:t>
      </w:r>
      <w:r>
        <w:rPr>
          <w:rFonts w:eastAsia="Times New Roman"/>
          <w:lang w:eastAsia="fi-FI"/>
        </w:rPr>
        <w:t xml:space="preserve"> kolme: </w:t>
      </w:r>
      <w:r w:rsidR="0054317A">
        <w:rPr>
          <w:rFonts w:eastAsia="Times New Roman"/>
          <w:lang w:eastAsia="fi-FI"/>
        </w:rPr>
        <w:t>käyttötili, säästötili, määräaikaistili. Tilit, kuten shekkitili ja valuuttatili jätetään implementoimatta aikarajoitteiden puitteissa.</w:t>
      </w:r>
      <w:r w:rsidR="00102EBF">
        <w:rPr>
          <w:rFonts w:eastAsia="Times New Roman"/>
          <w:lang w:eastAsia="fi-FI"/>
        </w:rPr>
        <w:t xml:space="preserve"> Luotolliset tili</w:t>
      </w:r>
      <w:r w:rsidR="0055755B">
        <w:rPr>
          <w:rFonts w:eastAsia="Times New Roman"/>
          <w:lang w:eastAsia="fi-FI"/>
        </w:rPr>
        <w:t>t</w:t>
      </w:r>
      <w:r w:rsidR="00102EBF">
        <w:rPr>
          <w:rFonts w:eastAsia="Times New Roman"/>
          <w:lang w:eastAsia="fi-FI"/>
        </w:rPr>
        <w:t xml:space="preserve"> kuitenkin sisällytetään projektiin.</w:t>
      </w:r>
    </w:p>
    <w:p w14:paraId="6C79F12D" w14:textId="2C3C571F" w:rsidR="00447AE0" w:rsidRPr="00447AE0" w:rsidRDefault="5656ABA8" w:rsidP="00447AE0">
      <w:pPr>
        <w:spacing w:beforeAutospacing="1" w:after="100" w:afterAutospacing="1" w:line="240" w:lineRule="auto"/>
        <w:jc w:val="left"/>
        <w:rPr>
          <w:rFonts w:eastAsia="Times New Roman"/>
          <w:b/>
          <w:lang w:eastAsia="fi-FI"/>
        </w:rPr>
      </w:pPr>
      <w:r w:rsidRPr="5656ABA8">
        <w:rPr>
          <w:rFonts w:eastAsia="Times New Roman"/>
          <w:b/>
          <w:bCs/>
          <w:lang w:eastAsia="fi-FI"/>
        </w:rPr>
        <w:t>Tehtävät, Aikataulu ja Tarkastuspisteet</w:t>
      </w:r>
    </w:p>
    <w:p w14:paraId="795016E3" w14:textId="52CA44AE" w:rsidR="00BB3542" w:rsidRPr="00BB3542" w:rsidRDefault="00183B20" w:rsidP="00BB3542">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 Määrittely</w:t>
      </w:r>
      <w:r w:rsidR="4F711B78" w:rsidRPr="4F711B78">
        <w:rPr>
          <w:rFonts w:eastAsia="Times New Roman"/>
          <w:lang w:eastAsia="fi-FI"/>
        </w:rPr>
        <w:t xml:space="preserve">, </w:t>
      </w:r>
      <w:r w:rsidR="418B087F" w:rsidRPr="418B087F">
        <w:rPr>
          <w:rFonts w:eastAsia="Times New Roman"/>
          <w:lang w:eastAsia="fi-FI"/>
        </w:rPr>
        <w:t>Aikataulu:</w:t>
      </w:r>
      <w:r w:rsidRPr="235D9D46">
        <w:rPr>
          <w:rFonts w:eastAsia="Times New Roman"/>
          <w:lang w:eastAsia="fi-FI"/>
        </w:rPr>
        <w:t xml:space="preserve"> 1</w:t>
      </w:r>
      <w:r w:rsidR="00DC0300">
        <w:rPr>
          <w:rFonts w:eastAsia="Times New Roman"/>
          <w:lang w:eastAsia="fi-FI"/>
        </w:rPr>
        <w:t xml:space="preserve"> </w:t>
      </w:r>
      <w:r w:rsidRPr="235D9D46">
        <w:rPr>
          <w:rFonts w:eastAsia="Times New Roman"/>
          <w:lang w:eastAsia="fi-FI"/>
        </w:rPr>
        <w:t>vk</w:t>
      </w:r>
    </w:p>
    <w:p w14:paraId="66C55B92" w14:textId="1517C2E8" w:rsidR="00C00AFE" w:rsidRDefault="00C00AFE" w:rsidP="00C00AFE">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 xml:space="preserve">Tehtävä: </w:t>
      </w:r>
      <w:r w:rsidR="000D30C6" w:rsidRPr="235D9D46">
        <w:rPr>
          <w:rFonts w:eastAsia="Times New Roman"/>
          <w:lang w:eastAsia="fi-FI"/>
        </w:rPr>
        <w:t>Suunnittelu</w:t>
      </w:r>
      <w:r w:rsidR="00A16BF7">
        <w:rPr>
          <w:rFonts w:eastAsia="Times New Roman"/>
          <w:lang w:eastAsia="fi-FI"/>
        </w:rPr>
        <w:t>,</w:t>
      </w:r>
      <w:r w:rsidR="000D30C6" w:rsidRPr="235D9D46">
        <w:rPr>
          <w:rFonts w:eastAsia="Times New Roman"/>
          <w:lang w:eastAsia="fi-FI"/>
        </w:rPr>
        <w:t xml:space="preserve"> </w:t>
      </w:r>
      <w:r w:rsidRPr="235D9D46">
        <w:rPr>
          <w:rFonts w:eastAsia="Times New Roman"/>
          <w:lang w:eastAsia="fi-FI"/>
        </w:rPr>
        <w:t>Aikataulu:</w:t>
      </w:r>
      <w:r w:rsidR="00093BE4" w:rsidRPr="235D9D46">
        <w:rPr>
          <w:rFonts w:eastAsia="Times New Roman"/>
          <w:lang w:eastAsia="fi-FI"/>
        </w:rPr>
        <w:t xml:space="preserve"> 1 vk</w:t>
      </w:r>
    </w:p>
    <w:p w14:paraId="3FF4CDFA" w14:textId="523C0E51" w:rsidR="00C00AFE" w:rsidRDefault="00C00AFE" w:rsidP="00C00AFE">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w:t>
      </w:r>
      <w:r w:rsidR="00A10D55" w:rsidRPr="235D9D46">
        <w:rPr>
          <w:rFonts w:eastAsia="Times New Roman"/>
          <w:lang w:eastAsia="fi-FI"/>
        </w:rPr>
        <w:t xml:space="preserve"> </w:t>
      </w:r>
      <w:r w:rsidR="00F82779" w:rsidRPr="235D9D46">
        <w:rPr>
          <w:rFonts w:eastAsia="Times New Roman"/>
          <w:lang w:eastAsia="fi-FI"/>
        </w:rPr>
        <w:t>Toteutus</w:t>
      </w:r>
      <w:r w:rsidR="00A16BF7">
        <w:rPr>
          <w:rFonts w:eastAsia="Times New Roman"/>
          <w:lang w:eastAsia="fi-FI"/>
        </w:rPr>
        <w:t>,</w:t>
      </w:r>
      <w:r w:rsidR="000D30C6" w:rsidRPr="235D9D46">
        <w:rPr>
          <w:rFonts w:eastAsia="Times New Roman"/>
          <w:lang w:eastAsia="fi-FI"/>
        </w:rPr>
        <w:t xml:space="preserve"> </w:t>
      </w:r>
      <w:r w:rsidRPr="235D9D46">
        <w:rPr>
          <w:rFonts w:eastAsia="Times New Roman"/>
          <w:lang w:eastAsia="fi-FI"/>
        </w:rPr>
        <w:t>Aikataulu:</w:t>
      </w:r>
      <w:r w:rsidR="00A15589">
        <w:rPr>
          <w:rFonts w:eastAsia="Times New Roman"/>
          <w:lang w:eastAsia="fi-FI"/>
        </w:rPr>
        <w:t xml:space="preserve"> n.</w:t>
      </w:r>
      <w:r w:rsidR="00093BE4" w:rsidRPr="235D9D46">
        <w:rPr>
          <w:rFonts w:eastAsia="Times New Roman"/>
          <w:lang w:eastAsia="fi-FI"/>
        </w:rPr>
        <w:t xml:space="preserve"> </w:t>
      </w:r>
      <w:r w:rsidR="00A15589">
        <w:rPr>
          <w:rFonts w:eastAsia="Times New Roman"/>
          <w:lang w:eastAsia="fi-FI"/>
        </w:rPr>
        <w:t xml:space="preserve">1 </w:t>
      </w:r>
      <w:r w:rsidR="00093BE4" w:rsidRPr="235D9D46">
        <w:rPr>
          <w:rFonts w:eastAsia="Times New Roman"/>
          <w:lang w:eastAsia="fi-FI"/>
        </w:rPr>
        <w:t>kk</w:t>
      </w:r>
    </w:p>
    <w:p w14:paraId="2F01982C" w14:textId="08AB1708" w:rsidR="00C00AFE" w:rsidRDefault="00C00AFE" w:rsidP="00C00AFE">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w:t>
      </w:r>
      <w:r w:rsidR="00EA283E" w:rsidRPr="235D9D46">
        <w:rPr>
          <w:rFonts w:eastAsia="Times New Roman"/>
          <w:lang w:eastAsia="fi-FI"/>
        </w:rPr>
        <w:t xml:space="preserve"> Testaus</w:t>
      </w:r>
      <w:r w:rsidR="009F2794" w:rsidRPr="235D9D46">
        <w:rPr>
          <w:rFonts w:eastAsia="Times New Roman"/>
          <w:lang w:eastAsia="fi-FI"/>
        </w:rPr>
        <w:t xml:space="preserve"> (vikojen etsintä, käyttäjätestaus)</w:t>
      </w:r>
      <w:r w:rsidR="00936900" w:rsidRPr="235D9D46">
        <w:rPr>
          <w:rFonts w:eastAsia="Times New Roman"/>
          <w:lang w:eastAsia="fi-FI"/>
        </w:rPr>
        <w:t xml:space="preserve"> </w:t>
      </w:r>
      <w:r w:rsidRPr="235D9D46">
        <w:rPr>
          <w:rFonts w:eastAsia="Times New Roman"/>
          <w:lang w:eastAsia="fi-FI"/>
        </w:rPr>
        <w:t>Aikataulu:</w:t>
      </w:r>
      <w:r w:rsidR="00936900" w:rsidRPr="235D9D46">
        <w:rPr>
          <w:rFonts w:eastAsia="Times New Roman"/>
          <w:lang w:eastAsia="fi-FI"/>
        </w:rPr>
        <w:t xml:space="preserve"> </w:t>
      </w:r>
      <w:r w:rsidR="00A15589">
        <w:rPr>
          <w:rFonts w:eastAsia="Times New Roman"/>
          <w:lang w:eastAsia="fi-FI"/>
        </w:rPr>
        <w:t>Loppuaika</w:t>
      </w:r>
    </w:p>
    <w:p w14:paraId="139D022F" w14:textId="5DEA29A1" w:rsidR="5656ABA8" w:rsidRPr="00A15589" w:rsidRDefault="00C00AFE" w:rsidP="00A15589">
      <w:pPr>
        <w:pStyle w:val="Luettelokappale"/>
        <w:numPr>
          <w:ilvl w:val="0"/>
          <w:numId w:val="16"/>
        </w:numPr>
        <w:spacing w:before="100" w:beforeAutospacing="1" w:after="100" w:afterAutospacing="1" w:line="240" w:lineRule="auto"/>
        <w:jc w:val="left"/>
        <w:rPr>
          <w:rFonts w:eastAsia="Times New Roman"/>
          <w:lang w:eastAsia="fi-FI"/>
        </w:rPr>
      </w:pPr>
      <w:r w:rsidRPr="235D9D46">
        <w:rPr>
          <w:rFonts w:eastAsia="Times New Roman"/>
          <w:lang w:eastAsia="fi-FI"/>
        </w:rPr>
        <w:t>Tehtävä:</w:t>
      </w:r>
      <w:r w:rsidR="000D30C6" w:rsidRPr="235D9D46">
        <w:rPr>
          <w:rFonts w:eastAsia="Times New Roman"/>
          <w:lang w:eastAsia="fi-FI"/>
        </w:rPr>
        <w:t xml:space="preserve"> </w:t>
      </w:r>
      <w:r w:rsidR="002E7B85" w:rsidRPr="235D9D46">
        <w:rPr>
          <w:rFonts w:eastAsia="Times New Roman"/>
          <w:lang w:eastAsia="fi-FI"/>
        </w:rPr>
        <w:t>Julkaisu</w:t>
      </w:r>
      <w:r w:rsidR="007C0533">
        <w:rPr>
          <w:rFonts w:eastAsia="Times New Roman"/>
          <w:lang w:eastAsia="fi-FI"/>
        </w:rPr>
        <w:t>, v</w:t>
      </w:r>
      <w:r w:rsidR="00A15589">
        <w:rPr>
          <w:rFonts w:eastAsia="Times New Roman"/>
          <w:lang w:eastAsia="fi-FI"/>
        </w:rPr>
        <w:t>iimeistään 1.5.2020</w:t>
      </w:r>
    </w:p>
    <w:p w14:paraId="037DDF06" w14:textId="775D2F64" w:rsidR="002766B6" w:rsidRPr="00EE6FC8" w:rsidRDefault="5656ABA8" w:rsidP="00EE6FC8">
      <w:pPr>
        <w:spacing w:beforeAutospacing="1" w:afterAutospacing="1" w:line="240" w:lineRule="auto"/>
        <w:ind w:left="360"/>
        <w:jc w:val="left"/>
        <w:rPr>
          <w:rFonts w:eastAsia="Times New Roman"/>
          <w:b/>
          <w:bCs/>
          <w:u w:val="single"/>
          <w:lang w:eastAsia="fi-FI"/>
        </w:rPr>
      </w:pPr>
      <w:r w:rsidRPr="5656ABA8">
        <w:rPr>
          <w:rFonts w:eastAsia="Times New Roman"/>
          <w:lang w:eastAsia="fi-FI"/>
        </w:rPr>
        <w:t>Tarkastukset joka osatehtävän ja kokonaisuuden valmistumisen jälkeen.</w:t>
      </w:r>
    </w:p>
    <w:p w14:paraId="429833D9" w14:textId="1153F42B" w:rsidR="00447AE0" w:rsidRPr="00447AE0" w:rsidRDefault="008FE3B8" w:rsidP="00447AE0">
      <w:pPr>
        <w:spacing w:before="100" w:beforeAutospacing="1" w:after="100" w:afterAutospacing="1" w:line="240" w:lineRule="auto"/>
        <w:jc w:val="left"/>
        <w:rPr>
          <w:rFonts w:eastAsia="Times New Roman"/>
          <w:lang w:eastAsia="fi-FI"/>
        </w:rPr>
      </w:pPr>
      <w:r w:rsidRPr="008FE3B8">
        <w:rPr>
          <w:rFonts w:eastAsia="Times New Roman"/>
          <w:b/>
          <w:bCs/>
          <w:lang w:eastAsia="fi-FI"/>
        </w:rPr>
        <w:t>Riskianalyysi</w:t>
      </w:r>
      <w:r w:rsidRPr="008FE3B8">
        <w:rPr>
          <w:rFonts w:eastAsia="Times New Roman"/>
          <w:lang w:eastAsia="fi-FI"/>
        </w:rPr>
        <w:t xml:space="preserve"> </w:t>
      </w:r>
    </w:p>
    <w:p w14:paraId="467673A1" w14:textId="77777777" w:rsidR="000E213C" w:rsidRPr="006D4FEB" w:rsidRDefault="000E213C" w:rsidP="004273C4">
      <w:pPr>
        <w:pStyle w:val="Luettelokappale"/>
        <w:spacing w:beforeAutospacing="1" w:afterAutospacing="1" w:line="240" w:lineRule="auto"/>
        <w:jc w:val="left"/>
        <w:rPr>
          <w:rFonts w:eastAsia="Times New Roman"/>
          <w:lang w:eastAsia="fi-FI"/>
        </w:rPr>
      </w:pPr>
    </w:p>
    <w:p w14:paraId="5FFA68C6" w14:textId="12AD988B" w:rsidR="007F0713" w:rsidRDefault="007862B4" w:rsidP="00E30E3A">
      <w:pPr>
        <w:pStyle w:val="Luettelokappale"/>
        <w:numPr>
          <w:ilvl w:val="0"/>
          <w:numId w:val="17"/>
        </w:numPr>
        <w:spacing w:beforeAutospacing="1" w:afterAutospacing="1" w:line="240" w:lineRule="auto"/>
        <w:jc w:val="left"/>
        <w:rPr>
          <w:rFonts w:eastAsia="Times New Roman"/>
          <w:lang w:eastAsia="fi-FI"/>
        </w:rPr>
      </w:pPr>
      <w:r w:rsidRPr="235D9D46">
        <w:rPr>
          <w:rFonts w:eastAsia="Times New Roman"/>
          <w:lang w:eastAsia="fi-FI"/>
        </w:rPr>
        <w:t xml:space="preserve">Riski: </w:t>
      </w:r>
      <w:r w:rsidR="00440941" w:rsidRPr="235D9D46">
        <w:rPr>
          <w:rFonts w:eastAsia="Times New Roman"/>
          <w:lang w:eastAsia="fi-FI"/>
        </w:rPr>
        <w:t>Ohjelma ei koskaan valmistu</w:t>
      </w:r>
    </w:p>
    <w:p w14:paraId="0F02C4DD" w14:textId="64E7EE44" w:rsidR="007F0713" w:rsidRDefault="007F0713" w:rsidP="007F0713">
      <w:pPr>
        <w:pStyle w:val="Luettelokappale"/>
        <w:spacing w:beforeAutospacing="1" w:afterAutospacing="1" w:line="240" w:lineRule="auto"/>
        <w:jc w:val="left"/>
        <w:rPr>
          <w:rFonts w:eastAsia="Times New Roman"/>
          <w:lang w:eastAsia="fi-FI"/>
        </w:rPr>
      </w:pPr>
      <w:r w:rsidRPr="235D9D46">
        <w:rPr>
          <w:rFonts w:eastAsia="Times New Roman"/>
          <w:lang w:eastAsia="fi-FI"/>
        </w:rPr>
        <w:t>Todennäköisyys:</w:t>
      </w:r>
      <w:r w:rsidR="00440941" w:rsidRPr="235D9D46">
        <w:rPr>
          <w:rFonts w:eastAsia="Times New Roman"/>
          <w:lang w:eastAsia="fi-FI"/>
        </w:rPr>
        <w:t xml:space="preserve"> </w:t>
      </w:r>
      <w:r w:rsidR="00150DA5" w:rsidRPr="235D9D46">
        <w:rPr>
          <w:rFonts w:eastAsia="Times New Roman"/>
          <w:lang w:eastAsia="fi-FI"/>
        </w:rPr>
        <w:t>Pieni</w:t>
      </w:r>
      <w:r w:rsidR="00C266A6" w:rsidRPr="235D9D46">
        <w:rPr>
          <w:rFonts w:eastAsia="Times New Roman"/>
          <w:lang w:eastAsia="fi-FI"/>
        </w:rPr>
        <w:t xml:space="preserve"> </w:t>
      </w:r>
    </w:p>
    <w:p w14:paraId="205D59C3" w14:textId="7B0CDCE1" w:rsidR="000F7E69" w:rsidRDefault="00B13EC4" w:rsidP="000F7E69">
      <w:pPr>
        <w:pStyle w:val="Luettelokappale"/>
        <w:spacing w:beforeAutospacing="1" w:afterAutospacing="1" w:line="240" w:lineRule="auto"/>
        <w:jc w:val="left"/>
        <w:rPr>
          <w:rFonts w:eastAsia="Times New Roman"/>
          <w:lang w:eastAsia="fi-FI"/>
        </w:rPr>
      </w:pPr>
      <w:r w:rsidRPr="235D9D46">
        <w:rPr>
          <w:rFonts w:eastAsia="Times New Roman"/>
          <w:lang w:eastAsia="fi-FI"/>
        </w:rPr>
        <w:t xml:space="preserve">Seurantavaikutus: </w:t>
      </w:r>
      <w:r w:rsidR="005A655C">
        <w:rPr>
          <w:rFonts w:eastAsia="Times New Roman"/>
          <w:lang w:eastAsia="fi-FI"/>
        </w:rPr>
        <w:t>Kurssi ei läpi</w:t>
      </w:r>
    </w:p>
    <w:p w14:paraId="1C81BA51" w14:textId="55C5EDD8" w:rsidR="00DF1DD5" w:rsidRDefault="000F7E69" w:rsidP="005A655C">
      <w:pPr>
        <w:pStyle w:val="Luettelokappale"/>
        <w:spacing w:beforeAutospacing="1" w:afterAutospacing="1" w:line="240" w:lineRule="auto"/>
        <w:jc w:val="left"/>
        <w:rPr>
          <w:rFonts w:eastAsia="Times New Roman"/>
          <w:lang w:eastAsia="fi-FI"/>
        </w:rPr>
      </w:pPr>
      <w:r w:rsidRPr="235D9D46">
        <w:rPr>
          <w:rFonts w:eastAsia="Times New Roman"/>
          <w:lang w:eastAsia="fi-FI"/>
        </w:rPr>
        <w:t>Syyt:</w:t>
      </w:r>
      <w:r w:rsidR="00A827FD" w:rsidRPr="235D9D46">
        <w:rPr>
          <w:rFonts w:eastAsia="Times New Roman"/>
          <w:lang w:eastAsia="fi-FI"/>
        </w:rPr>
        <w:t xml:space="preserve"> </w:t>
      </w:r>
      <w:r w:rsidR="005A655C">
        <w:rPr>
          <w:rFonts w:eastAsia="Times New Roman"/>
          <w:lang w:eastAsia="fi-FI"/>
        </w:rPr>
        <w:t>Osaamisen puute</w:t>
      </w:r>
      <w:r w:rsidR="00FE724B">
        <w:rPr>
          <w:rFonts w:eastAsia="Times New Roman"/>
          <w:lang w:eastAsia="fi-FI"/>
        </w:rPr>
        <w:t>, laiskuus</w:t>
      </w:r>
    </w:p>
    <w:p w14:paraId="69FC2861" w14:textId="64DE3028" w:rsidR="007C0533" w:rsidRPr="00EE6FC8" w:rsidRDefault="00F92582" w:rsidP="00EE6FC8">
      <w:pPr>
        <w:pStyle w:val="Luettelokappale"/>
        <w:spacing w:beforeAutospacing="1" w:afterAutospacing="1" w:line="240" w:lineRule="auto"/>
        <w:jc w:val="left"/>
        <w:rPr>
          <w:rFonts w:eastAsia="Times New Roman"/>
          <w:lang w:eastAsia="fi-FI"/>
        </w:rPr>
      </w:pPr>
      <w:r>
        <w:rPr>
          <w:rFonts w:eastAsia="Times New Roman"/>
          <w:lang w:eastAsia="fi-FI"/>
        </w:rPr>
        <w:t>Ennaltaehkäisy: Vähemmän viihdettä, enemmän työtä</w:t>
      </w:r>
    </w:p>
    <w:p w14:paraId="6CDE9525" w14:textId="77777777" w:rsidR="007C0533" w:rsidRDefault="007C0533" w:rsidP="008916B6">
      <w:pPr>
        <w:pStyle w:val="Luettelokappale"/>
        <w:numPr>
          <w:ilvl w:val="0"/>
          <w:numId w:val="17"/>
        </w:numPr>
        <w:spacing w:beforeAutospacing="1" w:afterAutospacing="1" w:line="240" w:lineRule="auto"/>
        <w:jc w:val="left"/>
        <w:rPr>
          <w:rFonts w:eastAsia="Times New Roman"/>
          <w:lang w:eastAsia="fi-FI"/>
        </w:rPr>
      </w:pPr>
      <w:r w:rsidRPr="007C0533">
        <w:rPr>
          <w:rFonts w:eastAsia="Times New Roman"/>
          <w:lang w:eastAsia="fi-FI"/>
        </w:rPr>
        <w:t xml:space="preserve">Riski: Tietokantaan kirjoitetaan virheellistä dataa </w:t>
      </w:r>
    </w:p>
    <w:p w14:paraId="02C8253A" w14:textId="6AB0C1E2" w:rsidR="007C0533" w:rsidRPr="007C0533" w:rsidRDefault="007C0533" w:rsidP="007C0533">
      <w:pPr>
        <w:pStyle w:val="Luettelokappale"/>
        <w:spacing w:beforeAutospacing="1" w:afterAutospacing="1" w:line="240" w:lineRule="auto"/>
        <w:jc w:val="left"/>
        <w:rPr>
          <w:rFonts w:eastAsia="Times New Roman"/>
          <w:lang w:eastAsia="fi-FI"/>
        </w:rPr>
      </w:pPr>
      <w:r w:rsidRPr="007C0533">
        <w:rPr>
          <w:rFonts w:eastAsia="Times New Roman"/>
          <w:lang w:eastAsia="fi-FI"/>
        </w:rPr>
        <w:t xml:space="preserve">Todennäköisyys: </w:t>
      </w:r>
      <w:r>
        <w:rPr>
          <w:rFonts w:eastAsia="Times New Roman"/>
          <w:lang w:eastAsia="fi-FI"/>
        </w:rPr>
        <w:t>Kohtalainen</w:t>
      </w:r>
    </w:p>
    <w:p w14:paraId="5348C882" w14:textId="1A53FDBF" w:rsidR="007C0533" w:rsidRDefault="007C0533" w:rsidP="007C0533">
      <w:pPr>
        <w:pStyle w:val="Luettelokappale"/>
        <w:spacing w:beforeAutospacing="1" w:afterAutospacing="1" w:line="240" w:lineRule="auto"/>
        <w:jc w:val="left"/>
        <w:rPr>
          <w:rFonts w:eastAsia="Times New Roman"/>
          <w:lang w:eastAsia="fi-FI"/>
        </w:rPr>
      </w:pPr>
      <w:r w:rsidRPr="235D9D46">
        <w:rPr>
          <w:rFonts w:eastAsia="Times New Roman"/>
          <w:lang w:eastAsia="fi-FI"/>
        </w:rPr>
        <w:t>Seurantavaikutus:</w:t>
      </w:r>
      <w:r>
        <w:rPr>
          <w:rFonts w:eastAsia="Times New Roman"/>
          <w:lang w:eastAsia="fi-FI"/>
        </w:rPr>
        <w:t xml:space="preserve"> Ohjelma käyttäytyy odottamattomasti</w:t>
      </w:r>
    </w:p>
    <w:p w14:paraId="6F2D2D81" w14:textId="09A5FE90" w:rsidR="007C0533" w:rsidRDefault="007C0533" w:rsidP="007C0533">
      <w:pPr>
        <w:pStyle w:val="Luettelokappale"/>
        <w:spacing w:beforeAutospacing="1" w:afterAutospacing="1" w:line="240" w:lineRule="auto"/>
        <w:jc w:val="left"/>
        <w:rPr>
          <w:rFonts w:eastAsia="Times New Roman"/>
          <w:lang w:eastAsia="fi-FI"/>
        </w:rPr>
      </w:pPr>
      <w:r w:rsidRPr="235D9D46">
        <w:rPr>
          <w:rFonts w:eastAsia="Times New Roman"/>
          <w:lang w:eastAsia="fi-FI"/>
        </w:rPr>
        <w:lastRenderedPageBreak/>
        <w:t xml:space="preserve">Syyt: </w:t>
      </w:r>
      <w:r>
        <w:rPr>
          <w:rFonts w:eastAsia="Times New Roman"/>
          <w:lang w:eastAsia="fi-FI"/>
        </w:rPr>
        <w:t>Ohjelmointityössä jotain jätetty huomioimatta, yhteys katkeaa kesken kirjoituksen, käyttäjä manuaalisesti muokkaa tietokannan sisältöä</w:t>
      </w:r>
    </w:p>
    <w:p w14:paraId="111AB81C" w14:textId="3AEA514A" w:rsidR="00DF1DD5" w:rsidRPr="00EE6FC8" w:rsidRDefault="007C0533" w:rsidP="00EE6FC8">
      <w:pPr>
        <w:pStyle w:val="Luettelokappale"/>
        <w:spacing w:beforeAutospacing="1" w:afterAutospacing="1" w:line="240" w:lineRule="auto"/>
        <w:jc w:val="left"/>
        <w:rPr>
          <w:rFonts w:eastAsia="Times New Roman"/>
          <w:lang w:eastAsia="fi-FI"/>
        </w:rPr>
      </w:pPr>
      <w:r>
        <w:rPr>
          <w:rFonts w:eastAsia="Times New Roman"/>
          <w:lang w:eastAsia="fi-FI"/>
        </w:rPr>
        <w:t>Ennaltaehkäisy: Yritetään testausvaiheessa saada tietokantaan kirjoitettua virheellistä dataa (mm. odottamattomilla syötteillä) ja eliminoidaan virhe, kun syy on selvitetty.</w:t>
      </w:r>
      <w:r w:rsidR="003E432E">
        <w:rPr>
          <w:rFonts w:eastAsia="Times New Roman"/>
          <w:lang w:eastAsia="fi-FI"/>
        </w:rPr>
        <w:t xml:space="preserve"> Sovelluksen käyttäytyminen jätetään käyttäjän vastuulle, mikäli hän muokkaa itse tietokannan sisältöä.</w:t>
      </w:r>
    </w:p>
    <w:p w14:paraId="67BC1722" w14:textId="4E075F27" w:rsidR="00447AE0" w:rsidRPr="00447AE0" w:rsidRDefault="00447AE0" w:rsidP="00447AE0">
      <w:pPr>
        <w:spacing w:before="100" w:beforeAutospacing="1" w:after="100" w:afterAutospacing="1" w:line="240" w:lineRule="auto"/>
        <w:jc w:val="left"/>
        <w:rPr>
          <w:rFonts w:eastAsia="Times New Roman"/>
          <w:lang w:eastAsia="fi-FI"/>
        </w:rPr>
      </w:pPr>
      <w:r w:rsidRPr="1F9F6488">
        <w:rPr>
          <w:rFonts w:eastAsia="Times New Roman"/>
          <w:b/>
          <w:lang w:eastAsia="fi-FI"/>
        </w:rPr>
        <w:t>Laadunhallinta</w:t>
      </w:r>
      <w:r w:rsidRPr="1F9F6488">
        <w:rPr>
          <w:rFonts w:eastAsia="Times New Roman"/>
          <w:lang w:eastAsia="fi-FI"/>
        </w:rPr>
        <w:t xml:space="preserve"> </w:t>
      </w:r>
    </w:p>
    <w:p w14:paraId="36183E97" w14:textId="25A8421D" w:rsidR="003E0555" w:rsidRPr="00EE6FC8" w:rsidRDefault="004723FD" w:rsidP="00EE6FC8">
      <w:pPr>
        <w:pStyle w:val="Luettelokappale"/>
        <w:numPr>
          <w:ilvl w:val="0"/>
          <w:numId w:val="17"/>
        </w:numPr>
        <w:spacing w:beforeAutospacing="1" w:afterAutospacing="1" w:line="240" w:lineRule="auto"/>
        <w:jc w:val="left"/>
        <w:rPr>
          <w:rFonts w:eastAsia="Times New Roman"/>
          <w:lang w:eastAsia="fi-FI"/>
        </w:rPr>
      </w:pPr>
      <w:r>
        <w:rPr>
          <w:rFonts w:eastAsia="Times New Roman"/>
          <w:lang w:eastAsia="fi-FI"/>
        </w:rPr>
        <w:t>Kun jo</w:t>
      </w:r>
      <w:r w:rsidR="003A1340">
        <w:rPr>
          <w:rFonts w:eastAsia="Times New Roman"/>
          <w:lang w:eastAsia="fi-FI"/>
        </w:rPr>
        <w:t>kin osatehtävistä on saatu valmiiksi, pidetään</w:t>
      </w:r>
      <w:r w:rsidR="000A0AAA">
        <w:rPr>
          <w:rFonts w:eastAsia="Times New Roman"/>
          <w:lang w:eastAsia="fi-FI"/>
        </w:rPr>
        <w:t xml:space="preserve"> </w:t>
      </w:r>
      <w:r w:rsidR="00C432C6">
        <w:rPr>
          <w:rFonts w:eastAsia="Times New Roman"/>
          <w:lang w:eastAsia="fi-FI"/>
        </w:rPr>
        <w:t>tarkastus</w:t>
      </w:r>
      <w:r w:rsidR="003618EA">
        <w:rPr>
          <w:rFonts w:eastAsia="Times New Roman"/>
          <w:lang w:eastAsia="fi-FI"/>
        </w:rPr>
        <w:t xml:space="preserve">, jossa </w:t>
      </w:r>
      <w:r w:rsidR="001A052E">
        <w:rPr>
          <w:rFonts w:eastAsia="Times New Roman"/>
          <w:lang w:eastAsia="fi-FI"/>
        </w:rPr>
        <w:t>tarkastellaan tehtävän</w:t>
      </w:r>
      <w:r w:rsidR="006D7F11">
        <w:rPr>
          <w:rFonts w:eastAsia="Times New Roman"/>
          <w:lang w:eastAsia="fi-FI"/>
        </w:rPr>
        <w:t xml:space="preserve"> kokonaisuutta</w:t>
      </w:r>
      <w:r w:rsidR="00761567">
        <w:rPr>
          <w:rFonts w:eastAsia="Times New Roman"/>
          <w:lang w:eastAsia="fi-FI"/>
        </w:rPr>
        <w:t xml:space="preserve"> ja </w:t>
      </w:r>
      <w:r w:rsidR="007E6D1C">
        <w:rPr>
          <w:rFonts w:eastAsia="Times New Roman"/>
          <w:lang w:eastAsia="fi-FI"/>
        </w:rPr>
        <w:t>täyttääkö se</w:t>
      </w:r>
      <w:r w:rsidR="005B50F7">
        <w:rPr>
          <w:rFonts w:eastAsia="Times New Roman"/>
          <w:lang w:eastAsia="fi-FI"/>
        </w:rPr>
        <w:t xml:space="preserve"> suunniteltuja</w:t>
      </w:r>
      <w:r w:rsidR="007E6D1C">
        <w:rPr>
          <w:rFonts w:eastAsia="Times New Roman"/>
          <w:lang w:eastAsia="fi-FI"/>
        </w:rPr>
        <w:t xml:space="preserve"> määrittely</w:t>
      </w:r>
      <w:r w:rsidR="005B50F7">
        <w:rPr>
          <w:rFonts w:eastAsia="Times New Roman"/>
          <w:lang w:eastAsia="fi-FI"/>
        </w:rPr>
        <w:t>ehtoja</w:t>
      </w:r>
      <w:r w:rsidR="006F4540">
        <w:rPr>
          <w:rFonts w:eastAsia="Times New Roman"/>
          <w:lang w:eastAsia="fi-FI"/>
        </w:rPr>
        <w:t>.</w:t>
      </w:r>
      <w:r w:rsidR="00BA3BEF">
        <w:rPr>
          <w:rFonts w:eastAsia="Times New Roman"/>
          <w:lang w:eastAsia="fi-FI"/>
        </w:rPr>
        <w:t xml:space="preserve"> </w:t>
      </w:r>
      <w:r w:rsidR="009C5520">
        <w:rPr>
          <w:rFonts w:eastAsia="Times New Roman"/>
          <w:lang w:eastAsia="fi-FI"/>
        </w:rPr>
        <w:t>T</w:t>
      </w:r>
      <w:r w:rsidR="006F2594">
        <w:rPr>
          <w:rFonts w:eastAsia="Times New Roman"/>
          <w:lang w:eastAsia="fi-FI"/>
        </w:rPr>
        <w:t>uotetta on tarkoitus testata</w:t>
      </w:r>
      <w:r w:rsidR="002473E9">
        <w:rPr>
          <w:rFonts w:eastAsia="Times New Roman"/>
          <w:lang w:eastAsia="fi-FI"/>
        </w:rPr>
        <w:t xml:space="preserve"> </w:t>
      </w:r>
      <w:r w:rsidR="002D5812">
        <w:rPr>
          <w:rFonts w:eastAsia="Times New Roman"/>
          <w:lang w:eastAsia="fi-FI"/>
        </w:rPr>
        <w:t xml:space="preserve">käytössä </w:t>
      </w:r>
      <w:r w:rsidR="008867E4">
        <w:rPr>
          <w:rFonts w:eastAsia="Times New Roman"/>
          <w:lang w:eastAsia="fi-FI"/>
        </w:rPr>
        <w:t>testiryhmä</w:t>
      </w:r>
      <w:r w:rsidR="002D5812">
        <w:rPr>
          <w:rFonts w:eastAsia="Times New Roman"/>
          <w:lang w:eastAsia="fi-FI"/>
        </w:rPr>
        <w:t>n avulla</w:t>
      </w:r>
      <w:r w:rsidR="0027065F">
        <w:rPr>
          <w:rFonts w:eastAsia="Times New Roman"/>
          <w:lang w:eastAsia="fi-FI"/>
        </w:rPr>
        <w:t xml:space="preserve">, ja testiryhmän palautteen mukaan tehdä palveluun </w:t>
      </w:r>
      <w:r w:rsidR="001B7E26">
        <w:rPr>
          <w:rFonts w:eastAsia="Times New Roman"/>
          <w:lang w:eastAsia="fi-FI"/>
        </w:rPr>
        <w:t>korjauksia ja lisäyk</w:t>
      </w:r>
      <w:r w:rsidR="001D7CB3">
        <w:rPr>
          <w:rFonts w:eastAsia="Times New Roman"/>
          <w:lang w:eastAsia="fi-FI"/>
        </w:rPr>
        <w:t>si</w:t>
      </w:r>
      <w:r w:rsidR="001B7E26">
        <w:rPr>
          <w:rFonts w:eastAsia="Times New Roman"/>
          <w:lang w:eastAsia="fi-FI"/>
        </w:rPr>
        <w:t>ä</w:t>
      </w:r>
      <w:r w:rsidR="5ABDD8C3" w:rsidRPr="5ABDD8C3">
        <w:rPr>
          <w:rFonts w:eastAsia="Times New Roman"/>
          <w:lang w:eastAsia="fi-FI"/>
        </w:rPr>
        <w:t xml:space="preserve"> ennen </w:t>
      </w:r>
      <w:r w:rsidR="611BAC9F" w:rsidRPr="611BAC9F">
        <w:rPr>
          <w:rFonts w:eastAsia="Times New Roman"/>
          <w:lang w:eastAsia="fi-FI"/>
        </w:rPr>
        <w:t>julkaisua.</w:t>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r w:rsidR="003E0555" w:rsidRPr="00EE6FC8">
        <w:rPr>
          <w:rFonts w:eastAsia="Times New Roman"/>
          <w:lang w:eastAsia="fi-FI"/>
        </w:rPr>
        <w:tab/>
      </w:r>
    </w:p>
    <w:p w14:paraId="6144E5FB" w14:textId="523CD701" w:rsidR="000E5924" w:rsidRPr="000E5924" w:rsidRDefault="32D84781" w:rsidP="00EE6FC8">
      <w:pPr>
        <w:pStyle w:val="Otsikko1"/>
        <w:keepLines w:val="0"/>
        <w:numPr>
          <w:ilvl w:val="0"/>
          <w:numId w:val="3"/>
        </w:numPr>
        <w:spacing w:before="100" w:beforeAutospacing="1" w:after="100" w:afterAutospacing="1" w:line="240" w:lineRule="auto"/>
        <w:jc w:val="left"/>
      </w:pPr>
      <w:r>
        <w:t xml:space="preserve">  </w:t>
      </w:r>
      <w:bookmarkStart w:id="5" w:name="_Toc33982318"/>
      <w:r>
        <w:t>LÄHTEET</w:t>
      </w:r>
      <w:bookmarkEnd w:id="5"/>
    </w:p>
    <w:p w14:paraId="0ABC93D1" w14:textId="1A528216" w:rsidR="66DEA4DF" w:rsidRDefault="00C85D0B" w:rsidP="66DEA4DF">
      <w:hyperlink r:id="rId15">
        <w:r w:rsidR="008FE3B8" w:rsidRPr="008FE3B8">
          <w:rPr>
            <w:rStyle w:val="Hyperlinkki"/>
            <w:rFonts w:eastAsia="Times New Roman"/>
          </w:rPr>
          <w:t>https://www.mockflow.com/</w:t>
        </w:r>
      </w:hyperlink>
    </w:p>
    <w:p w14:paraId="5CD96EFD" w14:textId="242F40F8" w:rsidR="37FDB56E" w:rsidRDefault="00C85D0B" w:rsidP="37FDB56E">
      <w:hyperlink r:id="rId16">
        <w:r w:rsidR="008FE3B8" w:rsidRPr="008FE3B8">
          <w:rPr>
            <w:rStyle w:val="Hyperlinkki"/>
            <w:rFonts w:eastAsia="Times New Roman"/>
          </w:rPr>
          <w:t>https://www.cs.helsinki.fi/group/otie/dokumentit/projektisuunnitelma.pdf</w:t>
        </w:r>
      </w:hyperlink>
    </w:p>
    <w:p w14:paraId="7BF77D3F" w14:textId="77777777" w:rsidR="00704ABB" w:rsidRDefault="00704ABB" w:rsidP="00C67D4F"/>
    <w:p w14:paraId="2B37C70B" w14:textId="7436AE4A" w:rsidR="00456ED7" w:rsidRDefault="00456ED7" w:rsidP="002E49A0">
      <w:pPr>
        <w:spacing w:line="240" w:lineRule="auto"/>
        <w:jc w:val="left"/>
      </w:pPr>
    </w:p>
    <w:p w14:paraId="15DBCA50" w14:textId="77777777" w:rsidR="009322DB" w:rsidRDefault="009322DB" w:rsidP="009322DB">
      <w:pPr>
        <w:pStyle w:val="Otsikko1"/>
        <w:numPr>
          <w:ilvl w:val="0"/>
          <w:numId w:val="0"/>
        </w:numPr>
      </w:pPr>
      <w:bookmarkStart w:id="6" w:name="_Toc32327854"/>
      <w:bookmarkStart w:id="7" w:name="_Toc32327954"/>
      <w:bookmarkStart w:id="8" w:name="_Toc219171302"/>
      <w:bookmarkStart w:id="9" w:name="_Toc33982319"/>
      <w:r>
        <w:t>Liite 1. Vaatimukset</w:t>
      </w:r>
      <w:bookmarkEnd w:id="6"/>
      <w:bookmarkEnd w:id="7"/>
      <w:bookmarkEnd w:id="8"/>
      <w:bookmarkEnd w:id="9"/>
    </w:p>
    <w:p w14:paraId="193B305D" w14:textId="292ED576" w:rsidR="009322DB" w:rsidRDefault="009322DB" w:rsidP="009322DB"/>
    <w:tbl>
      <w:tblPr>
        <w:tblStyle w:val="Vaalearuudukkotaulukko1"/>
        <w:tblW w:w="10632" w:type="dxa"/>
        <w:tblInd w:w="-7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3"/>
        <w:gridCol w:w="1077"/>
        <w:gridCol w:w="2410"/>
        <w:gridCol w:w="4536"/>
        <w:gridCol w:w="2126"/>
      </w:tblGrid>
      <w:tr w:rsidR="00AC3E32" w14:paraId="4297A0CF" w14:textId="77777777" w:rsidTr="00AC3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Pr>
          <w:p w14:paraId="75249CCA" w14:textId="08289116" w:rsidR="00AC3E32" w:rsidRDefault="00AC3E32" w:rsidP="00945BE0">
            <w:pPr>
              <w:jc w:val="center"/>
            </w:pPr>
            <w:r>
              <w:t>ID</w:t>
            </w:r>
          </w:p>
        </w:tc>
        <w:tc>
          <w:tcPr>
            <w:tcW w:w="1077" w:type="dxa"/>
          </w:tcPr>
          <w:p w14:paraId="189FD950" w14:textId="4CE18513"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PVM</w:t>
            </w:r>
          </w:p>
        </w:tc>
        <w:tc>
          <w:tcPr>
            <w:tcW w:w="2410" w:type="dxa"/>
          </w:tcPr>
          <w:p w14:paraId="47608324" w14:textId="60447DFD"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VAATIMUS</w:t>
            </w:r>
          </w:p>
        </w:tc>
        <w:tc>
          <w:tcPr>
            <w:tcW w:w="4536" w:type="dxa"/>
          </w:tcPr>
          <w:p w14:paraId="5C93D4F1" w14:textId="5D802678"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KUVAUS</w:t>
            </w:r>
          </w:p>
        </w:tc>
        <w:tc>
          <w:tcPr>
            <w:tcW w:w="2126" w:type="dxa"/>
          </w:tcPr>
          <w:p w14:paraId="2E5D0BBA" w14:textId="5EBCB94D" w:rsidR="00AC3E32" w:rsidRDefault="00AC3E32" w:rsidP="00945BE0">
            <w:pPr>
              <w:jc w:val="center"/>
              <w:cnfStyle w:val="100000000000" w:firstRow="1" w:lastRow="0" w:firstColumn="0" w:lastColumn="0" w:oddVBand="0" w:evenVBand="0" w:oddHBand="0" w:evenHBand="0" w:firstRowFirstColumn="0" w:firstRowLastColumn="0" w:lastRowFirstColumn="0" w:lastRowLastColumn="0"/>
            </w:pPr>
            <w:r>
              <w:t>PRIORITEETTI</w:t>
            </w:r>
          </w:p>
        </w:tc>
      </w:tr>
      <w:tr w:rsidR="00AC3E32" w14:paraId="7A7DE9EB"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4E00EE8E" w14:textId="6B267EE6" w:rsidR="00AC3E32" w:rsidRPr="00686A82" w:rsidRDefault="00AC3E32" w:rsidP="00945BE0">
            <w:pPr>
              <w:jc w:val="center"/>
              <w:rPr>
                <w:b w:val="0"/>
                <w:bCs w:val="0"/>
              </w:rPr>
            </w:pPr>
            <w:r w:rsidRPr="00686A82">
              <w:rPr>
                <w:b w:val="0"/>
                <w:bCs w:val="0"/>
              </w:rPr>
              <w:t>0</w:t>
            </w:r>
          </w:p>
        </w:tc>
        <w:tc>
          <w:tcPr>
            <w:tcW w:w="1077" w:type="dxa"/>
          </w:tcPr>
          <w:p w14:paraId="14CC90C2" w14:textId="7E34398B" w:rsidR="00AC3E32" w:rsidRPr="00686A82" w:rsidRDefault="00AC3E32"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06DA2DC9" w14:textId="6F8D593B" w:rsidR="00AC3E32" w:rsidRPr="00686A82" w:rsidRDefault="00874F78" w:rsidP="00945BE0">
            <w:pPr>
              <w:jc w:val="center"/>
              <w:cnfStyle w:val="000000000000" w:firstRow="0" w:lastRow="0" w:firstColumn="0" w:lastColumn="0" w:oddVBand="0" w:evenVBand="0" w:oddHBand="0" w:evenHBand="0" w:firstRowFirstColumn="0" w:firstRowLastColumn="0" w:lastRowFirstColumn="0" w:lastRowLastColumn="0"/>
            </w:pPr>
            <w:r w:rsidRPr="00686A82">
              <w:t>K</w:t>
            </w:r>
            <w:r w:rsidR="00AC3E32" w:rsidRPr="00686A82">
              <w:t>ohde Android-versio</w:t>
            </w:r>
          </w:p>
        </w:tc>
        <w:tc>
          <w:tcPr>
            <w:tcW w:w="4536" w:type="dxa"/>
          </w:tcPr>
          <w:p w14:paraId="7B1B1A2F" w14:textId="4E313B8C"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 xml:space="preserve">Koontiversion </w:t>
            </w:r>
            <w:r w:rsidR="00AC3E32" w:rsidRPr="00686A82">
              <w:t>kohde versio 6.0 Marshmallow (API 23)</w:t>
            </w:r>
          </w:p>
        </w:tc>
        <w:tc>
          <w:tcPr>
            <w:tcW w:w="2126" w:type="dxa"/>
          </w:tcPr>
          <w:p w14:paraId="59C876AE" w14:textId="7008141F" w:rsidR="00AC3E32" w:rsidRPr="00686A82" w:rsidRDefault="00C8563C"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537E5AE3"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4B83CE1D" w14:textId="4D67AD8A" w:rsidR="00AC3E32" w:rsidRPr="00686A82" w:rsidRDefault="00C8563C" w:rsidP="00945BE0">
            <w:pPr>
              <w:jc w:val="center"/>
              <w:rPr>
                <w:b w:val="0"/>
                <w:bCs w:val="0"/>
              </w:rPr>
            </w:pPr>
            <w:r w:rsidRPr="00686A82">
              <w:rPr>
                <w:b w:val="0"/>
                <w:bCs w:val="0"/>
              </w:rPr>
              <w:t>1</w:t>
            </w:r>
          </w:p>
        </w:tc>
        <w:tc>
          <w:tcPr>
            <w:tcW w:w="1077" w:type="dxa"/>
          </w:tcPr>
          <w:p w14:paraId="1A86FE30" w14:textId="69A14836" w:rsidR="00AC3E32" w:rsidRPr="00686A82" w:rsidRDefault="00C8563C"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47D22E23" w14:textId="5147AA7C" w:rsidR="00AC3E32" w:rsidRPr="00686A82" w:rsidRDefault="002F3530" w:rsidP="00945BE0">
            <w:pPr>
              <w:jc w:val="center"/>
              <w:cnfStyle w:val="000000000000" w:firstRow="0" w:lastRow="0" w:firstColumn="0" w:lastColumn="0" w:oddVBand="0" w:evenVBand="0" w:oddHBand="0" w:evenHBand="0" w:firstRowFirstColumn="0" w:firstRowLastColumn="0" w:lastRowFirstColumn="0" w:lastRowLastColumn="0"/>
            </w:pPr>
            <w:r w:rsidRPr="00686A82">
              <w:t>Tilityypit</w:t>
            </w:r>
          </w:p>
        </w:tc>
        <w:tc>
          <w:tcPr>
            <w:tcW w:w="4536" w:type="dxa"/>
          </w:tcPr>
          <w:p w14:paraId="6540BF1E" w14:textId="18AD2B9B"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Erilaisia tilityyppejä on oltava vähintään kolme: käyttötili, määräaikaistili, säästötili.</w:t>
            </w:r>
          </w:p>
        </w:tc>
        <w:tc>
          <w:tcPr>
            <w:tcW w:w="2126" w:type="dxa"/>
          </w:tcPr>
          <w:p w14:paraId="7FF0C9E5" w14:textId="511489D9"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675E3E2C"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3171AAAE" w14:textId="1BF92087" w:rsidR="00AC3E32" w:rsidRPr="00686A82" w:rsidRDefault="00C82486" w:rsidP="00945BE0">
            <w:pPr>
              <w:jc w:val="center"/>
              <w:rPr>
                <w:b w:val="0"/>
                <w:bCs w:val="0"/>
              </w:rPr>
            </w:pPr>
            <w:r w:rsidRPr="00686A82">
              <w:rPr>
                <w:b w:val="0"/>
                <w:bCs w:val="0"/>
              </w:rPr>
              <w:t>2</w:t>
            </w:r>
          </w:p>
        </w:tc>
        <w:tc>
          <w:tcPr>
            <w:tcW w:w="1077" w:type="dxa"/>
          </w:tcPr>
          <w:p w14:paraId="70ADA47C" w14:textId="7AADF049"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508C09A1" w14:textId="369FF482"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Käyttäjätili</w:t>
            </w:r>
          </w:p>
        </w:tc>
        <w:tc>
          <w:tcPr>
            <w:tcW w:w="4536" w:type="dxa"/>
          </w:tcPr>
          <w:p w14:paraId="275A4493" w14:textId="21AA4ED5"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Applikaati</w:t>
            </w:r>
            <w:r w:rsidR="00717861">
              <w:t>ossa pitää käyttäjän luoda valitsemalleen pankille käyttäjätili, jolla hän voi kirjautua pankkiin.</w:t>
            </w:r>
          </w:p>
        </w:tc>
        <w:tc>
          <w:tcPr>
            <w:tcW w:w="2126" w:type="dxa"/>
          </w:tcPr>
          <w:p w14:paraId="4D058222" w14:textId="4444F00E"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2CD64E1A"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25840670" w14:textId="23BA142B" w:rsidR="00AC3E32" w:rsidRPr="00686A82" w:rsidRDefault="00C82486" w:rsidP="00945BE0">
            <w:pPr>
              <w:jc w:val="center"/>
              <w:rPr>
                <w:b w:val="0"/>
                <w:bCs w:val="0"/>
              </w:rPr>
            </w:pPr>
            <w:r w:rsidRPr="00686A82">
              <w:rPr>
                <w:b w:val="0"/>
                <w:bCs w:val="0"/>
              </w:rPr>
              <w:t>3</w:t>
            </w:r>
          </w:p>
        </w:tc>
        <w:tc>
          <w:tcPr>
            <w:tcW w:w="1077" w:type="dxa"/>
          </w:tcPr>
          <w:p w14:paraId="54F7B21B" w14:textId="2B8358C8"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1.3.2020</w:t>
            </w:r>
          </w:p>
        </w:tc>
        <w:tc>
          <w:tcPr>
            <w:tcW w:w="2410" w:type="dxa"/>
          </w:tcPr>
          <w:p w14:paraId="3D789139" w14:textId="68731A75" w:rsidR="00AC3E32" w:rsidRPr="00686A82" w:rsidRDefault="00C82486" w:rsidP="00945BE0">
            <w:pPr>
              <w:jc w:val="center"/>
              <w:cnfStyle w:val="000000000000" w:firstRow="0" w:lastRow="0" w:firstColumn="0" w:lastColumn="0" w:oddVBand="0" w:evenVBand="0" w:oddHBand="0" w:evenHBand="0" w:firstRowFirstColumn="0" w:firstRowLastColumn="0" w:lastRowFirstColumn="0" w:lastRowLastColumn="0"/>
            </w:pPr>
            <w:r w:rsidRPr="00686A82">
              <w:t>Administrator</w:t>
            </w:r>
          </w:p>
        </w:tc>
        <w:tc>
          <w:tcPr>
            <w:tcW w:w="4536" w:type="dxa"/>
          </w:tcPr>
          <w:p w14:paraId="55680242" w14:textId="51C6462C" w:rsidR="00AC3E32" w:rsidRPr="00686A82" w:rsidRDefault="006A6E41" w:rsidP="00945BE0">
            <w:pPr>
              <w:jc w:val="center"/>
              <w:cnfStyle w:val="000000000000" w:firstRow="0" w:lastRow="0" w:firstColumn="0" w:lastColumn="0" w:oddVBand="0" w:evenVBand="0" w:oddHBand="0" w:evenHBand="0" w:firstRowFirstColumn="0" w:firstRowLastColumn="0" w:lastRowFirstColumn="0" w:lastRowLastColumn="0"/>
            </w:pPr>
            <w:r w:rsidRPr="00686A82">
              <w:t xml:space="preserve">Applikaatioon voi kirjautua </w:t>
            </w:r>
            <w:r w:rsidR="00C874E1" w:rsidRPr="00686A82">
              <w:t>järjestelmänvalvojana, jolla on kaikki oikeudet sovellukseen.</w:t>
            </w:r>
          </w:p>
        </w:tc>
        <w:tc>
          <w:tcPr>
            <w:tcW w:w="2126" w:type="dxa"/>
          </w:tcPr>
          <w:p w14:paraId="122B93EB" w14:textId="48B6EB36" w:rsidR="00AC3E32" w:rsidRPr="00686A82" w:rsidRDefault="006A6E41" w:rsidP="00945BE0">
            <w:pPr>
              <w:jc w:val="center"/>
              <w:cnfStyle w:val="000000000000" w:firstRow="0" w:lastRow="0" w:firstColumn="0" w:lastColumn="0" w:oddVBand="0" w:evenVBand="0" w:oddHBand="0" w:evenHBand="0" w:firstRowFirstColumn="0" w:firstRowLastColumn="0" w:lastRowFirstColumn="0" w:lastRowLastColumn="0"/>
            </w:pPr>
            <w:r w:rsidRPr="00686A82">
              <w:t>Korkea</w:t>
            </w:r>
          </w:p>
        </w:tc>
      </w:tr>
      <w:tr w:rsidR="00AC3E32" w14:paraId="16F0CEB8"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347F09F9" w14:textId="066C3163" w:rsidR="00AC3E32" w:rsidRDefault="00EB6456" w:rsidP="00945BE0">
            <w:pPr>
              <w:jc w:val="center"/>
            </w:pPr>
            <w:r>
              <w:t>4</w:t>
            </w:r>
          </w:p>
        </w:tc>
        <w:tc>
          <w:tcPr>
            <w:tcW w:w="1077" w:type="dxa"/>
          </w:tcPr>
          <w:p w14:paraId="08AE56B9" w14:textId="6D2EC881" w:rsidR="00AC3E32" w:rsidRDefault="00EB6456"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2341B2B4" w14:textId="126CECFC" w:rsidR="00AC3E32" w:rsidRDefault="00EB6456" w:rsidP="00945BE0">
            <w:pPr>
              <w:jc w:val="center"/>
              <w:cnfStyle w:val="000000000000" w:firstRow="0" w:lastRow="0" w:firstColumn="0" w:lastColumn="0" w:oddVBand="0" w:evenVBand="0" w:oddHBand="0" w:evenHBand="0" w:firstRowFirstColumn="0" w:firstRowLastColumn="0" w:lastRowFirstColumn="0" w:lastRowLastColumn="0"/>
            </w:pPr>
            <w:r>
              <w:t>Pankkitili</w:t>
            </w:r>
          </w:p>
        </w:tc>
        <w:tc>
          <w:tcPr>
            <w:tcW w:w="4536" w:type="dxa"/>
          </w:tcPr>
          <w:p w14:paraId="2A715F69" w14:textId="2DABFD3D" w:rsidR="00AC3E32" w:rsidRDefault="00EB6456" w:rsidP="00945BE0">
            <w:pPr>
              <w:jc w:val="center"/>
              <w:cnfStyle w:val="000000000000" w:firstRow="0" w:lastRow="0" w:firstColumn="0" w:lastColumn="0" w:oddVBand="0" w:evenVBand="0" w:oddHBand="0" w:evenHBand="0" w:firstRowFirstColumn="0" w:firstRowLastColumn="0" w:lastRowFirstColumn="0" w:lastRowLastColumn="0"/>
            </w:pPr>
            <w:r>
              <w:t xml:space="preserve">Käyttäjä voi luoda valitsemaansa pankkiin n -määrän tilejä. Tiliä luodessa selvitetään vähintään 1. tilin tyyppi (ks. ID 1) 2. saldo </w:t>
            </w:r>
            <w:r>
              <w:lastRenderedPageBreak/>
              <w:t>3. onko tili luotollinen</w:t>
            </w:r>
            <w:r w:rsidR="009C25B0">
              <w:t>. Luotolliselle tilille määritettävä luottoraja. Määräaikaistilille määritettävä eräpäivä, jolloin varoihin annetaan käyttöoikeudet. Säästötilille nostoraja x aikavälille.</w:t>
            </w:r>
          </w:p>
        </w:tc>
        <w:tc>
          <w:tcPr>
            <w:tcW w:w="2126" w:type="dxa"/>
          </w:tcPr>
          <w:p w14:paraId="5A660593" w14:textId="79AABB90" w:rsidR="00AC3E32" w:rsidRDefault="00B47635" w:rsidP="00945BE0">
            <w:pPr>
              <w:jc w:val="center"/>
              <w:cnfStyle w:val="000000000000" w:firstRow="0" w:lastRow="0" w:firstColumn="0" w:lastColumn="0" w:oddVBand="0" w:evenVBand="0" w:oddHBand="0" w:evenHBand="0" w:firstRowFirstColumn="0" w:firstRowLastColumn="0" w:lastRowFirstColumn="0" w:lastRowLastColumn="0"/>
            </w:pPr>
            <w:r>
              <w:lastRenderedPageBreak/>
              <w:t>Korkea</w:t>
            </w:r>
          </w:p>
        </w:tc>
      </w:tr>
      <w:tr w:rsidR="00AC3E32" w14:paraId="2F2A0AFF"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2F37150E" w14:textId="38EA3FA0" w:rsidR="00AC3E32" w:rsidRDefault="00265AA8" w:rsidP="00945BE0">
            <w:pPr>
              <w:jc w:val="center"/>
            </w:pPr>
            <w:r>
              <w:t>5</w:t>
            </w:r>
          </w:p>
        </w:tc>
        <w:tc>
          <w:tcPr>
            <w:tcW w:w="1077" w:type="dxa"/>
          </w:tcPr>
          <w:p w14:paraId="6F2F7401" w14:textId="5CE53147" w:rsidR="00AC3E32" w:rsidRDefault="00265AA8"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0A8233DE" w14:textId="63305F05"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Pankkikortti</w:t>
            </w:r>
          </w:p>
        </w:tc>
        <w:tc>
          <w:tcPr>
            <w:tcW w:w="4536" w:type="dxa"/>
          </w:tcPr>
          <w:p w14:paraId="400C7589" w14:textId="3674ED47"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 xml:space="preserve">Käyttäjä voi luoda pankkitililleen pankkikortteja. </w:t>
            </w:r>
            <w:r w:rsidR="00CA7D2B">
              <w:t xml:space="preserve">Pankkikortilla voidaan suorittaa simuloituja korttimaksuja (mm. eri maissa). </w:t>
            </w:r>
            <w:r>
              <w:t>Pankkikortilla on maarajoitus.</w:t>
            </w:r>
          </w:p>
        </w:tc>
        <w:tc>
          <w:tcPr>
            <w:tcW w:w="2126" w:type="dxa"/>
          </w:tcPr>
          <w:p w14:paraId="3905D0DA" w14:textId="297FF4AE" w:rsidR="00AC3E32" w:rsidRDefault="005A726B"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AC3E32" w14:paraId="282321A2"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7AF49D45" w14:textId="5342A942" w:rsidR="00AC3E32" w:rsidRDefault="00A866D7" w:rsidP="00945BE0">
            <w:pPr>
              <w:jc w:val="center"/>
            </w:pPr>
            <w:r>
              <w:t>6</w:t>
            </w:r>
          </w:p>
        </w:tc>
        <w:tc>
          <w:tcPr>
            <w:tcW w:w="1077" w:type="dxa"/>
          </w:tcPr>
          <w:p w14:paraId="15424898" w14:textId="324AD880"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2AE7B1AF" w14:textId="0EF4753F"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Maarajoitus</w:t>
            </w:r>
          </w:p>
        </w:tc>
        <w:tc>
          <w:tcPr>
            <w:tcW w:w="4536" w:type="dxa"/>
          </w:tcPr>
          <w:p w14:paraId="15983E79" w14:textId="0832B0A2" w:rsidR="00AC3E32" w:rsidRDefault="00A866D7" w:rsidP="00945BE0">
            <w:pPr>
              <w:jc w:val="center"/>
              <w:cnfStyle w:val="000000000000" w:firstRow="0" w:lastRow="0" w:firstColumn="0" w:lastColumn="0" w:oddVBand="0" w:evenVBand="0" w:oddHBand="0" w:evenHBand="0" w:firstRowFirstColumn="0" w:firstRowLastColumn="0" w:lastRowFirstColumn="0" w:lastRowLastColumn="0"/>
            </w:pPr>
            <w:r>
              <w:t>Pankkikorttien maarajoituksella käyttäjä voi asettaa kortilleen maantieteellisen maarajauksen, jonka ulkopuolella korttia ei voi käyttää. Maarajoituksen vaihtoehto</w:t>
            </w:r>
            <w:r w:rsidR="00245260">
              <w:t>ja ovat ainakin Suomi, Pohjoismaat, Viro, Eurooppa ja koko maailma.</w:t>
            </w:r>
          </w:p>
        </w:tc>
        <w:tc>
          <w:tcPr>
            <w:tcW w:w="2126" w:type="dxa"/>
          </w:tcPr>
          <w:p w14:paraId="0CA16EC5" w14:textId="295539EA" w:rsidR="00AC3E32" w:rsidRDefault="00245260"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945BE0" w14:paraId="4C49F393"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526A46F3" w14:textId="4C1228C4" w:rsidR="00945BE0" w:rsidRDefault="00945BE0" w:rsidP="00945BE0">
            <w:pPr>
              <w:jc w:val="center"/>
            </w:pPr>
            <w:r>
              <w:t>7</w:t>
            </w:r>
          </w:p>
        </w:tc>
        <w:tc>
          <w:tcPr>
            <w:tcW w:w="1077" w:type="dxa"/>
          </w:tcPr>
          <w:p w14:paraId="5230AD52" w14:textId="4182AC00" w:rsidR="00945BE0" w:rsidRDefault="00945BE0"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307602D9" w14:textId="21411443" w:rsidR="00945BE0" w:rsidRDefault="00945BE0" w:rsidP="00945BE0">
            <w:pPr>
              <w:jc w:val="center"/>
              <w:cnfStyle w:val="000000000000" w:firstRow="0" w:lastRow="0" w:firstColumn="0" w:lastColumn="0" w:oddVBand="0" w:evenVBand="0" w:oddHBand="0" w:evenHBand="0" w:firstRowFirstColumn="0" w:firstRowLastColumn="0" w:lastRowFirstColumn="0" w:lastRowLastColumn="0"/>
            </w:pPr>
            <w:r>
              <w:t>Maksutapahtuma</w:t>
            </w:r>
          </w:p>
        </w:tc>
        <w:tc>
          <w:tcPr>
            <w:tcW w:w="4536" w:type="dxa"/>
          </w:tcPr>
          <w:p w14:paraId="3A58136D" w14:textId="1E009995" w:rsidR="00945BE0" w:rsidRDefault="00945BE0" w:rsidP="00945BE0">
            <w:pPr>
              <w:jc w:val="center"/>
              <w:cnfStyle w:val="000000000000" w:firstRow="0" w:lastRow="0" w:firstColumn="0" w:lastColumn="0" w:oddVBand="0" w:evenVBand="0" w:oddHBand="0" w:evenHBand="0" w:firstRowFirstColumn="0" w:firstRowLastColumn="0" w:lastRowFirstColumn="0" w:lastRowLastColumn="0"/>
            </w:pPr>
            <w:r>
              <w:t>Maksutapahtuma sisältää tapahtumatyypin</w:t>
            </w:r>
            <w:r w:rsidR="00ED070D">
              <w:t>,</w:t>
            </w:r>
            <w:r>
              <w:t xml:space="preserve"> sekä tilien ID:t, joihin tapahtuma vaikutti (mistä mihin).</w:t>
            </w:r>
            <w:r w:rsidR="006E724A">
              <w:t xml:space="preserve"> Mikäli tilien ID:t ovat samat, niin tilitapahtuma kohdistui vain yhteen tiliin.</w:t>
            </w:r>
          </w:p>
        </w:tc>
        <w:tc>
          <w:tcPr>
            <w:tcW w:w="2126" w:type="dxa"/>
          </w:tcPr>
          <w:p w14:paraId="5FEE1935" w14:textId="533BCF75" w:rsidR="00945BE0" w:rsidRDefault="006E724A"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A57BEF" w14:paraId="2424B6AB"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7361987F" w14:textId="2F8083CE" w:rsidR="00A57BEF" w:rsidRDefault="00A57BEF" w:rsidP="00945BE0">
            <w:pPr>
              <w:jc w:val="center"/>
            </w:pPr>
            <w:r>
              <w:t>8</w:t>
            </w:r>
          </w:p>
        </w:tc>
        <w:tc>
          <w:tcPr>
            <w:tcW w:w="1077" w:type="dxa"/>
          </w:tcPr>
          <w:p w14:paraId="02242E5C" w14:textId="530A6E98" w:rsidR="00A57BEF" w:rsidRDefault="00A57BEF"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41133A64" w14:textId="29DF5AC2" w:rsidR="00A57BEF" w:rsidRDefault="00E779EB" w:rsidP="00945BE0">
            <w:pPr>
              <w:jc w:val="center"/>
              <w:cnfStyle w:val="000000000000" w:firstRow="0" w:lastRow="0" w:firstColumn="0" w:lastColumn="0" w:oddVBand="0" w:evenVBand="0" w:oddHBand="0" w:evenHBand="0" w:firstRowFirstColumn="0" w:firstRowLastColumn="0" w:lastRowFirstColumn="0" w:lastRowLastColumn="0"/>
            </w:pPr>
            <w:r>
              <w:t>Tapahtumatyyppi</w:t>
            </w:r>
          </w:p>
        </w:tc>
        <w:tc>
          <w:tcPr>
            <w:tcW w:w="4536" w:type="dxa"/>
          </w:tcPr>
          <w:p w14:paraId="19B3E64D" w14:textId="10E37CC8" w:rsidR="00A57BEF" w:rsidRDefault="00E779EB" w:rsidP="00945BE0">
            <w:pPr>
              <w:jc w:val="center"/>
              <w:cnfStyle w:val="000000000000" w:firstRow="0" w:lastRow="0" w:firstColumn="0" w:lastColumn="0" w:oddVBand="0" w:evenVBand="0" w:oddHBand="0" w:evenHBand="0" w:firstRowFirstColumn="0" w:firstRowLastColumn="0" w:lastRowFirstColumn="0" w:lastRowLastColumn="0"/>
            </w:pPr>
            <w:r>
              <w:t>Tapahtumatyyppeihin kuuluu vähintään siirto, nosto, talletus, maksu, automaattiveloitus.</w:t>
            </w:r>
          </w:p>
        </w:tc>
        <w:tc>
          <w:tcPr>
            <w:tcW w:w="2126" w:type="dxa"/>
          </w:tcPr>
          <w:p w14:paraId="2596C588" w14:textId="53450621" w:rsidR="00A57BEF" w:rsidRDefault="00E779EB"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E779EB" w14:paraId="3067959D"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14D60E4D" w14:textId="0236C8D8" w:rsidR="00E779EB" w:rsidRDefault="00E779EB" w:rsidP="00945BE0">
            <w:pPr>
              <w:jc w:val="center"/>
            </w:pPr>
            <w:r>
              <w:t>9</w:t>
            </w:r>
          </w:p>
        </w:tc>
        <w:tc>
          <w:tcPr>
            <w:tcW w:w="1077" w:type="dxa"/>
          </w:tcPr>
          <w:p w14:paraId="72EF6C3F" w14:textId="24C54DC1" w:rsidR="00E779EB" w:rsidRDefault="00E779EB"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6618A9A4" w14:textId="7589DA53" w:rsidR="00E779EB" w:rsidRDefault="00E779EB" w:rsidP="00945BE0">
            <w:pPr>
              <w:jc w:val="center"/>
              <w:cnfStyle w:val="000000000000" w:firstRow="0" w:lastRow="0" w:firstColumn="0" w:lastColumn="0" w:oddVBand="0" w:evenVBand="0" w:oddHBand="0" w:evenHBand="0" w:firstRowFirstColumn="0" w:firstRowLastColumn="0" w:lastRowFirstColumn="0" w:lastRowLastColumn="0"/>
            </w:pPr>
            <w:r>
              <w:t>Pankki</w:t>
            </w:r>
          </w:p>
        </w:tc>
        <w:tc>
          <w:tcPr>
            <w:tcW w:w="4536" w:type="dxa"/>
          </w:tcPr>
          <w:p w14:paraId="5B30E30D" w14:textId="3AF61695" w:rsidR="00E779EB" w:rsidRDefault="00717861" w:rsidP="00945BE0">
            <w:pPr>
              <w:jc w:val="center"/>
              <w:cnfStyle w:val="000000000000" w:firstRow="0" w:lastRow="0" w:firstColumn="0" w:lastColumn="0" w:oddVBand="0" w:evenVBand="0" w:oddHBand="0" w:evenHBand="0" w:firstRowFirstColumn="0" w:firstRowLastColumn="0" w:lastRowFirstColumn="0" w:lastRowLastColumn="0"/>
            </w:pPr>
            <w:r>
              <w:t>Sovelluksessa on n määrä eri pankkeja, joilla on omat käyttäjät ja tilinsä.</w:t>
            </w:r>
            <w:r w:rsidR="000248E1">
              <w:t xml:space="preserve"> Jokaisella pankilla on uniikki BIC -koodinsa.</w:t>
            </w:r>
          </w:p>
        </w:tc>
        <w:tc>
          <w:tcPr>
            <w:tcW w:w="2126" w:type="dxa"/>
          </w:tcPr>
          <w:p w14:paraId="7D8347D4" w14:textId="00DF45C6" w:rsidR="00E779EB" w:rsidRDefault="00031CA7"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4348AD" w14:paraId="15E973FE"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74FF7722" w14:textId="6020A088" w:rsidR="004348AD" w:rsidRDefault="004348AD" w:rsidP="00945BE0">
            <w:pPr>
              <w:jc w:val="center"/>
            </w:pPr>
            <w:r>
              <w:t>10</w:t>
            </w:r>
          </w:p>
        </w:tc>
        <w:tc>
          <w:tcPr>
            <w:tcW w:w="1077" w:type="dxa"/>
          </w:tcPr>
          <w:p w14:paraId="078A43E6" w14:textId="3C122647" w:rsidR="004348AD" w:rsidRDefault="004348AD"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5E5B7B6F" w14:textId="64D58D1A" w:rsidR="004348AD" w:rsidRDefault="00C53C70" w:rsidP="00945BE0">
            <w:pPr>
              <w:jc w:val="center"/>
              <w:cnfStyle w:val="000000000000" w:firstRow="0" w:lastRow="0" w:firstColumn="0" w:lastColumn="0" w:oddVBand="0" w:evenVBand="0" w:oddHBand="0" w:evenHBand="0" w:firstRowFirstColumn="0" w:firstRowLastColumn="0" w:lastRowFirstColumn="0" w:lastRowLastColumn="0"/>
            </w:pPr>
            <w:r>
              <w:t>Tietokanta</w:t>
            </w:r>
          </w:p>
        </w:tc>
        <w:tc>
          <w:tcPr>
            <w:tcW w:w="4536" w:type="dxa"/>
          </w:tcPr>
          <w:p w14:paraId="769B49F5" w14:textId="5CC326A4" w:rsidR="004348AD" w:rsidRDefault="00C53C70" w:rsidP="00945BE0">
            <w:pPr>
              <w:jc w:val="center"/>
              <w:cnfStyle w:val="000000000000" w:firstRow="0" w:lastRow="0" w:firstColumn="0" w:lastColumn="0" w:oddVBand="0" w:evenVBand="0" w:oddHBand="0" w:evenHBand="0" w:firstRowFirstColumn="0" w:firstRowLastColumn="0" w:lastRowFirstColumn="0" w:lastRowLastColumn="0"/>
            </w:pPr>
            <w:r>
              <w:t>Ohjelmisto hyödyntää datan tallentamiseen SQL -pohjaista tietokantaa. Vähintään käyttäjätiedoista salasana talletetaan jotain hash + suola salausta hyödyntäen.</w:t>
            </w:r>
          </w:p>
        </w:tc>
        <w:tc>
          <w:tcPr>
            <w:tcW w:w="2126" w:type="dxa"/>
          </w:tcPr>
          <w:p w14:paraId="3E7126C7" w14:textId="0D9672A6" w:rsidR="004348AD" w:rsidRDefault="00C53C70" w:rsidP="00945BE0">
            <w:pPr>
              <w:jc w:val="center"/>
              <w:cnfStyle w:val="000000000000" w:firstRow="0" w:lastRow="0" w:firstColumn="0" w:lastColumn="0" w:oddVBand="0" w:evenVBand="0" w:oddHBand="0" w:evenHBand="0" w:firstRowFirstColumn="0" w:firstRowLastColumn="0" w:lastRowFirstColumn="0" w:lastRowLastColumn="0"/>
            </w:pPr>
            <w:r>
              <w:t>Korkea</w:t>
            </w:r>
          </w:p>
        </w:tc>
      </w:tr>
      <w:tr w:rsidR="00914DF2" w14:paraId="5CEF3FD0"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58CDF108" w14:textId="1F053424" w:rsidR="00914DF2" w:rsidRDefault="00914DF2" w:rsidP="00945BE0">
            <w:pPr>
              <w:jc w:val="center"/>
            </w:pPr>
            <w:r>
              <w:t>11</w:t>
            </w:r>
          </w:p>
        </w:tc>
        <w:tc>
          <w:tcPr>
            <w:tcW w:w="1077" w:type="dxa"/>
          </w:tcPr>
          <w:p w14:paraId="6FA4AF8C" w14:textId="1D845BFD" w:rsidR="00914DF2" w:rsidRDefault="00914DF2"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1BEF8BE4" w14:textId="3DF5F454" w:rsidR="00914DF2" w:rsidRDefault="00B94AE3" w:rsidP="00945BE0">
            <w:pPr>
              <w:jc w:val="center"/>
              <w:cnfStyle w:val="000000000000" w:firstRow="0" w:lastRow="0" w:firstColumn="0" w:lastColumn="0" w:oddVBand="0" w:evenVBand="0" w:oddHBand="0" w:evenHBand="0" w:firstRowFirstColumn="0" w:firstRowLastColumn="0" w:lastRowFirstColumn="0" w:lastRowLastColumn="0"/>
            </w:pPr>
            <w:r>
              <w:t>Laskut</w:t>
            </w:r>
          </w:p>
        </w:tc>
        <w:tc>
          <w:tcPr>
            <w:tcW w:w="4536" w:type="dxa"/>
          </w:tcPr>
          <w:p w14:paraId="4FD67162" w14:textId="39041F6C" w:rsidR="00914DF2" w:rsidRDefault="00B94AE3" w:rsidP="00945BE0">
            <w:pPr>
              <w:jc w:val="center"/>
              <w:cnfStyle w:val="000000000000" w:firstRow="0" w:lastRow="0" w:firstColumn="0" w:lastColumn="0" w:oddVBand="0" w:evenVBand="0" w:oddHBand="0" w:evenHBand="0" w:firstRowFirstColumn="0" w:firstRowLastColumn="0" w:lastRowFirstColumn="0" w:lastRowLastColumn="0"/>
            </w:pPr>
            <w:r>
              <w:t xml:space="preserve">Tililtä voidaan maksaa laskuja. Laskujen maksamista varten kehitetään ”maksa </w:t>
            </w:r>
            <w:r>
              <w:lastRenderedPageBreak/>
              <w:t>eräpäivänä” -toiminto, sekä x aikavälein toistuva automaattinen veloitus.</w:t>
            </w:r>
          </w:p>
        </w:tc>
        <w:tc>
          <w:tcPr>
            <w:tcW w:w="2126" w:type="dxa"/>
          </w:tcPr>
          <w:p w14:paraId="70C8A859" w14:textId="3077FBF6" w:rsidR="00914DF2" w:rsidRDefault="00B94AE3" w:rsidP="00945BE0">
            <w:pPr>
              <w:jc w:val="center"/>
              <w:cnfStyle w:val="000000000000" w:firstRow="0" w:lastRow="0" w:firstColumn="0" w:lastColumn="0" w:oddVBand="0" w:evenVBand="0" w:oddHBand="0" w:evenHBand="0" w:firstRowFirstColumn="0" w:firstRowLastColumn="0" w:lastRowFirstColumn="0" w:lastRowLastColumn="0"/>
            </w:pPr>
            <w:r>
              <w:lastRenderedPageBreak/>
              <w:t>Korkea</w:t>
            </w:r>
          </w:p>
        </w:tc>
      </w:tr>
      <w:tr w:rsidR="00B150E1" w14:paraId="134D361D" w14:textId="77777777" w:rsidTr="00AC3E32">
        <w:tc>
          <w:tcPr>
            <w:cnfStyle w:val="001000000000" w:firstRow="0" w:lastRow="0" w:firstColumn="1" w:lastColumn="0" w:oddVBand="0" w:evenVBand="0" w:oddHBand="0" w:evenHBand="0" w:firstRowFirstColumn="0" w:firstRowLastColumn="0" w:lastRowFirstColumn="0" w:lastRowLastColumn="0"/>
            <w:tcW w:w="483" w:type="dxa"/>
          </w:tcPr>
          <w:p w14:paraId="22042762" w14:textId="6D0DA988" w:rsidR="00B150E1" w:rsidRDefault="00B150E1" w:rsidP="00945BE0">
            <w:pPr>
              <w:jc w:val="center"/>
            </w:pPr>
            <w:r>
              <w:t>12</w:t>
            </w:r>
          </w:p>
        </w:tc>
        <w:tc>
          <w:tcPr>
            <w:tcW w:w="1077" w:type="dxa"/>
          </w:tcPr>
          <w:p w14:paraId="1467ADC6" w14:textId="214CB3F1" w:rsidR="00B150E1" w:rsidRDefault="00B150E1" w:rsidP="00945BE0">
            <w:pPr>
              <w:jc w:val="center"/>
              <w:cnfStyle w:val="000000000000" w:firstRow="0" w:lastRow="0" w:firstColumn="0" w:lastColumn="0" w:oddVBand="0" w:evenVBand="0" w:oddHBand="0" w:evenHBand="0" w:firstRowFirstColumn="0" w:firstRowLastColumn="0" w:lastRowFirstColumn="0" w:lastRowLastColumn="0"/>
            </w:pPr>
            <w:r>
              <w:t>1.3.2020</w:t>
            </w:r>
          </w:p>
        </w:tc>
        <w:tc>
          <w:tcPr>
            <w:tcW w:w="2410" w:type="dxa"/>
          </w:tcPr>
          <w:p w14:paraId="6882503B" w14:textId="62520173" w:rsidR="00B150E1" w:rsidRDefault="00B150E1" w:rsidP="00945BE0">
            <w:pPr>
              <w:jc w:val="center"/>
              <w:cnfStyle w:val="000000000000" w:firstRow="0" w:lastRow="0" w:firstColumn="0" w:lastColumn="0" w:oddVBand="0" w:evenVBand="0" w:oddHBand="0" w:evenHBand="0" w:firstRowFirstColumn="0" w:firstRowLastColumn="0" w:lastRowFirstColumn="0" w:lastRowLastColumn="0"/>
            </w:pPr>
            <w:r>
              <w:t>Salasana</w:t>
            </w:r>
          </w:p>
        </w:tc>
        <w:tc>
          <w:tcPr>
            <w:tcW w:w="4536" w:type="dxa"/>
          </w:tcPr>
          <w:p w14:paraId="5453BCB2" w14:textId="4605A90F" w:rsidR="00B150E1" w:rsidRDefault="00B150E1" w:rsidP="00B150E1">
            <w:pPr>
              <w:jc w:val="center"/>
              <w:cnfStyle w:val="000000000000" w:firstRow="0" w:lastRow="0" w:firstColumn="0" w:lastColumn="0" w:oddVBand="0" w:evenVBand="0" w:oddHBand="0" w:evenHBand="0" w:firstRowFirstColumn="0" w:firstRowLastColumn="0" w:lastRowFirstColumn="0" w:lastRowLastColumn="0"/>
            </w:pPr>
            <w:r>
              <w:t xml:space="preserve">Kirjautumisen salasana noudattaa hyvän salasanan sääntöjä (sisältää vähintään yhden numeron, erikoismerkin, ison ja pienen kirjaimen, on vähintään 12 merkkiä pitkä). </w:t>
            </w:r>
          </w:p>
          <w:p w14:paraId="6A4CD653" w14:textId="2B7ADBB9" w:rsidR="00B150E1" w:rsidRDefault="00B150E1" w:rsidP="00B150E1">
            <w:pPr>
              <w:jc w:val="center"/>
              <w:cnfStyle w:val="000000000000" w:firstRow="0" w:lastRow="0" w:firstColumn="0" w:lastColumn="0" w:oddVBand="0" w:evenVBand="0" w:oddHBand="0" w:evenHBand="0" w:firstRowFirstColumn="0" w:firstRowLastColumn="0" w:lastRowFirstColumn="0" w:lastRowLastColumn="0"/>
            </w:pPr>
            <w:r>
              <w:t>Kirjautumisen jälkeen, ruudulle tulee myös satunnainen 6-numeroinen luku, joka käyttäjän pitää syöttää (simuloi avainlukukoodia).</w:t>
            </w:r>
          </w:p>
        </w:tc>
        <w:tc>
          <w:tcPr>
            <w:tcW w:w="2126" w:type="dxa"/>
          </w:tcPr>
          <w:p w14:paraId="20C727C3" w14:textId="35FA0B25" w:rsidR="00B150E1" w:rsidRDefault="00B150E1" w:rsidP="00945BE0">
            <w:pPr>
              <w:jc w:val="center"/>
              <w:cnfStyle w:val="000000000000" w:firstRow="0" w:lastRow="0" w:firstColumn="0" w:lastColumn="0" w:oddVBand="0" w:evenVBand="0" w:oddHBand="0" w:evenHBand="0" w:firstRowFirstColumn="0" w:firstRowLastColumn="0" w:lastRowFirstColumn="0" w:lastRowLastColumn="0"/>
            </w:pPr>
            <w:r>
              <w:t>Korkea</w:t>
            </w:r>
          </w:p>
        </w:tc>
      </w:tr>
    </w:tbl>
    <w:p w14:paraId="009F3BA1" w14:textId="319486CC" w:rsidR="4C14C11A" w:rsidRDefault="4C14C11A"/>
    <w:p w14:paraId="0777CA2C" w14:textId="056D3EAA" w:rsidR="009322DB" w:rsidRDefault="009322DB" w:rsidP="009322DB">
      <w:pPr>
        <w:pStyle w:val="Appendix"/>
        <w:rPr>
          <w:lang w:val="fi-FI"/>
        </w:rPr>
      </w:pPr>
    </w:p>
    <w:p w14:paraId="6AB5E2A4" w14:textId="3B30ACBE" w:rsidR="009322DB" w:rsidRDefault="009322DB" w:rsidP="009322DB">
      <w:pPr>
        <w:pStyle w:val="Otsikko1"/>
        <w:numPr>
          <w:ilvl w:val="0"/>
          <w:numId w:val="0"/>
        </w:numPr>
      </w:pPr>
      <w:bookmarkStart w:id="10" w:name="_Toc32327855"/>
      <w:bookmarkStart w:id="11" w:name="_Toc32327955"/>
      <w:bookmarkStart w:id="12" w:name="_Toc219171303"/>
      <w:bookmarkStart w:id="13" w:name="_Toc33982320"/>
      <w:r>
        <w:t>Liite 2. Käyttötapau</w:t>
      </w:r>
      <w:bookmarkEnd w:id="10"/>
      <w:bookmarkEnd w:id="11"/>
      <w:r>
        <w:t>skuvaukset</w:t>
      </w:r>
      <w:bookmarkEnd w:id="12"/>
      <w:bookmarkEnd w:id="13"/>
    </w:p>
    <w:p w14:paraId="1A489D89" w14:textId="3B30ACBE" w:rsidR="005A55EA" w:rsidRPr="005A55EA" w:rsidRDefault="005A55EA" w:rsidP="005A55EA"/>
    <w:p w14:paraId="350D3FB9" w14:textId="77777777" w:rsidR="009322DB" w:rsidRDefault="009322DB" w:rsidP="009322DB">
      <w:r>
        <w:t>Käyttötapaus 1</w:t>
      </w:r>
    </w:p>
    <w:tbl>
      <w:tblPr>
        <w:tblW w:w="9071"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885"/>
        <w:gridCol w:w="7186"/>
      </w:tblGrid>
      <w:tr w:rsidR="009322DB" w14:paraId="6668C5A8" w14:textId="77777777" w:rsidTr="00AC3E32">
        <w:trPr>
          <w:trHeight w:val="85"/>
        </w:trPr>
        <w:tc>
          <w:tcPr>
            <w:tcW w:w="1885" w:type="dxa"/>
          </w:tcPr>
          <w:p w14:paraId="58527BF7" w14:textId="77777777" w:rsidR="009322DB" w:rsidRDefault="009322DB" w:rsidP="00CA522D">
            <w:pPr>
              <w:pStyle w:val="Grid"/>
              <w:rPr>
                <w:b/>
                <w:lang w:val="fi-FI"/>
              </w:rPr>
            </w:pPr>
            <w:r>
              <w:rPr>
                <w:b/>
                <w:lang w:val="fi-FI"/>
              </w:rPr>
              <w:t>ID</w:t>
            </w:r>
          </w:p>
        </w:tc>
        <w:tc>
          <w:tcPr>
            <w:tcW w:w="7186" w:type="dxa"/>
          </w:tcPr>
          <w:p w14:paraId="6F6A91D0" w14:textId="77777777" w:rsidR="009322DB" w:rsidRDefault="009322DB" w:rsidP="00CA522D">
            <w:pPr>
              <w:pStyle w:val="Grid"/>
              <w:rPr>
                <w:lang w:val="fi-FI"/>
              </w:rPr>
            </w:pPr>
            <w:r>
              <w:rPr>
                <w:lang w:val="fi-FI"/>
              </w:rPr>
              <w:t>UC-1</w:t>
            </w:r>
          </w:p>
        </w:tc>
      </w:tr>
      <w:tr w:rsidR="009322DB" w14:paraId="501AB3B9" w14:textId="77777777" w:rsidTr="00AC3E32">
        <w:trPr>
          <w:trHeight w:val="85"/>
        </w:trPr>
        <w:tc>
          <w:tcPr>
            <w:tcW w:w="1885" w:type="dxa"/>
          </w:tcPr>
          <w:p w14:paraId="5C73A9DA" w14:textId="5ED976C9" w:rsidR="009322DB" w:rsidRDefault="009322DB" w:rsidP="00CA522D">
            <w:pPr>
              <w:pStyle w:val="Grid"/>
              <w:rPr>
                <w:b/>
                <w:lang w:val="fi-FI"/>
              </w:rPr>
            </w:pPr>
            <w:r>
              <w:rPr>
                <w:b/>
                <w:lang w:val="fi-FI"/>
              </w:rPr>
              <w:t>Nimi</w:t>
            </w:r>
          </w:p>
        </w:tc>
        <w:tc>
          <w:tcPr>
            <w:tcW w:w="7186" w:type="dxa"/>
          </w:tcPr>
          <w:p w14:paraId="5C47F8A5" w14:textId="184F1483" w:rsidR="009322DB" w:rsidRDefault="00704497" w:rsidP="00CA522D">
            <w:pPr>
              <w:pStyle w:val="Grid"/>
              <w:rPr>
                <w:lang w:val="fi-FI"/>
              </w:rPr>
            </w:pPr>
            <w:r>
              <w:rPr>
                <w:lang w:val="fi-FI"/>
              </w:rPr>
              <w:t>Pankin valinta</w:t>
            </w:r>
          </w:p>
        </w:tc>
      </w:tr>
      <w:tr w:rsidR="009322DB" w14:paraId="10580C01" w14:textId="77777777" w:rsidTr="00AC3E32">
        <w:trPr>
          <w:trHeight w:val="90"/>
        </w:trPr>
        <w:tc>
          <w:tcPr>
            <w:tcW w:w="1885" w:type="dxa"/>
          </w:tcPr>
          <w:p w14:paraId="2B6D9B9F" w14:textId="77777777" w:rsidR="009322DB" w:rsidRDefault="009322DB" w:rsidP="00CA522D">
            <w:pPr>
              <w:pStyle w:val="Grid"/>
              <w:rPr>
                <w:b/>
                <w:lang w:val="fi-FI"/>
              </w:rPr>
            </w:pPr>
            <w:r>
              <w:rPr>
                <w:b/>
                <w:lang w:val="fi-FI"/>
              </w:rPr>
              <w:t>Suorittajat</w:t>
            </w:r>
          </w:p>
        </w:tc>
        <w:tc>
          <w:tcPr>
            <w:tcW w:w="7186" w:type="dxa"/>
          </w:tcPr>
          <w:p w14:paraId="26F7ED51" w14:textId="1DA6C102" w:rsidR="009322DB" w:rsidRDefault="55455795" w:rsidP="00CA522D">
            <w:pPr>
              <w:pStyle w:val="Grid"/>
              <w:rPr>
                <w:lang w:val="fi-FI"/>
              </w:rPr>
            </w:pPr>
            <w:r w:rsidRPr="55455795">
              <w:rPr>
                <w:lang w:val="fi-FI"/>
              </w:rPr>
              <w:t>Kaikki käyttäjät</w:t>
            </w:r>
          </w:p>
        </w:tc>
      </w:tr>
      <w:tr w:rsidR="009322DB" w14:paraId="3F7FDF26" w14:textId="77777777" w:rsidTr="00AC3E32">
        <w:trPr>
          <w:trHeight w:val="90"/>
        </w:trPr>
        <w:tc>
          <w:tcPr>
            <w:tcW w:w="1885" w:type="dxa"/>
          </w:tcPr>
          <w:p w14:paraId="1CD13218" w14:textId="77777777" w:rsidR="009322DB" w:rsidRDefault="009322DB" w:rsidP="00CA522D">
            <w:pPr>
              <w:pStyle w:val="Grid"/>
              <w:rPr>
                <w:lang w:val="fi-FI"/>
              </w:rPr>
            </w:pPr>
            <w:r>
              <w:rPr>
                <w:b/>
                <w:lang w:val="fi-FI"/>
              </w:rPr>
              <w:t>Esiehdot</w:t>
            </w:r>
          </w:p>
        </w:tc>
        <w:tc>
          <w:tcPr>
            <w:tcW w:w="7186" w:type="dxa"/>
          </w:tcPr>
          <w:p w14:paraId="207B913F" w14:textId="74C2E6CA" w:rsidR="009322DB" w:rsidRDefault="73FE506F" w:rsidP="00CA522D">
            <w:pPr>
              <w:pStyle w:val="Grid"/>
              <w:rPr>
                <w:lang w:val="fi-FI"/>
              </w:rPr>
            </w:pPr>
            <w:r w:rsidRPr="73FE506F">
              <w:rPr>
                <w:lang w:val="fi-FI"/>
              </w:rPr>
              <w:t xml:space="preserve">Käyttäjä </w:t>
            </w:r>
            <w:r w:rsidR="000C587D">
              <w:rPr>
                <w:lang w:val="fi-FI"/>
              </w:rPr>
              <w:t>asentanut ja avannut sovelluksen</w:t>
            </w:r>
          </w:p>
        </w:tc>
      </w:tr>
      <w:tr w:rsidR="009322DB" w14:paraId="39BD9FBA" w14:textId="77777777" w:rsidTr="00AC3E32">
        <w:trPr>
          <w:trHeight w:val="910"/>
        </w:trPr>
        <w:tc>
          <w:tcPr>
            <w:tcW w:w="1885" w:type="dxa"/>
          </w:tcPr>
          <w:p w14:paraId="27A096AA" w14:textId="77777777" w:rsidR="009322DB" w:rsidRDefault="009322DB" w:rsidP="00CA522D">
            <w:pPr>
              <w:pStyle w:val="Grid"/>
              <w:rPr>
                <w:b/>
                <w:lang w:val="fi-FI"/>
              </w:rPr>
            </w:pPr>
            <w:r>
              <w:rPr>
                <w:b/>
                <w:lang w:val="fi-FI"/>
              </w:rPr>
              <w:t>Kuvaus</w:t>
            </w:r>
          </w:p>
        </w:tc>
        <w:tc>
          <w:tcPr>
            <w:tcW w:w="7186" w:type="dxa"/>
          </w:tcPr>
          <w:p w14:paraId="56C0B3C6" w14:textId="68FD593F" w:rsidR="009322DB" w:rsidRDefault="000C587D" w:rsidP="00CA522D">
            <w:pPr>
              <w:pStyle w:val="Grid"/>
              <w:rPr>
                <w:lang w:val="fi-FI"/>
              </w:rPr>
            </w:pPr>
            <w:r>
              <w:rPr>
                <w:lang w:val="fi-FI"/>
              </w:rPr>
              <w:t>Käyttäjä valitsee haluamansa pankin painamalla sitä kuvaavaa ikonia. Tavallisimmille pankeille esitetään ikonit ja muut vaihtoehdot listataan ”Other” -painikkeen alle.</w:t>
            </w:r>
          </w:p>
        </w:tc>
      </w:tr>
      <w:tr w:rsidR="009322DB" w14:paraId="11A526C0" w14:textId="77777777" w:rsidTr="00AC3E32">
        <w:trPr>
          <w:trHeight w:val="181"/>
        </w:trPr>
        <w:tc>
          <w:tcPr>
            <w:tcW w:w="1885" w:type="dxa"/>
          </w:tcPr>
          <w:p w14:paraId="3AA57285" w14:textId="77777777" w:rsidR="009322DB" w:rsidRDefault="009322DB" w:rsidP="00CA522D">
            <w:pPr>
              <w:pStyle w:val="Grid"/>
              <w:rPr>
                <w:b/>
                <w:lang w:val="fi-FI"/>
              </w:rPr>
            </w:pPr>
            <w:r w:rsidRPr="1657CF83">
              <w:rPr>
                <w:b/>
                <w:lang w:val="fi-FI"/>
              </w:rPr>
              <w:t>Poikkeukset</w:t>
            </w:r>
          </w:p>
        </w:tc>
        <w:tc>
          <w:tcPr>
            <w:tcW w:w="7186" w:type="dxa"/>
          </w:tcPr>
          <w:p w14:paraId="78272AE2" w14:textId="7AC0D7F0" w:rsidR="009322DB" w:rsidRDefault="000C587D" w:rsidP="00CA522D">
            <w:pPr>
              <w:pStyle w:val="Grid"/>
              <w:rPr>
                <w:lang w:val="fi-FI"/>
              </w:rPr>
            </w:pPr>
            <w:r>
              <w:rPr>
                <w:lang w:val="fi-FI"/>
              </w:rPr>
              <w:t>Ei ole. Näkymä avautuu ensimmäisenä, kun sovellus avataan.</w:t>
            </w:r>
          </w:p>
        </w:tc>
      </w:tr>
      <w:tr w:rsidR="009322DB" w14:paraId="01D72875" w14:textId="77777777" w:rsidTr="00AC3E32">
        <w:trPr>
          <w:trHeight w:val="176"/>
        </w:trPr>
        <w:tc>
          <w:tcPr>
            <w:tcW w:w="1885" w:type="dxa"/>
          </w:tcPr>
          <w:p w14:paraId="07CC56F7" w14:textId="77777777" w:rsidR="009322DB" w:rsidRDefault="009322DB" w:rsidP="00CA522D">
            <w:pPr>
              <w:pStyle w:val="Grid"/>
              <w:rPr>
                <w:b/>
                <w:lang w:val="fi-FI"/>
              </w:rPr>
            </w:pPr>
            <w:r w:rsidRPr="1657CF83">
              <w:rPr>
                <w:b/>
                <w:lang w:val="fi-FI"/>
              </w:rPr>
              <w:t>Lopputulos</w:t>
            </w:r>
          </w:p>
        </w:tc>
        <w:tc>
          <w:tcPr>
            <w:tcW w:w="7186" w:type="dxa"/>
          </w:tcPr>
          <w:p w14:paraId="4530F295" w14:textId="61402979" w:rsidR="009322DB" w:rsidRDefault="000C587D" w:rsidP="00CA522D">
            <w:pPr>
              <w:pStyle w:val="Grid"/>
              <w:rPr>
                <w:lang w:val="fi-FI"/>
              </w:rPr>
            </w:pPr>
            <w:r>
              <w:rPr>
                <w:lang w:val="fi-FI"/>
              </w:rPr>
              <w:t>Käyttäjä pääsee kirjautumaan/rekisteröitymään valitsemaansa pankkiin.</w:t>
            </w:r>
          </w:p>
        </w:tc>
      </w:tr>
      <w:tr w:rsidR="009322DB" w14:paraId="2117770F" w14:textId="77777777" w:rsidTr="00AC3E32">
        <w:trPr>
          <w:trHeight w:val="362"/>
        </w:trPr>
        <w:tc>
          <w:tcPr>
            <w:tcW w:w="1885" w:type="dxa"/>
          </w:tcPr>
          <w:p w14:paraId="3637BA51" w14:textId="77777777" w:rsidR="009322DB" w:rsidRDefault="009322DB" w:rsidP="00CA522D">
            <w:pPr>
              <w:pStyle w:val="Grid"/>
              <w:rPr>
                <w:b/>
                <w:lang w:val="fi-FI"/>
              </w:rPr>
            </w:pPr>
            <w:r w:rsidRPr="1657CF83">
              <w:rPr>
                <w:b/>
                <w:lang w:val="fi-FI"/>
              </w:rPr>
              <w:t>Muut vaatimukset</w:t>
            </w:r>
          </w:p>
        </w:tc>
        <w:tc>
          <w:tcPr>
            <w:tcW w:w="7186" w:type="dxa"/>
          </w:tcPr>
          <w:p w14:paraId="12F3768B" w14:textId="5A55C304" w:rsidR="009322DB" w:rsidRDefault="000C587D" w:rsidP="000C587D">
            <w:pPr>
              <w:pStyle w:val="Grid"/>
              <w:rPr>
                <w:lang w:val="fi-FI"/>
              </w:rPr>
            </w:pPr>
            <w:r>
              <w:rPr>
                <w:lang w:val="fi-FI"/>
              </w:rPr>
              <w:t>-</w:t>
            </w:r>
          </w:p>
        </w:tc>
      </w:tr>
    </w:tbl>
    <w:p w14:paraId="2715D3CD" w14:textId="77777777" w:rsidR="00AD1B86" w:rsidRDefault="00AD1B86" w:rsidP="009322DB"/>
    <w:p w14:paraId="3FF9C173" w14:textId="77777777" w:rsidR="009322DB" w:rsidRDefault="009322DB" w:rsidP="009322DB">
      <w:r>
        <w:t>Käyttötapaus 2</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3239CF45" w14:textId="77777777" w:rsidTr="00CA522D">
        <w:trPr>
          <w:trHeight w:val="214"/>
        </w:trPr>
        <w:tc>
          <w:tcPr>
            <w:tcW w:w="1908" w:type="dxa"/>
          </w:tcPr>
          <w:p w14:paraId="6B7F2FB1" w14:textId="77777777" w:rsidR="009322DB" w:rsidRDefault="009322DB" w:rsidP="00CA522D">
            <w:pPr>
              <w:pStyle w:val="Grid"/>
              <w:rPr>
                <w:b/>
                <w:lang w:val="fi-FI"/>
              </w:rPr>
            </w:pPr>
            <w:r>
              <w:rPr>
                <w:b/>
                <w:lang w:val="fi-FI"/>
              </w:rPr>
              <w:t>ID</w:t>
            </w:r>
          </w:p>
        </w:tc>
        <w:tc>
          <w:tcPr>
            <w:tcW w:w="7272" w:type="dxa"/>
          </w:tcPr>
          <w:p w14:paraId="09558E1E" w14:textId="77777777" w:rsidR="009322DB" w:rsidRDefault="009322DB" w:rsidP="00CA522D">
            <w:pPr>
              <w:pStyle w:val="Grid"/>
              <w:rPr>
                <w:lang w:val="fi-FI"/>
              </w:rPr>
            </w:pPr>
            <w:r>
              <w:rPr>
                <w:lang w:val="fi-FI"/>
              </w:rPr>
              <w:t>UC-2</w:t>
            </w:r>
          </w:p>
        </w:tc>
      </w:tr>
      <w:tr w:rsidR="009322DB" w14:paraId="4C65F834" w14:textId="77777777" w:rsidTr="00CA522D">
        <w:trPr>
          <w:trHeight w:val="214"/>
        </w:trPr>
        <w:tc>
          <w:tcPr>
            <w:tcW w:w="1908" w:type="dxa"/>
          </w:tcPr>
          <w:p w14:paraId="6ED150A5" w14:textId="68066589" w:rsidR="009322DB" w:rsidRDefault="009322DB" w:rsidP="00CA522D">
            <w:pPr>
              <w:pStyle w:val="Grid"/>
              <w:rPr>
                <w:b/>
                <w:lang w:val="fi-FI"/>
              </w:rPr>
            </w:pPr>
            <w:r>
              <w:rPr>
                <w:b/>
                <w:lang w:val="fi-FI"/>
              </w:rPr>
              <w:t>Nimi</w:t>
            </w:r>
          </w:p>
        </w:tc>
        <w:tc>
          <w:tcPr>
            <w:tcW w:w="7272" w:type="dxa"/>
          </w:tcPr>
          <w:p w14:paraId="6F0FCE30" w14:textId="48458023" w:rsidR="009322DB" w:rsidRDefault="003B3C2A" w:rsidP="00CA522D">
            <w:pPr>
              <w:pStyle w:val="Grid"/>
              <w:rPr>
                <w:lang w:val="fi-FI"/>
              </w:rPr>
            </w:pPr>
            <w:r>
              <w:rPr>
                <w:lang w:val="fi-FI"/>
              </w:rPr>
              <w:t>Kirjautuminen</w:t>
            </w:r>
          </w:p>
        </w:tc>
      </w:tr>
      <w:tr w:rsidR="009322DB" w14:paraId="4D2D61EC" w14:textId="77777777" w:rsidTr="00CA522D">
        <w:tc>
          <w:tcPr>
            <w:tcW w:w="1908" w:type="dxa"/>
          </w:tcPr>
          <w:p w14:paraId="7EEFCAF6" w14:textId="77777777" w:rsidR="009322DB" w:rsidRDefault="009322DB" w:rsidP="00CA522D">
            <w:pPr>
              <w:pStyle w:val="Grid"/>
              <w:rPr>
                <w:b/>
                <w:lang w:val="fi-FI"/>
              </w:rPr>
            </w:pPr>
            <w:r>
              <w:rPr>
                <w:b/>
                <w:lang w:val="fi-FI"/>
              </w:rPr>
              <w:t>Suorittajat</w:t>
            </w:r>
          </w:p>
        </w:tc>
        <w:tc>
          <w:tcPr>
            <w:tcW w:w="7272" w:type="dxa"/>
          </w:tcPr>
          <w:p w14:paraId="504A4B08" w14:textId="77864F26" w:rsidR="009322DB" w:rsidRDefault="28CB27E5" w:rsidP="00CA522D">
            <w:pPr>
              <w:pStyle w:val="Grid"/>
              <w:rPr>
                <w:lang w:val="fi-FI"/>
              </w:rPr>
            </w:pPr>
            <w:r w:rsidRPr="28CB27E5">
              <w:rPr>
                <w:lang w:val="fi-FI"/>
              </w:rPr>
              <w:t>Kaikki käyttäjät</w:t>
            </w:r>
          </w:p>
        </w:tc>
      </w:tr>
      <w:tr w:rsidR="009322DB" w14:paraId="6DE6AA59" w14:textId="77777777" w:rsidTr="00CA522D">
        <w:tc>
          <w:tcPr>
            <w:tcW w:w="1908" w:type="dxa"/>
          </w:tcPr>
          <w:p w14:paraId="611289C7" w14:textId="77777777" w:rsidR="009322DB" w:rsidRDefault="009322DB" w:rsidP="00CA522D">
            <w:pPr>
              <w:pStyle w:val="Grid"/>
              <w:rPr>
                <w:lang w:val="fi-FI"/>
              </w:rPr>
            </w:pPr>
            <w:r>
              <w:rPr>
                <w:b/>
                <w:lang w:val="fi-FI"/>
              </w:rPr>
              <w:t>Esiehdot</w:t>
            </w:r>
          </w:p>
        </w:tc>
        <w:tc>
          <w:tcPr>
            <w:tcW w:w="7272" w:type="dxa"/>
          </w:tcPr>
          <w:p w14:paraId="1F3C787A" w14:textId="62A4134D" w:rsidR="009322DB" w:rsidRDefault="1835AFC3" w:rsidP="00CA522D">
            <w:pPr>
              <w:pStyle w:val="Grid"/>
              <w:rPr>
                <w:lang w:val="fi-FI"/>
              </w:rPr>
            </w:pPr>
            <w:r w:rsidRPr="1835AFC3">
              <w:rPr>
                <w:lang w:val="fi-FI"/>
              </w:rPr>
              <w:t>Kirjautumiseen tarvitsee käyttäjätunnukset</w:t>
            </w:r>
            <w:r w:rsidR="5901E75F" w:rsidRPr="5901E75F">
              <w:rPr>
                <w:lang w:val="fi-FI"/>
              </w:rPr>
              <w:t>,</w:t>
            </w:r>
            <w:r w:rsidRPr="1835AFC3">
              <w:rPr>
                <w:lang w:val="fi-FI"/>
              </w:rPr>
              <w:t xml:space="preserve"> jotka luodaan </w:t>
            </w:r>
            <w:r w:rsidR="516BA96F" w:rsidRPr="516BA96F">
              <w:rPr>
                <w:lang w:val="fi-FI"/>
              </w:rPr>
              <w:t>rekisteröimällä.</w:t>
            </w:r>
          </w:p>
        </w:tc>
      </w:tr>
      <w:tr w:rsidR="009322DB" w14:paraId="6106AB7C" w14:textId="77777777" w:rsidTr="00CA522D">
        <w:tc>
          <w:tcPr>
            <w:tcW w:w="1908" w:type="dxa"/>
          </w:tcPr>
          <w:p w14:paraId="452203DB" w14:textId="77777777" w:rsidR="009322DB" w:rsidRDefault="009322DB" w:rsidP="00CA522D">
            <w:pPr>
              <w:pStyle w:val="Grid"/>
              <w:rPr>
                <w:b/>
                <w:lang w:val="fi-FI"/>
              </w:rPr>
            </w:pPr>
            <w:r>
              <w:rPr>
                <w:b/>
                <w:lang w:val="fi-FI"/>
              </w:rPr>
              <w:t>Kuvaus</w:t>
            </w:r>
          </w:p>
        </w:tc>
        <w:tc>
          <w:tcPr>
            <w:tcW w:w="7272" w:type="dxa"/>
          </w:tcPr>
          <w:p w14:paraId="049FD355" w14:textId="0FB2C3F0" w:rsidR="00C520DC" w:rsidRPr="00C520DC" w:rsidRDefault="73D2749C" w:rsidP="00C520DC">
            <w:pPr>
              <w:pStyle w:val="Grid"/>
              <w:rPr>
                <w:lang w:val="fi-FI"/>
              </w:rPr>
            </w:pPr>
            <w:r w:rsidRPr="73D2749C">
              <w:rPr>
                <w:lang w:val="fi-FI"/>
              </w:rPr>
              <w:t>Käyttäjä</w:t>
            </w:r>
            <w:r w:rsidR="00CB2FBA">
              <w:rPr>
                <w:lang w:val="fi-FI"/>
              </w:rPr>
              <w:t xml:space="preserve"> kirjautuu sisään </w:t>
            </w:r>
            <w:r w:rsidR="4E4E3FA4" w:rsidRPr="4E4E3FA4">
              <w:rPr>
                <w:lang w:val="fi-FI"/>
              </w:rPr>
              <w:t xml:space="preserve">syöttämällä </w:t>
            </w:r>
            <w:r w:rsidR="58353D51" w:rsidRPr="58353D51">
              <w:rPr>
                <w:lang w:val="fi-FI"/>
              </w:rPr>
              <w:t xml:space="preserve">ylimpään tekstikenttään </w:t>
            </w:r>
            <w:r w:rsidR="677D760F" w:rsidRPr="677D760F">
              <w:rPr>
                <w:lang w:val="fi-FI"/>
              </w:rPr>
              <w:t xml:space="preserve">käyttäjätunnuksen ja alempaan </w:t>
            </w:r>
            <w:r w:rsidR="7C11DA11" w:rsidRPr="7C11DA11">
              <w:rPr>
                <w:lang w:val="fi-FI"/>
              </w:rPr>
              <w:t>salasanansa.</w:t>
            </w:r>
            <w:r w:rsidR="2AA4FE6D" w:rsidRPr="2AA4FE6D">
              <w:rPr>
                <w:lang w:val="fi-FI"/>
              </w:rPr>
              <w:t xml:space="preserve"> </w:t>
            </w:r>
            <w:r w:rsidR="4C9471D9" w:rsidRPr="4C9471D9">
              <w:rPr>
                <w:lang w:val="fi-FI"/>
              </w:rPr>
              <w:t xml:space="preserve">Mikäli </w:t>
            </w:r>
            <w:r w:rsidRPr="73D2749C">
              <w:rPr>
                <w:lang w:val="fi-FI"/>
              </w:rPr>
              <w:t>käyttäjällä</w:t>
            </w:r>
            <w:r w:rsidR="4C9471D9" w:rsidRPr="4C9471D9">
              <w:rPr>
                <w:lang w:val="fi-FI"/>
              </w:rPr>
              <w:t xml:space="preserve"> </w:t>
            </w:r>
            <w:r w:rsidR="56C4DAF8" w:rsidRPr="56C4DAF8">
              <w:rPr>
                <w:lang w:val="fi-FI"/>
              </w:rPr>
              <w:t xml:space="preserve">ei ole olemassa vielä tiliä, niin hän voi </w:t>
            </w:r>
            <w:r w:rsidR="29F70B10" w:rsidRPr="29F70B10">
              <w:rPr>
                <w:lang w:val="fi-FI"/>
              </w:rPr>
              <w:t>luoda sen painamalla ‘Rekisteröidy’ -painiketta, joka ohjaa käyttäjän rekisteröitymisnäkymään.</w:t>
            </w:r>
          </w:p>
          <w:p w14:paraId="46B85AF0" w14:textId="110FCA89" w:rsidR="016D40D5" w:rsidRDefault="016D40D5" w:rsidP="016D40D5">
            <w:pPr>
              <w:pStyle w:val="Grid"/>
              <w:rPr>
                <w:lang w:val="fi-FI"/>
              </w:rPr>
            </w:pPr>
          </w:p>
          <w:p w14:paraId="45526518" w14:textId="77777777" w:rsidR="009322DB" w:rsidRDefault="00F0548B" w:rsidP="00CA522D">
            <w:pPr>
              <w:pStyle w:val="Grid"/>
              <w:rPr>
                <w:lang w:val="fi-FI"/>
              </w:rPr>
            </w:pPr>
            <w:r>
              <w:rPr>
                <w:lang w:val="fi-FI"/>
              </w:rPr>
              <w:t>Sisäänkirjautumisen yhteydessä voi myös kirjauta järjestelmänvalvojana erikoistunnuksilla (tarkennetaan toteutusvaiheessa).</w:t>
            </w:r>
          </w:p>
          <w:p w14:paraId="7F04CE36" w14:textId="77777777" w:rsidR="00DA290C" w:rsidRDefault="00DA290C" w:rsidP="00CA522D">
            <w:pPr>
              <w:pStyle w:val="Grid"/>
              <w:rPr>
                <w:lang w:val="fi-FI"/>
              </w:rPr>
            </w:pPr>
          </w:p>
          <w:p w14:paraId="44FAB536" w14:textId="0ECE9229" w:rsidR="00DA290C" w:rsidRDefault="00DA290C" w:rsidP="00CA522D">
            <w:pPr>
              <w:pStyle w:val="Grid"/>
              <w:rPr>
                <w:lang w:val="fi-FI"/>
              </w:rPr>
            </w:pPr>
            <w:r>
              <w:rPr>
                <w:lang w:val="fi-FI"/>
              </w:rPr>
              <w:lastRenderedPageBreak/>
              <w:t>Kun käyttäjä painaa ”Kirjaudu sisään” -painiketta, niin hänet ohjataan näkymään, jossa hänen tulee syöttää satunnaisesti arvottu kuusinumeroinen luku sovellukseen (simuloi avainlukua).</w:t>
            </w:r>
          </w:p>
        </w:tc>
      </w:tr>
      <w:tr w:rsidR="009322DB" w14:paraId="566FFD07" w14:textId="77777777" w:rsidTr="00CA522D">
        <w:tc>
          <w:tcPr>
            <w:tcW w:w="1908" w:type="dxa"/>
          </w:tcPr>
          <w:p w14:paraId="57EDB034" w14:textId="77777777" w:rsidR="009322DB" w:rsidRDefault="009322DB" w:rsidP="00CA522D">
            <w:pPr>
              <w:pStyle w:val="Grid"/>
              <w:rPr>
                <w:b/>
                <w:lang w:val="fi-FI"/>
              </w:rPr>
            </w:pPr>
            <w:r w:rsidRPr="7DB42524">
              <w:rPr>
                <w:b/>
                <w:lang w:val="fi-FI"/>
              </w:rPr>
              <w:t>Poikkeukset</w:t>
            </w:r>
          </w:p>
        </w:tc>
        <w:tc>
          <w:tcPr>
            <w:tcW w:w="7272" w:type="dxa"/>
          </w:tcPr>
          <w:p w14:paraId="3A066A73" w14:textId="3DB18CA7" w:rsidR="009322DB" w:rsidRDefault="0057080E" w:rsidP="00CA522D">
            <w:pPr>
              <w:pStyle w:val="Grid"/>
              <w:rPr>
                <w:lang w:val="fi-FI"/>
              </w:rPr>
            </w:pPr>
            <w:r>
              <w:rPr>
                <w:lang w:val="fi-FI"/>
              </w:rPr>
              <w:t>Käyttäjän</w:t>
            </w:r>
            <w:r w:rsidR="00102854" w:rsidRPr="7DB42524">
              <w:rPr>
                <w:lang w:val="fi-FI"/>
              </w:rPr>
              <w:t xml:space="preserve"> käyttäjätunnus tai salasana on väärä, jolloin annetaan </w:t>
            </w:r>
            <w:r w:rsidR="00CB7662" w:rsidRPr="7DB42524">
              <w:rPr>
                <w:lang w:val="fi-FI"/>
              </w:rPr>
              <w:t>virheilmoitus</w:t>
            </w:r>
            <w:r w:rsidR="008B5CBA" w:rsidRPr="7DB42524">
              <w:rPr>
                <w:lang w:val="fi-FI"/>
              </w:rPr>
              <w:t>.</w:t>
            </w:r>
          </w:p>
          <w:p w14:paraId="548D93E8" w14:textId="3865F21F" w:rsidR="009322DB" w:rsidRDefault="009322DB" w:rsidP="00CA522D">
            <w:pPr>
              <w:pStyle w:val="Grid"/>
              <w:rPr>
                <w:lang w:val="fi-FI"/>
              </w:rPr>
            </w:pPr>
          </w:p>
        </w:tc>
      </w:tr>
      <w:tr w:rsidR="009322DB" w14:paraId="52B8B74E" w14:textId="77777777" w:rsidTr="00CA522D">
        <w:tc>
          <w:tcPr>
            <w:tcW w:w="1908" w:type="dxa"/>
          </w:tcPr>
          <w:p w14:paraId="214AD5E7" w14:textId="77777777" w:rsidR="009322DB" w:rsidRDefault="009322DB" w:rsidP="00CA522D">
            <w:pPr>
              <w:pStyle w:val="Grid"/>
              <w:rPr>
                <w:b/>
                <w:lang w:val="fi-FI"/>
              </w:rPr>
            </w:pPr>
            <w:r w:rsidRPr="7DB42524">
              <w:rPr>
                <w:b/>
                <w:lang w:val="fi-FI"/>
              </w:rPr>
              <w:t>Lopputulos</w:t>
            </w:r>
          </w:p>
        </w:tc>
        <w:tc>
          <w:tcPr>
            <w:tcW w:w="7272" w:type="dxa"/>
          </w:tcPr>
          <w:p w14:paraId="4EFCC905" w14:textId="4367B472" w:rsidR="009322DB" w:rsidRDefault="00944A8D" w:rsidP="00CA522D">
            <w:pPr>
              <w:pStyle w:val="Grid"/>
              <w:rPr>
                <w:lang w:val="fi-FI"/>
              </w:rPr>
            </w:pPr>
            <w:r w:rsidRPr="7DB42524">
              <w:rPr>
                <w:lang w:val="fi-FI"/>
              </w:rPr>
              <w:t>Käyttäjä pääsee sisään sovellukseen</w:t>
            </w:r>
            <w:r w:rsidR="00954EBA" w:rsidRPr="7DB42524">
              <w:rPr>
                <w:lang w:val="fi-FI"/>
              </w:rPr>
              <w:t xml:space="preserve"> ja hänelle määräytyy </w:t>
            </w:r>
            <w:r w:rsidR="004C461E" w:rsidRPr="7DB42524">
              <w:rPr>
                <w:lang w:val="fi-FI"/>
              </w:rPr>
              <w:t>tunnuksensa veroiset oikeudet sovellukseen.</w:t>
            </w:r>
          </w:p>
        </w:tc>
      </w:tr>
      <w:tr w:rsidR="009322DB" w14:paraId="1146A798" w14:textId="77777777" w:rsidTr="00CA522D">
        <w:tc>
          <w:tcPr>
            <w:tcW w:w="1908" w:type="dxa"/>
          </w:tcPr>
          <w:p w14:paraId="135D1A28" w14:textId="77777777" w:rsidR="009322DB" w:rsidRDefault="009322DB" w:rsidP="00CA522D">
            <w:pPr>
              <w:pStyle w:val="Grid"/>
              <w:rPr>
                <w:b/>
                <w:lang w:val="fi-FI"/>
              </w:rPr>
            </w:pPr>
            <w:r w:rsidRPr="7DB42524">
              <w:rPr>
                <w:b/>
                <w:lang w:val="fi-FI"/>
              </w:rPr>
              <w:t>Muut vaatimukset</w:t>
            </w:r>
          </w:p>
        </w:tc>
        <w:tc>
          <w:tcPr>
            <w:tcW w:w="7272" w:type="dxa"/>
          </w:tcPr>
          <w:p w14:paraId="75C13CCE" w14:textId="334FDF5E" w:rsidR="009322DB" w:rsidRDefault="000A3D65" w:rsidP="00CA522D">
            <w:pPr>
              <w:pStyle w:val="Grid"/>
              <w:rPr>
                <w:lang w:val="fi-FI"/>
              </w:rPr>
            </w:pPr>
            <w:r>
              <w:rPr>
                <w:lang w:val="fi-FI"/>
              </w:rPr>
              <w:t>-</w:t>
            </w:r>
          </w:p>
        </w:tc>
      </w:tr>
    </w:tbl>
    <w:p w14:paraId="6651E71F" w14:textId="63DEC35A" w:rsidR="009322DB" w:rsidRDefault="009322DB" w:rsidP="009322DB"/>
    <w:p w14:paraId="283FF8D1" w14:textId="5907B839" w:rsidR="50F64708" w:rsidRDefault="50F64708">
      <w:r>
        <w:t>Käyttötapaus 3</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15263D" w14:paraId="7FBADD4A" w14:textId="77777777" w:rsidTr="008FE3B8">
        <w:trPr>
          <w:trHeight w:val="214"/>
        </w:trPr>
        <w:tc>
          <w:tcPr>
            <w:tcW w:w="1908" w:type="dxa"/>
          </w:tcPr>
          <w:p w14:paraId="064D95BF" w14:textId="77777777" w:rsidR="0015263D" w:rsidRDefault="0015263D" w:rsidP="00211F05">
            <w:pPr>
              <w:pStyle w:val="Grid"/>
              <w:rPr>
                <w:b/>
                <w:lang w:val="fi-FI"/>
              </w:rPr>
            </w:pPr>
            <w:r>
              <w:rPr>
                <w:b/>
                <w:lang w:val="fi-FI"/>
              </w:rPr>
              <w:t>ID</w:t>
            </w:r>
          </w:p>
        </w:tc>
        <w:tc>
          <w:tcPr>
            <w:tcW w:w="7272" w:type="dxa"/>
          </w:tcPr>
          <w:p w14:paraId="69767030" w14:textId="676DE2E6" w:rsidR="0015263D" w:rsidRDefault="0015263D" w:rsidP="00211F05">
            <w:pPr>
              <w:pStyle w:val="Grid"/>
              <w:rPr>
                <w:lang w:val="fi-FI"/>
              </w:rPr>
            </w:pPr>
            <w:r>
              <w:rPr>
                <w:lang w:val="fi-FI"/>
              </w:rPr>
              <w:t>UC-3</w:t>
            </w:r>
          </w:p>
        </w:tc>
      </w:tr>
      <w:tr w:rsidR="0015263D" w14:paraId="3FFD980B" w14:textId="77777777" w:rsidTr="008FE3B8">
        <w:trPr>
          <w:trHeight w:val="214"/>
        </w:trPr>
        <w:tc>
          <w:tcPr>
            <w:tcW w:w="1908" w:type="dxa"/>
          </w:tcPr>
          <w:p w14:paraId="3EC869C0" w14:textId="77777777" w:rsidR="0015263D" w:rsidRDefault="0015263D" w:rsidP="00211F05">
            <w:pPr>
              <w:pStyle w:val="Grid"/>
              <w:rPr>
                <w:b/>
                <w:lang w:val="fi-FI"/>
              </w:rPr>
            </w:pPr>
            <w:r>
              <w:rPr>
                <w:b/>
                <w:lang w:val="fi-FI"/>
              </w:rPr>
              <w:t>Nimi ja versio</w:t>
            </w:r>
          </w:p>
        </w:tc>
        <w:tc>
          <w:tcPr>
            <w:tcW w:w="7272" w:type="dxa"/>
          </w:tcPr>
          <w:p w14:paraId="298DCCFC" w14:textId="49921F21" w:rsidR="0015263D" w:rsidRDefault="00FE388C" w:rsidP="00211F05">
            <w:pPr>
              <w:pStyle w:val="Grid"/>
              <w:rPr>
                <w:lang w:val="fi-FI"/>
              </w:rPr>
            </w:pPr>
            <w:r>
              <w:rPr>
                <w:lang w:val="fi-FI"/>
              </w:rPr>
              <w:t>Profiili 1.0</w:t>
            </w:r>
          </w:p>
        </w:tc>
      </w:tr>
      <w:tr w:rsidR="0015263D" w14:paraId="03E8C84F" w14:textId="77777777" w:rsidTr="008FE3B8">
        <w:tc>
          <w:tcPr>
            <w:tcW w:w="1908" w:type="dxa"/>
          </w:tcPr>
          <w:p w14:paraId="7EBEB62F" w14:textId="77777777" w:rsidR="0015263D" w:rsidRDefault="0015263D" w:rsidP="00211F05">
            <w:pPr>
              <w:pStyle w:val="Grid"/>
              <w:rPr>
                <w:b/>
                <w:lang w:val="fi-FI"/>
              </w:rPr>
            </w:pPr>
            <w:r>
              <w:rPr>
                <w:b/>
                <w:lang w:val="fi-FI"/>
              </w:rPr>
              <w:t>Suorittajat</w:t>
            </w:r>
          </w:p>
        </w:tc>
        <w:tc>
          <w:tcPr>
            <w:tcW w:w="7272" w:type="dxa"/>
          </w:tcPr>
          <w:p w14:paraId="75602142" w14:textId="06CF73AB" w:rsidR="0015263D" w:rsidRDefault="14723326" w:rsidP="00211F05">
            <w:pPr>
              <w:pStyle w:val="Grid"/>
              <w:rPr>
                <w:lang w:val="fi-FI"/>
              </w:rPr>
            </w:pPr>
            <w:r w:rsidRPr="14723326">
              <w:rPr>
                <w:lang w:val="fi-FI"/>
              </w:rPr>
              <w:t>Kaikki käyttäjät</w:t>
            </w:r>
          </w:p>
        </w:tc>
      </w:tr>
      <w:tr w:rsidR="0015263D" w14:paraId="41DDF812" w14:textId="77777777" w:rsidTr="008FE3B8">
        <w:tc>
          <w:tcPr>
            <w:tcW w:w="1908" w:type="dxa"/>
          </w:tcPr>
          <w:p w14:paraId="14591E66" w14:textId="77777777" w:rsidR="0015263D" w:rsidRDefault="0015263D" w:rsidP="00211F05">
            <w:pPr>
              <w:pStyle w:val="Grid"/>
              <w:rPr>
                <w:lang w:val="fi-FI"/>
              </w:rPr>
            </w:pPr>
            <w:r>
              <w:rPr>
                <w:b/>
                <w:lang w:val="fi-FI"/>
              </w:rPr>
              <w:t>Esiehdot</w:t>
            </w:r>
          </w:p>
        </w:tc>
        <w:tc>
          <w:tcPr>
            <w:tcW w:w="7272" w:type="dxa"/>
          </w:tcPr>
          <w:p w14:paraId="39EFDC2A" w14:textId="1512D508" w:rsidR="0015263D" w:rsidRDefault="14723326" w:rsidP="00211F05">
            <w:pPr>
              <w:pStyle w:val="Grid"/>
              <w:rPr>
                <w:lang w:val="fi-FI"/>
              </w:rPr>
            </w:pPr>
            <w:r w:rsidRPr="14723326">
              <w:rPr>
                <w:lang w:val="fi-FI"/>
              </w:rPr>
              <w:t>Käyttäjä kirjautunut</w:t>
            </w:r>
            <w:r w:rsidR="00BB7EE3">
              <w:rPr>
                <w:lang w:val="fi-FI"/>
              </w:rPr>
              <w:t xml:space="preserve"> sisään ja </w:t>
            </w:r>
            <w:r w:rsidRPr="14723326">
              <w:rPr>
                <w:lang w:val="fi-FI"/>
              </w:rPr>
              <w:t>painanut</w:t>
            </w:r>
            <w:r w:rsidR="00BB7EE3">
              <w:rPr>
                <w:lang w:val="fi-FI"/>
              </w:rPr>
              <w:t xml:space="preserve"> profiili</w:t>
            </w:r>
            <w:r w:rsidR="00B57D05">
              <w:rPr>
                <w:lang w:val="fi-FI"/>
              </w:rPr>
              <w:t xml:space="preserve">painiketta </w:t>
            </w:r>
            <w:r w:rsidRPr="14723326">
              <w:rPr>
                <w:lang w:val="fi-FI"/>
              </w:rPr>
              <w:t>ominaisuuspaneelista</w:t>
            </w:r>
            <w:r w:rsidR="00B57D05">
              <w:rPr>
                <w:lang w:val="fi-FI"/>
              </w:rPr>
              <w:t>.</w:t>
            </w:r>
            <w:r w:rsidR="00EE0007">
              <w:rPr>
                <w:lang w:val="fi-FI"/>
              </w:rPr>
              <w:t xml:space="preserve"> </w:t>
            </w:r>
          </w:p>
        </w:tc>
      </w:tr>
      <w:tr w:rsidR="0015263D" w14:paraId="12E97571" w14:textId="77777777" w:rsidTr="008FE3B8">
        <w:tc>
          <w:tcPr>
            <w:tcW w:w="1908" w:type="dxa"/>
          </w:tcPr>
          <w:p w14:paraId="7B82A8F2" w14:textId="77777777" w:rsidR="0015263D" w:rsidRDefault="0015263D" w:rsidP="00211F05">
            <w:pPr>
              <w:pStyle w:val="Grid"/>
              <w:rPr>
                <w:b/>
                <w:lang w:val="fi-FI"/>
              </w:rPr>
            </w:pPr>
            <w:r>
              <w:rPr>
                <w:b/>
                <w:lang w:val="fi-FI"/>
              </w:rPr>
              <w:t>Kuvaus</w:t>
            </w:r>
          </w:p>
        </w:tc>
        <w:tc>
          <w:tcPr>
            <w:tcW w:w="7272" w:type="dxa"/>
          </w:tcPr>
          <w:p w14:paraId="7221B662" w14:textId="6DECE085" w:rsidR="0015263D" w:rsidRDefault="5E4EF759" w:rsidP="34DBA3B3">
            <w:pPr>
              <w:pStyle w:val="Grid"/>
              <w:rPr>
                <w:lang w:val="fi-FI"/>
              </w:rPr>
            </w:pPr>
            <w:r w:rsidRPr="5E4EF759">
              <w:rPr>
                <w:lang w:val="fi-FI"/>
              </w:rPr>
              <w:t xml:space="preserve">Profiilissa näkyy käyttäjän tiedot </w:t>
            </w:r>
            <w:r w:rsidR="7D1416D3" w:rsidRPr="7D1416D3">
              <w:rPr>
                <w:lang w:val="fi-FI"/>
              </w:rPr>
              <w:t xml:space="preserve">(käyttäjätunnus, </w:t>
            </w:r>
            <w:r w:rsidR="1F2D3050" w:rsidRPr="1F2D3050">
              <w:rPr>
                <w:lang w:val="fi-FI"/>
              </w:rPr>
              <w:t xml:space="preserve">sähköposti). </w:t>
            </w:r>
            <w:r w:rsidR="54F38658" w:rsidRPr="54F38658">
              <w:rPr>
                <w:lang w:val="fi-FI"/>
              </w:rPr>
              <w:t xml:space="preserve">Premium tileillä on myös </w:t>
            </w:r>
            <w:r w:rsidR="3E81BB80" w:rsidRPr="3E81BB80">
              <w:rPr>
                <w:lang w:val="fi-FI"/>
              </w:rPr>
              <w:t>mahdollisuus asettaa kotiosoite.</w:t>
            </w:r>
          </w:p>
          <w:p w14:paraId="1DB02732" w14:textId="465CE7B7" w:rsidR="0015263D" w:rsidRDefault="0015263D" w:rsidP="7A2D658A">
            <w:pPr>
              <w:pStyle w:val="Grid"/>
              <w:rPr>
                <w:lang w:val="fi-FI"/>
              </w:rPr>
            </w:pPr>
          </w:p>
          <w:p w14:paraId="0DA89B80" w14:textId="5D08ED6C" w:rsidR="0015263D" w:rsidRDefault="008FE3B8" w:rsidP="34DBA3B3">
            <w:pPr>
              <w:pStyle w:val="Grid"/>
              <w:rPr>
                <w:lang w:val="fi-FI"/>
              </w:rPr>
            </w:pPr>
            <w:r w:rsidRPr="008FE3B8">
              <w:rPr>
                <w:lang w:val="fi-FI"/>
              </w:rPr>
              <w:t>Profiiliasetuksissa ‘vaihda salasana’ painiketta painamalla käyttäjä ohjataan salasananvaihtonäkymään. Käyttäjää pyydetään syöttämään vanha salasana ja tämän jälkeen uusi salasana. Käyttäjän vahvistaessa salasananvaihdon palvelin päivittää käyttäjätietokantaan käyttäjälle uuden salasanan (mikäli vanha salasana oli oikein).</w:t>
            </w:r>
          </w:p>
          <w:p w14:paraId="1BC29A99" w14:textId="720DA863" w:rsidR="0015263D" w:rsidRDefault="0015263D" w:rsidP="7A2D658A">
            <w:pPr>
              <w:pStyle w:val="Grid"/>
              <w:rPr>
                <w:lang w:val="fi-FI"/>
              </w:rPr>
            </w:pPr>
          </w:p>
          <w:p w14:paraId="3F6CBE98" w14:textId="33B79D4D" w:rsidR="0015263D" w:rsidRDefault="008FE3B8" w:rsidP="3EC7CB34">
            <w:pPr>
              <w:pStyle w:val="Grid"/>
              <w:rPr>
                <w:lang w:val="fi-FI"/>
              </w:rPr>
            </w:pPr>
            <w:r w:rsidRPr="008FE3B8">
              <w:rPr>
                <w:lang w:val="fi-FI"/>
              </w:rPr>
              <w:t>‘Aseta profiilikuva’ -painiketta painamalla pääsee asettamaan profiilikuvan, joka näkyy ominaisuuspaneelissa profiilipainikkeessa. Selainversiossa kuva ladataan tietokoneesta ja mobiiliversioissa kuvan voi ottaa joko kameralla tai valita puhelimen galleriasta.</w:t>
            </w:r>
          </w:p>
          <w:p w14:paraId="1FB08DBC" w14:textId="5C40F6AC" w:rsidR="0015263D" w:rsidRDefault="0015263D" w:rsidP="3EC7CB34">
            <w:pPr>
              <w:pStyle w:val="Grid"/>
              <w:rPr>
                <w:lang w:val="fi-FI"/>
              </w:rPr>
            </w:pPr>
          </w:p>
          <w:p w14:paraId="5E984705" w14:textId="24929C24" w:rsidR="0015263D" w:rsidRDefault="008FE3B8" w:rsidP="00211F05">
            <w:pPr>
              <w:pStyle w:val="Grid"/>
              <w:rPr>
                <w:lang w:val="fi-FI"/>
              </w:rPr>
            </w:pPr>
            <w:r w:rsidRPr="008FE3B8">
              <w:rPr>
                <w:lang w:val="fi-FI"/>
              </w:rPr>
              <w:t>Alla näkyy myös, onko käyttäjätili Premium -käyttäjä vai ilmaiskäyttäjä. Mikäli käyttäjä on Premium -käyttäjä, niin näytetään myös, kuinka kauan senhetkinen lisenssi on voimassa.</w:t>
            </w:r>
          </w:p>
        </w:tc>
      </w:tr>
      <w:tr w:rsidR="0015263D" w14:paraId="449DA04D" w14:textId="77777777" w:rsidTr="008FE3B8">
        <w:tc>
          <w:tcPr>
            <w:tcW w:w="1908" w:type="dxa"/>
          </w:tcPr>
          <w:p w14:paraId="214B35BC" w14:textId="77777777" w:rsidR="0015263D" w:rsidRDefault="0015263D" w:rsidP="00211F05">
            <w:pPr>
              <w:pStyle w:val="Grid"/>
              <w:rPr>
                <w:b/>
                <w:lang w:val="fi-FI"/>
              </w:rPr>
            </w:pPr>
            <w:r w:rsidRPr="235D9D46">
              <w:rPr>
                <w:b/>
                <w:lang w:val="fi-FI"/>
              </w:rPr>
              <w:t>Poikkeukset</w:t>
            </w:r>
          </w:p>
        </w:tc>
        <w:tc>
          <w:tcPr>
            <w:tcW w:w="7272" w:type="dxa"/>
          </w:tcPr>
          <w:p w14:paraId="5D59444A" w14:textId="736722F4" w:rsidR="0015263D" w:rsidRDefault="679339D5" w:rsidP="00211F05">
            <w:pPr>
              <w:pStyle w:val="Grid"/>
              <w:rPr>
                <w:lang w:val="fi-FI"/>
              </w:rPr>
            </w:pPr>
            <w:r w:rsidRPr="679339D5">
              <w:rPr>
                <w:lang w:val="fi-FI"/>
              </w:rPr>
              <w:t>Käyttäjä antaa väärän salasanan ‘vaihda salasana’ -osiossa. Tällöin ohjelma antaa virheilmoituksen ja pyytää yrittämään uudelleen.</w:t>
            </w:r>
          </w:p>
        </w:tc>
      </w:tr>
      <w:tr w:rsidR="0015263D" w14:paraId="03D67F67" w14:textId="77777777" w:rsidTr="008FE3B8">
        <w:tc>
          <w:tcPr>
            <w:tcW w:w="1908" w:type="dxa"/>
          </w:tcPr>
          <w:p w14:paraId="6E1B8682" w14:textId="77777777" w:rsidR="0015263D" w:rsidRDefault="0015263D" w:rsidP="00211F05">
            <w:pPr>
              <w:pStyle w:val="Grid"/>
              <w:rPr>
                <w:b/>
                <w:lang w:val="fi-FI"/>
              </w:rPr>
            </w:pPr>
            <w:r w:rsidRPr="235D9D46">
              <w:rPr>
                <w:b/>
                <w:lang w:val="fi-FI"/>
              </w:rPr>
              <w:t>Lopputulos</w:t>
            </w:r>
          </w:p>
        </w:tc>
        <w:tc>
          <w:tcPr>
            <w:tcW w:w="7272" w:type="dxa"/>
          </w:tcPr>
          <w:p w14:paraId="31040F94" w14:textId="2616E1C3" w:rsidR="0015263D" w:rsidRDefault="00F000B1" w:rsidP="00211F05">
            <w:pPr>
              <w:pStyle w:val="Grid"/>
              <w:rPr>
                <w:lang w:val="fi-FI"/>
              </w:rPr>
            </w:pPr>
            <w:r w:rsidRPr="235D9D46">
              <w:rPr>
                <w:lang w:val="fi-FI"/>
              </w:rPr>
              <w:t>Käyttäjän muutokset profiiliin tallennetaan</w:t>
            </w:r>
          </w:p>
        </w:tc>
      </w:tr>
      <w:tr w:rsidR="0015263D" w14:paraId="1DFBC59B" w14:textId="77777777" w:rsidTr="008FE3B8">
        <w:tc>
          <w:tcPr>
            <w:tcW w:w="1908" w:type="dxa"/>
          </w:tcPr>
          <w:p w14:paraId="56E255B4" w14:textId="77777777" w:rsidR="0015263D" w:rsidRDefault="0015263D" w:rsidP="00211F05">
            <w:pPr>
              <w:pStyle w:val="Grid"/>
              <w:rPr>
                <w:b/>
                <w:lang w:val="fi-FI"/>
              </w:rPr>
            </w:pPr>
            <w:r w:rsidRPr="235D9D46">
              <w:rPr>
                <w:b/>
                <w:lang w:val="fi-FI"/>
              </w:rPr>
              <w:t>Muut vaatimukset</w:t>
            </w:r>
          </w:p>
        </w:tc>
        <w:tc>
          <w:tcPr>
            <w:tcW w:w="7272" w:type="dxa"/>
          </w:tcPr>
          <w:p w14:paraId="43FEB893" w14:textId="0891A5D0" w:rsidR="0015263D" w:rsidRDefault="0015263D" w:rsidP="00211F05">
            <w:pPr>
              <w:pStyle w:val="Grid"/>
              <w:rPr>
                <w:lang w:val="fi-FI"/>
              </w:rPr>
            </w:pPr>
          </w:p>
        </w:tc>
      </w:tr>
    </w:tbl>
    <w:p w14:paraId="1C3A7963" w14:textId="6DDE7EB1" w:rsidR="0015263D" w:rsidRDefault="0015263D" w:rsidP="009322DB"/>
    <w:p w14:paraId="480045CC" w14:textId="77777777" w:rsidR="007416C5" w:rsidRDefault="007416C5"/>
    <w:p w14:paraId="2A09F4AD" w14:textId="77777777" w:rsidR="00AD1B86" w:rsidRDefault="00AD1B86"/>
    <w:p w14:paraId="26B6EC93" w14:textId="3B4A46D1" w:rsidR="60A531E6" w:rsidRDefault="60A531E6">
      <w:r>
        <w:t xml:space="preserve">Käyttötapaus </w:t>
      </w:r>
      <w:r w:rsidR="2E684FC5">
        <w:t>4</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15263D" w14:paraId="203B941D" w14:textId="77777777" w:rsidTr="00211F05">
        <w:trPr>
          <w:trHeight w:val="214"/>
        </w:trPr>
        <w:tc>
          <w:tcPr>
            <w:tcW w:w="1908" w:type="dxa"/>
          </w:tcPr>
          <w:p w14:paraId="1C9E9268" w14:textId="77777777" w:rsidR="0015263D" w:rsidRDefault="0015263D" w:rsidP="00211F05">
            <w:pPr>
              <w:pStyle w:val="Grid"/>
              <w:rPr>
                <w:b/>
                <w:lang w:val="fi-FI"/>
              </w:rPr>
            </w:pPr>
            <w:r>
              <w:rPr>
                <w:b/>
                <w:lang w:val="fi-FI"/>
              </w:rPr>
              <w:t>ID</w:t>
            </w:r>
          </w:p>
        </w:tc>
        <w:tc>
          <w:tcPr>
            <w:tcW w:w="7272" w:type="dxa"/>
          </w:tcPr>
          <w:p w14:paraId="0A635835" w14:textId="75761090" w:rsidR="0015263D" w:rsidRDefault="0015263D" w:rsidP="00211F05">
            <w:pPr>
              <w:pStyle w:val="Grid"/>
              <w:rPr>
                <w:lang w:val="fi-FI"/>
              </w:rPr>
            </w:pPr>
            <w:r>
              <w:rPr>
                <w:lang w:val="fi-FI"/>
              </w:rPr>
              <w:t>UC-</w:t>
            </w:r>
            <w:r w:rsidR="08E38514" w:rsidRPr="08E38514">
              <w:rPr>
                <w:lang w:val="fi-FI"/>
              </w:rPr>
              <w:t>4</w:t>
            </w:r>
          </w:p>
        </w:tc>
      </w:tr>
      <w:tr w:rsidR="0015263D" w14:paraId="00A25BF0" w14:textId="77777777" w:rsidTr="00211F05">
        <w:trPr>
          <w:trHeight w:val="214"/>
        </w:trPr>
        <w:tc>
          <w:tcPr>
            <w:tcW w:w="1908" w:type="dxa"/>
          </w:tcPr>
          <w:p w14:paraId="28ADF27B" w14:textId="77777777" w:rsidR="0015263D" w:rsidRDefault="0015263D" w:rsidP="00211F05">
            <w:pPr>
              <w:pStyle w:val="Grid"/>
              <w:rPr>
                <w:b/>
                <w:lang w:val="fi-FI"/>
              </w:rPr>
            </w:pPr>
            <w:r>
              <w:rPr>
                <w:b/>
                <w:lang w:val="fi-FI"/>
              </w:rPr>
              <w:t>Nimi ja versio</w:t>
            </w:r>
          </w:p>
        </w:tc>
        <w:tc>
          <w:tcPr>
            <w:tcW w:w="7272" w:type="dxa"/>
          </w:tcPr>
          <w:p w14:paraId="343C1946" w14:textId="1F56FE57" w:rsidR="0015263D" w:rsidRDefault="38CBAEA6" w:rsidP="00211F05">
            <w:pPr>
              <w:pStyle w:val="Grid"/>
              <w:rPr>
                <w:lang w:val="fi-FI"/>
              </w:rPr>
            </w:pPr>
            <w:r w:rsidRPr="38CBAEA6">
              <w:rPr>
                <w:lang w:val="fi-FI"/>
              </w:rPr>
              <w:t>Päänäkymä 1.0</w:t>
            </w:r>
          </w:p>
        </w:tc>
      </w:tr>
      <w:tr w:rsidR="0015263D" w14:paraId="67D2005B" w14:textId="77777777" w:rsidTr="00211F05">
        <w:tc>
          <w:tcPr>
            <w:tcW w:w="1908" w:type="dxa"/>
          </w:tcPr>
          <w:p w14:paraId="6FADC0EE" w14:textId="77777777" w:rsidR="0015263D" w:rsidRDefault="0015263D" w:rsidP="00211F05">
            <w:pPr>
              <w:pStyle w:val="Grid"/>
              <w:rPr>
                <w:b/>
                <w:lang w:val="fi-FI"/>
              </w:rPr>
            </w:pPr>
            <w:r>
              <w:rPr>
                <w:b/>
                <w:lang w:val="fi-FI"/>
              </w:rPr>
              <w:t>Suorittajat</w:t>
            </w:r>
          </w:p>
        </w:tc>
        <w:tc>
          <w:tcPr>
            <w:tcW w:w="7272" w:type="dxa"/>
          </w:tcPr>
          <w:p w14:paraId="77CF53E2" w14:textId="678D7988" w:rsidR="0015263D" w:rsidRDefault="00EA13F7" w:rsidP="00211F05">
            <w:pPr>
              <w:pStyle w:val="Grid"/>
              <w:rPr>
                <w:lang w:val="fi-FI"/>
              </w:rPr>
            </w:pPr>
            <w:r>
              <w:rPr>
                <w:lang w:val="fi-FI"/>
              </w:rPr>
              <w:t>Kaikki käyttäjät</w:t>
            </w:r>
          </w:p>
        </w:tc>
      </w:tr>
      <w:tr w:rsidR="0015263D" w14:paraId="0D5002A3" w14:textId="77777777" w:rsidTr="00211F05">
        <w:tc>
          <w:tcPr>
            <w:tcW w:w="1908" w:type="dxa"/>
          </w:tcPr>
          <w:p w14:paraId="7E649B9D" w14:textId="77777777" w:rsidR="0015263D" w:rsidRDefault="0015263D" w:rsidP="00211F05">
            <w:pPr>
              <w:pStyle w:val="Grid"/>
              <w:rPr>
                <w:lang w:val="fi-FI"/>
              </w:rPr>
            </w:pPr>
            <w:r>
              <w:rPr>
                <w:b/>
                <w:lang w:val="fi-FI"/>
              </w:rPr>
              <w:t>Esiehdot</w:t>
            </w:r>
          </w:p>
        </w:tc>
        <w:tc>
          <w:tcPr>
            <w:tcW w:w="7272" w:type="dxa"/>
          </w:tcPr>
          <w:p w14:paraId="74B2E033" w14:textId="1A6884D3" w:rsidR="0015263D" w:rsidRDefault="00EA13F7" w:rsidP="00211F05">
            <w:pPr>
              <w:pStyle w:val="Grid"/>
              <w:rPr>
                <w:lang w:val="fi-FI"/>
              </w:rPr>
            </w:pPr>
            <w:r>
              <w:rPr>
                <w:lang w:val="fi-FI"/>
              </w:rPr>
              <w:t>Käyttäjä on kirjautunut sisään</w:t>
            </w:r>
          </w:p>
        </w:tc>
      </w:tr>
      <w:tr w:rsidR="0015263D" w14:paraId="587E0F77" w14:textId="77777777" w:rsidTr="00211F05">
        <w:tc>
          <w:tcPr>
            <w:tcW w:w="1908" w:type="dxa"/>
          </w:tcPr>
          <w:p w14:paraId="5181CF4D" w14:textId="77777777" w:rsidR="0015263D" w:rsidRDefault="0015263D" w:rsidP="00211F05">
            <w:pPr>
              <w:pStyle w:val="Grid"/>
              <w:rPr>
                <w:b/>
                <w:lang w:val="fi-FI"/>
              </w:rPr>
            </w:pPr>
            <w:r>
              <w:rPr>
                <w:b/>
                <w:lang w:val="fi-FI"/>
              </w:rPr>
              <w:t>Kuvaus</w:t>
            </w:r>
          </w:p>
        </w:tc>
        <w:tc>
          <w:tcPr>
            <w:tcW w:w="7272" w:type="dxa"/>
          </w:tcPr>
          <w:p w14:paraId="7BFA9DA0" w14:textId="0AD3E7FC" w:rsidR="0015263D" w:rsidRDefault="00DF0B57" w:rsidP="00211F05">
            <w:pPr>
              <w:pStyle w:val="Grid"/>
              <w:rPr>
                <w:lang w:val="fi-FI"/>
              </w:rPr>
            </w:pPr>
            <w:r>
              <w:rPr>
                <w:lang w:val="fi-FI"/>
              </w:rPr>
              <w:t xml:space="preserve">Näyttää </w:t>
            </w:r>
            <w:r w:rsidR="4102DF5D" w:rsidRPr="4102DF5D">
              <w:rPr>
                <w:lang w:val="fi-FI"/>
              </w:rPr>
              <w:t>mobiiliversioissa sijaintisi</w:t>
            </w:r>
            <w:r>
              <w:rPr>
                <w:lang w:val="fi-FI"/>
              </w:rPr>
              <w:t xml:space="preserve"> kartalla. </w:t>
            </w:r>
            <w:r w:rsidR="00363FF3">
              <w:rPr>
                <w:lang w:val="fi-FI"/>
              </w:rPr>
              <w:t>S</w:t>
            </w:r>
            <w:r>
              <w:rPr>
                <w:lang w:val="fi-FI"/>
              </w:rPr>
              <w:t>isältää</w:t>
            </w:r>
            <w:r w:rsidR="00363FF3">
              <w:rPr>
                <w:lang w:val="fi-FI"/>
              </w:rPr>
              <w:t xml:space="preserve"> hakukentän</w:t>
            </w:r>
            <w:r w:rsidR="4102DF5D" w:rsidRPr="4102DF5D">
              <w:rPr>
                <w:lang w:val="fi-FI"/>
              </w:rPr>
              <w:t>,</w:t>
            </w:r>
            <w:r w:rsidR="00363FF3">
              <w:rPr>
                <w:lang w:val="fi-FI"/>
              </w:rPr>
              <w:t xml:space="preserve"> josta </w:t>
            </w:r>
            <w:r w:rsidR="4102DF5D" w:rsidRPr="4102DF5D">
              <w:rPr>
                <w:lang w:val="fi-FI"/>
              </w:rPr>
              <w:t xml:space="preserve">käyttäjä </w:t>
            </w:r>
            <w:r w:rsidR="0E79731F" w:rsidRPr="0E79731F">
              <w:rPr>
                <w:lang w:val="fi-FI"/>
              </w:rPr>
              <w:t xml:space="preserve">voi </w:t>
            </w:r>
            <w:r w:rsidR="00363FF3">
              <w:rPr>
                <w:lang w:val="fi-FI"/>
              </w:rPr>
              <w:t xml:space="preserve">hakea </w:t>
            </w:r>
            <w:r w:rsidR="5BDCF5F1" w:rsidRPr="5BDCF5F1">
              <w:rPr>
                <w:lang w:val="fi-FI"/>
              </w:rPr>
              <w:t>sijainteja.</w:t>
            </w:r>
            <w:r w:rsidR="00D1493A">
              <w:rPr>
                <w:lang w:val="fi-FI"/>
              </w:rPr>
              <w:t xml:space="preserve"> </w:t>
            </w:r>
            <w:r w:rsidR="197215E6" w:rsidRPr="197215E6">
              <w:rPr>
                <w:lang w:val="fi-FI"/>
              </w:rPr>
              <w:t xml:space="preserve">Hakukentän alla sijaitsee </w:t>
            </w:r>
            <w:r w:rsidR="274ACCBF" w:rsidRPr="274ACCBF">
              <w:rPr>
                <w:lang w:val="fi-FI"/>
              </w:rPr>
              <w:t>kaksi painiketta</w:t>
            </w:r>
            <w:r w:rsidR="77597C93" w:rsidRPr="77597C93">
              <w:rPr>
                <w:lang w:val="fi-FI"/>
              </w:rPr>
              <w:t xml:space="preserve"> ‘Menu’ ja ‘Tutki aluetta’. </w:t>
            </w:r>
            <w:r w:rsidR="1F66FAA1" w:rsidRPr="1F66FAA1">
              <w:rPr>
                <w:lang w:val="fi-FI"/>
              </w:rPr>
              <w:t>Tutki aluetta –painike johtaa ‘tutki aluetta’ -näkymään</w:t>
            </w:r>
            <w:r w:rsidR="273944CF" w:rsidRPr="273944CF">
              <w:rPr>
                <w:lang w:val="fi-FI"/>
              </w:rPr>
              <w:t xml:space="preserve"> (</w:t>
            </w:r>
            <w:r w:rsidR="7D2A7251" w:rsidRPr="7D2A7251">
              <w:rPr>
                <w:lang w:val="fi-FI"/>
              </w:rPr>
              <w:t xml:space="preserve">käyttöliittymähahmotelmissa). </w:t>
            </w:r>
            <w:r w:rsidR="5A35E581" w:rsidRPr="5A35E581">
              <w:rPr>
                <w:lang w:val="fi-FI"/>
              </w:rPr>
              <w:t xml:space="preserve">‘Menu’ -painike johtaa </w:t>
            </w:r>
            <w:r w:rsidR="16C7DA6B" w:rsidRPr="16C7DA6B">
              <w:rPr>
                <w:lang w:val="fi-FI"/>
              </w:rPr>
              <w:t xml:space="preserve">ominaisuuspaneeliin. </w:t>
            </w:r>
            <w:r w:rsidR="0FAF449F" w:rsidRPr="0FAF449F">
              <w:rPr>
                <w:lang w:val="fi-FI"/>
              </w:rPr>
              <w:t xml:space="preserve">Näkymän alaosassa on </w:t>
            </w:r>
            <w:r w:rsidR="033F9C2C" w:rsidRPr="033F9C2C">
              <w:rPr>
                <w:lang w:val="fi-FI"/>
              </w:rPr>
              <w:t xml:space="preserve">ilmaiskäyttäjillä </w:t>
            </w:r>
            <w:r w:rsidR="311F87E3" w:rsidRPr="311F87E3">
              <w:rPr>
                <w:lang w:val="fi-FI"/>
              </w:rPr>
              <w:t xml:space="preserve">mainosbanneri. </w:t>
            </w:r>
            <w:r w:rsidR="5B630545" w:rsidRPr="5B630545">
              <w:rPr>
                <w:lang w:val="fi-FI"/>
              </w:rPr>
              <w:t xml:space="preserve">Sijainteja klikkaamalla palvelin hakee sijainnin tiedot ja näyttää ne käyttäjälle uudessa popup </w:t>
            </w:r>
            <w:r w:rsidR="4F6B4A4C" w:rsidRPr="4F6B4A4C">
              <w:rPr>
                <w:lang w:val="fi-FI"/>
              </w:rPr>
              <w:t>paneelissa.</w:t>
            </w:r>
          </w:p>
        </w:tc>
      </w:tr>
      <w:tr w:rsidR="0015263D" w14:paraId="360A16FB" w14:textId="77777777" w:rsidTr="00211F05">
        <w:tc>
          <w:tcPr>
            <w:tcW w:w="1908" w:type="dxa"/>
          </w:tcPr>
          <w:p w14:paraId="77242A4F" w14:textId="77777777" w:rsidR="0015263D" w:rsidRDefault="0015263D" w:rsidP="00211F05">
            <w:pPr>
              <w:pStyle w:val="Grid"/>
              <w:rPr>
                <w:b/>
                <w:lang w:val="fi-FI"/>
              </w:rPr>
            </w:pPr>
            <w:r w:rsidRPr="235D9D46">
              <w:rPr>
                <w:b/>
                <w:lang w:val="fi-FI"/>
              </w:rPr>
              <w:t>Poikkeukset</w:t>
            </w:r>
          </w:p>
        </w:tc>
        <w:tc>
          <w:tcPr>
            <w:tcW w:w="7272" w:type="dxa"/>
          </w:tcPr>
          <w:p w14:paraId="41780FFC" w14:textId="1CE83070" w:rsidR="0015263D" w:rsidRDefault="00C67CBA" w:rsidP="00211F05">
            <w:pPr>
              <w:pStyle w:val="Grid"/>
              <w:rPr>
                <w:lang w:val="fi-FI"/>
              </w:rPr>
            </w:pPr>
            <w:r w:rsidRPr="235D9D46">
              <w:rPr>
                <w:lang w:val="fi-FI"/>
              </w:rPr>
              <w:t xml:space="preserve">Käyttäjän </w:t>
            </w:r>
            <w:r w:rsidR="0056328B" w:rsidRPr="235D9D46">
              <w:rPr>
                <w:lang w:val="fi-FI"/>
              </w:rPr>
              <w:t>sijaintitoiminto ei ole päällä, jolloin se</w:t>
            </w:r>
            <w:r w:rsidR="00900534" w:rsidRPr="235D9D46">
              <w:rPr>
                <w:lang w:val="fi-FI"/>
              </w:rPr>
              <w:t xml:space="preserve"> pyydetään laittamaan päälle</w:t>
            </w:r>
            <w:r w:rsidR="006B4402" w:rsidRPr="235D9D46">
              <w:rPr>
                <w:lang w:val="fi-FI"/>
              </w:rPr>
              <w:t>. Käyttäjä on selaimella</w:t>
            </w:r>
            <w:r w:rsidR="269B9FD5" w:rsidRPr="235D9D46">
              <w:rPr>
                <w:lang w:val="fi-FI"/>
              </w:rPr>
              <w:t>,</w:t>
            </w:r>
            <w:r w:rsidR="006B4402" w:rsidRPr="235D9D46">
              <w:rPr>
                <w:lang w:val="fi-FI"/>
              </w:rPr>
              <w:t xml:space="preserve"> jolla</w:t>
            </w:r>
            <w:r w:rsidR="00572CEC" w:rsidRPr="235D9D46">
              <w:rPr>
                <w:lang w:val="fi-FI"/>
              </w:rPr>
              <w:t xml:space="preserve"> sijaintia ei ole </w:t>
            </w:r>
            <w:r w:rsidR="269B9FD5" w:rsidRPr="235D9D46">
              <w:rPr>
                <w:lang w:val="fi-FI"/>
              </w:rPr>
              <w:t>saatavilla.</w:t>
            </w:r>
            <w:r w:rsidR="00572CEC" w:rsidRPr="235D9D46">
              <w:rPr>
                <w:lang w:val="fi-FI"/>
              </w:rPr>
              <w:t xml:space="preserve"> </w:t>
            </w:r>
            <w:r w:rsidR="6AD8E50B" w:rsidRPr="235D9D46">
              <w:rPr>
                <w:lang w:val="fi-FI"/>
              </w:rPr>
              <w:t xml:space="preserve">Tällöin käyttäjälle ei näytetä hänen </w:t>
            </w:r>
            <w:r w:rsidR="79F912F5" w:rsidRPr="79F912F5">
              <w:rPr>
                <w:lang w:val="fi-FI"/>
              </w:rPr>
              <w:t>sijaintiansa</w:t>
            </w:r>
            <w:r w:rsidR="6AD8E50B" w:rsidRPr="235D9D46">
              <w:rPr>
                <w:lang w:val="fi-FI"/>
              </w:rPr>
              <w:t xml:space="preserve"> kartalla.</w:t>
            </w:r>
          </w:p>
        </w:tc>
      </w:tr>
      <w:tr w:rsidR="0015263D" w14:paraId="09017761" w14:textId="77777777" w:rsidTr="00211F05">
        <w:tc>
          <w:tcPr>
            <w:tcW w:w="1908" w:type="dxa"/>
          </w:tcPr>
          <w:p w14:paraId="3C206C42" w14:textId="77777777" w:rsidR="0015263D" w:rsidRDefault="0015263D" w:rsidP="00211F05">
            <w:pPr>
              <w:pStyle w:val="Grid"/>
              <w:rPr>
                <w:b/>
                <w:lang w:val="fi-FI"/>
              </w:rPr>
            </w:pPr>
            <w:r w:rsidRPr="235D9D46">
              <w:rPr>
                <w:b/>
                <w:lang w:val="fi-FI"/>
              </w:rPr>
              <w:t>Lopputulos</w:t>
            </w:r>
          </w:p>
        </w:tc>
        <w:tc>
          <w:tcPr>
            <w:tcW w:w="7272" w:type="dxa"/>
          </w:tcPr>
          <w:p w14:paraId="42E5E7FC" w14:textId="47F12905" w:rsidR="0015263D" w:rsidRDefault="00572CEC" w:rsidP="00211F05">
            <w:pPr>
              <w:pStyle w:val="Grid"/>
              <w:rPr>
                <w:lang w:val="fi-FI"/>
              </w:rPr>
            </w:pPr>
            <w:r w:rsidRPr="235D9D46">
              <w:rPr>
                <w:lang w:val="fi-FI"/>
              </w:rPr>
              <w:t>Käyttäjä pääsee haluamaansa näkymään tai saa haettua haluamansa informaation haulla</w:t>
            </w:r>
            <w:r w:rsidR="6B89998C" w:rsidRPr="235D9D46">
              <w:rPr>
                <w:lang w:val="fi-FI"/>
              </w:rPr>
              <w:t xml:space="preserve"> tai </w:t>
            </w:r>
            <w:r w:rsidR="03B10E44" w:rsidRPr="235D9D46">
              <w:rPr>
                <w:lang w:val="fi-FI"/>
              </w:rPr>
              <w:t xml:space="preserve">etsittyä haluamansa </w:t>
            </w:r>
            <w:r w:rsidR="55D2A832" w:rsidRPr="235D9D46">
              <w:rPr>
                <w:lang w:val="fi-FI"/>
              </w:rPr>
              <w:t xml:space="preserve">kiinnostuksenkohteen </w:t>
            </w:r>
          </w:p>
        </w:tc>
      </w:tr>
      <w:tr w:rsidR="0015263D" w14:paraId="56B01F81" w14:textId="77777777" w:rsidTr="00211F05">
        <w:tc>
          <w:tcPr>
            <w:tcW w:w="1908" w:type="dxa"/>
          </w:tcPr>
          <w:p w14:paraId="184D8CFF" w14:textId="77777777" w:rsidR="0015263D" w:rsidRDefault="0015263D" w:rsidP="00211F05">
            <w:pPr>
              <w:pStyle w:val="Grid"/>
              <w:rPr>
                <w:b/>
                <w:lang w:val="fi-FI"/>
              </w:rPr>
            </w:pPr>
            <w:r w:rsidRPr="235D9D46">
              <w:rPr>
                <w:b/>
                <w:lang w:val="fi-FI"/>
              </w:rPr>
              <w:lastRenderedPageBreak/>
              <w:t>Muut vaatimukset</w:t>
            </w:r>
          </w:p>
        </w:tc>
        <w:tc>
          <w:tcPr>
            <w:tcW w:w="7272" w:type="dxa"/>
          </w:tcPr>
          <w:p w14:paraId="7226D46C" w14:textId="77777777" w:rsidR="0015263D" w:rsidRDefault="0015263D" w:rsidP="00211F05">
            <w:pPr>
              <w:pStyle w:val="Grid"/>
              <w:rPr>
                <w:lang w:val="fi-FI"/>
              </w:rPr>
            </w:pPr>
          </w:p>
        </w:tc>
      </w:tr>
    </w:tbl>
    <w:p w14:paraId="29FC635C" w14:textId="77777777" w:rsidR="009322DB" w:rsidRDefault="009322DB" w:rsidP="009322DB"/>
    <w:p w14:paraId="587CB91D" w14:textId="77777777" w:rsidR="005E172F" w:rsidRDefault="005E172F" w:rsidP="009322DB"/>
    <w:p w14:paraId="6DD162E3" w14:textId="77777777" w:rsidR="00C12CA5" w:rsidRDefault="00C12CA5" w:rsidP="009322DB"/>
    <w:p w14:paraId="219158ED" w14:textId="77777777" w:rsidR="00C12CA5" w:rsidRDefault="00C12CA5" w:rsidP="009322DB"/>
    <w:p w14:paraId="527C9517" w14:textId="19DB0FFE" w:rsidR="009322DB" w:rsidRDefault="009322DB" w:rsidP="009322DB">
      <w:r>
        <w:t xml:space="preserve">Käyttötapaus </w:t>
      </w:r>
      <w:r w:rsidR="2E684FC5">
        <w:t>5</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1908"/>
        <w:gridCol w:w="7272"/>
      </w:tblGrid>
      <w:tr w:rsidR="009322DB" w14:paraId="30C7F8EB" w14:textId="77777777" w:rsidTr="00CA522D">
        <w:trPr>
          <w:trHeight w:val="214"/>
        </w:trPr>
        <w:tc>
          <w:tcPr>
            <w:tcW w:w="1908" w:type="dxa"/>
          </w:tcPr>
          <w:p w14:paraId="107076F0" w14:textId="77777777" w:rsidR="009322DB" w:rsidRDefault="009322DB" w:rsidP="00CA522D">
            <w:pPr>
              <w:pStyle w:val="Grid"/>
              <w:rPr>
                <w:b/>
                <w:lang w:val="fi-FI"/>
              </w:rPr>
            </w:pPr>
            <w:r>
              <w:rPr>
                <w:b/>
                <w:lang w:val="fi-FI"/>
              </w:rPr>
              <w:t>ID</w:t>
            </w:r>
          </w:p>
        </w:tc>
        <w:tc>
          <w:tcPr>
            <w:tcW w:w="7272" w:type="dxa"/>
          </w:tcPr>
          <w:p w14:paraId="458F9806" w14:textId="57D944AF" w:rsidR="009322DB" w:rsidRDefault="009322DB" w:rsidP="00CA522D">
            <w:pPr>
              <w:pStyle w:val="Grid"/>
              <w:rPr>
                <w:lang w:val="fi-FI"/>
              </w:rPr>
            </w:pPr>
            <w:r>
              <w:rPr>
                <w:lang w:val="fi-FI"/>
              </w:rPr>
              <w:t>UC-</w:t>
            </w:r>
            <w:r w:rsidR="2B8D8D51" w:rsidRPr="2B8D8D51">
              <w:rPr>
                <w:lang w:val="fi-FI"/>
              </w:rPr>
              <w:t>5</w:t>
            </w:r>
          </w:p>
        </w:tc>
      </w:tr>
      <w:tr w:rsidR="009322DB" w14:paraId="538BBE22" w14:textId="77777777" w:rsidTr="00CA522D">
        <w:trPr>
          <w:trHeight w:val="214"/>
        </w:trPr>
        <w:tc>
          <w:tcPr>
            <w:tcW w:w="1908" w:type="dxa"/>
          </w:tcPr>
          <w:p w14:paraId="02A527F1" w14:textId="77777777" w:rsidR="009322DB" w:rsidRDefault="009322DB" w:rsidP="00CA522D">
            <w:pPr>
              <w:pStyle w:val="Grid"/>
              <w:rPr>
                <w:b/>
                <w:lang w:val="fi-FI"/>
              </w:rPr>
            </w:pPr>
            <w:r>
              <w:rPr>
                <w:b/>
                <w:lang w:val="fi-FI"/>
              </w:rPr>
              <w:t>Nimi ja versio</w:t>
            </w:r>
          </w:p>
        </w:tc>
        <w:tc>
          <w:tcPr>
            <w:tcW w:w="7272" w:type="dxa"/>
          </w:tcPr>
          <w:p w14:paraId="14F9F07E" w14:textId="2B220D06" w:rsidR="009322DB" w:rsidRDefault="002611FF" w:rsidP="00CA522D">
            <w:pPr>
              <w:pStyle w:val="Grid"/>
              <w:rPr>
                <w:lang w:val="fi-FI"/>
              </w:rPr>
            </w:pPr>
            <w:r>
              <w:rPr>
                <w:lang w:val="fi-FI"/>
              </w:rPr>
              <w:t>Asetukset 1.0</w:t>
            </w:r>
          </w:p>
        </w:tc>
      </w:tr>
      <w:tr w:rsidR="009322DB" w14:paraId="42E14F05" w14:textId="77777777" w:rsidTr="00CA522D">
        <w:tc>
          <w:tcPr>
            <w:tcW w:w="1908" w:type="dxa"/>
          </w:tcPr>
          <w:p w14:paraId="3309FD36" w14:textId="77777777" w:rsidR="009322DB" w:rsidRDefault="009322DB" w:rsidP="00CA522D">
            <w:pPr>
              <w:pStyle w:val="Grid"/>
              <w:rPr>
                <w:b/>
                <w:lang w:val="fi-FI"/>
              </w:rPr>
            </w:pPr>
            <w:r>
              <w:rPr>
                <w:b/>
                <w:lang w:val="fi-FI"/>
              </w:rPr>
              <w:t>Suorittajat</w:t>
            </w:r>
          </w:p>
        </w:tc>
        <w:tc>
          <w:tcPr>
            <w:tcW w:w="7272" w:type="dxa"/>
          </w:tcPr>
          <w:p w14:paraId="2143D8CF" w14:textId="5C9D50EC" w:rsidR="009322DB" w:rsidRDefault="4171FAC3" w:rsidP="00CA522D">
            <w:pPr>
              <w:pStyle w:val="Grid"/>
              <w:rPr>
                <w:lang w:val="fi-FI"/>
              </w:rPr>
            </w:pPr>
            <w:r w:rsidRPr="4171FAC3">
              <w:rPr>
                <w:lang w:val="fi-FI"/>
              </w:rPr>
              <w:t xml:space="preserve">Kaikki </w:t>
            </w:r>
            <w:r w:rsidR="4C05AF90" w:rsidRPr="4C05AF90">
              <w:rPr>
                <w:lang w:val="fi-FI"/>
              </w:rPr>
              <w:t>käyttäjät</w:t>
            </w:r>
          </w:p>
        </w:tc>
      </w:tr>
      <w:tr w:rsidR="009322DB" w14:paraId="04EC391A" w14:textId="77777777" w:rsidTr="00CA522D">
        <w:tc>
          <w:tcPr>
            <w:tcW w:w="1908" w:type="dxa"/>
          </w:tcPr>
          <w:p w14:paraId="58A15A24" w14:textId="77777777" w:rsidR="009322DB" w:rsidRDefault="009322DB" w:rsidP="00CA522D">
            <w:pPr>
              <w:pStyle w:val="Grid"/>
              <w:rPr>
                <w:lang w:val="fi-FI"/>
              </w:rPr>
            </w:pPr>
            <w:r>
              <w:rPr>
                <w:b/>
                <w:lang w:val="fi-FI"/>
              </w:rPr>
              <w:t>Esiehdot</w:t>
            </w:r>
          </w:p>
        </w:tc>
        <w:tc>
          <w:tcPr>
            <w:tcW w:w="7272" w:type="dxa"/>
          </w:tcPr>
          <w:p w14:paraId="410C036D" w14:textId="45428300" w:rsidR="009322DB" w:rsidRDefault="3BDA220F" w:rsidP="00CA522D">
            <w:pPr>
              <w:pStyle w:val="Grid"/>
              <w:rPr>
                <w:lang w:val="fi-FI"/>
              </w:rPr>
            </w:pPr>
            <w:r w:rsidRPr="3BDA220F">
              <w:rPr>
                <w:lang w:val="fi-FI"/>
              </w:rPr>
              <w:t>Käyttäjä on kirjautunut sisään, käyttäjä on painanut ominaisuusvalikosta “</w:t>
            </w:r>
            <w:r w:rsidR="1BDC6B94" w:rsidRPr="1BDC6B94">
              <w:rPr>
                <w:lang w:val="fi-FI"/>
              </w:rPr>
              <w:t>Asetukset” painiketta.</w:t>
            </w:r>
          </w:p>
        </w:tc>
      </w:tr>
      <w:tr w:rsidR="009322DB" w14:paraId="091257C6" w14:textId="77777777" w:rsidTr="00CA522D">
        <w:tc>
          <w:tcPr>
            <w:tcW w:w="1908" w:type="dxa"/>
          </w:tcPr>
          <w:p w14:paraId="75575F60" w14:textId="77777777" w:rsidR="009322DB" w:rsidRDefault="009322DB" w:rsidP="00CA522D">
            <w:pPr>
              <w:pStyle w:val="Grid"/>
              <w:rPr>
                <w:b/>
                <w:lang w:val="fi-FI"/>
              </w:rPr>
            </w:pPr>
            <w:r>
              <w:rPr>
                <w:b/>
                <w:lang w:val="fi-FI"/>
              </w:rPr>
              <w:t>Kuvaus</w:t>
            </w:r>
          </w:p>
        </w:tc>
        <w:tc>
          <w:tcPr>
            <w:tcW w:w="7272" w:type="dxa"/>
          </w:tcPr>
          <w:p w14:paraId="33F2EA46" w14:textId="637D1423" w:rsidR="009322DB" w:rsidRDefault="4CCEA1F9" w:rsidP="00CA522D">
            <w:pPr>
              <w:pStyle w:val="Grid"/>
              <w:rPr>
                <w:lang w:val="fi-FI"/>
              </w:rPr>
            </w:pPr>
            <w:r w:rsidRPr="4CCEA1F9">
              <w:rPr>
                <w:lang w:val="fi-FI"/>
              </w:rPr>
              <w:t>Näyttää muutettavat asetukset</w:t>
            </w:r>
            <w:r w:rsidR="6FF8F55A" w:rsidRPr="6FF8F55A">
              <w:rPr>
                <w:lang w:val="fi-FI"/>
              </w:rPr>
              <w:t>:</w:t>
            </w:r>
            <w:r w:rsidR="29101AB7" w:rsidRPr="29101AB7">
              <w:rPr>
                <w:lang w:val="fi-FI"/>
              </w:rPr>
              <w:t xml:space="preserve"> </w:t>
            </w:r>
            <w:r w:rsidR="7D64A29E" w:rsidRPr="7D64A29E">
              <w:rPr>
                <w:lang w:val="fi-FI"/>
              </w:rPr>
              <w:t xml:space="preserve">Kieliasetukset, </w:t>
            </w:r>
            <w:r w:rsidR="438FFE4D" w:rsidRPr="438FFE4D">
              <w:rPr>
                <w:lang w:val="fi-FI"/>
              </w:rPr>
              <w:t>sijaintiasetukset ja muotoiluasetukset</w:t>
            </w:r>
            <w:r w:rsidR="357F91C1" w:rsidRPr="357F91C1">
              <w:rPr>
                <w:lang w:val="fi-FI"/>
              </w:rPr>
              <w:t xml:space="preserve"> </w:t>
            </w:r>
            <w:r w:rsidR="29101AB7" w:rsidRPr="29101AB7">
              <w:rPr>
                <w:lang w:val="fi-FI"/>
              </w:rPr>
              <w:t>(Premium).</w:t>
            </w:r>
            <w:r w:rsidR="784D61AC" w:rsidRPr="784D61AC">
              <w:rPr>
                <w:lang w:val="fi-FI"/>
              </w:rPr>
              <w:t xml:space="preserve"> Kieliasetuksia </w:t>
            </w:r>
            <w:r w:rsidR="49E835E6" w:rsidRPr="49E835E6">
              <w:rPr>
                <w:lang w:val="fi-FI"/>
              </w:rPr>
              <w:t>painamalla pääsee</w:t>
            </w:r>
            <w:r w:rsidR="499F0839" w:rsidRPr="499F0839">
              <w:rPr>
                <w:lang w:val="fi-FI"/>
              </w:rPr>
              <w:t xml:space="preserve"> vaihtamaan sovelluksen kielen englanniksi/</w:t>
            </w:r>
            <w:r w:rsidR="5A5138ED" w:rsidRPr="5A5138ED">
              <w:rPr>
                <w:lang w:val="fi-FI"/>
              </w:rPr>
              <w:t xml:space="preserve">suomeksi. </w:t>
            </w:r>
            <w:r w:rsidR="734FF714" w:rsidRPr="734FF714">
              <w:rPr>
                <w:lang w:val="fi-FI"/>
              </w:rPr>
              <w:t xml:space="preserve">Sijaintiasetuksia painamalla voi estää sovellusta paikantamasta </w:t>
            </w:r>
            <w:r w:rsidR="348DCBC8" w:rsidRPr="348DCBC8">
              <w:rPr>
                <w:lang w:val="fi-FI"/>
              </w:rPr>
              <w:t>päätelaitteen sijaintia. Muotoiluasetuksissa voi vaihtaa sovelluksen teemaa.</w:t>
            </w:r>
          </w:p>
        </w:tc>
      </w:tr>
      <w:tr w:rsidR="009322DB" w14:paraId="672F9DE4" w14:textId="77777777" w:rsidTr="00CA522D">
        <w:tc>
          <w:tcPr>
            <w:tcW w:w="1908" w:type="dxa"/>
          </w:tcPr>
          <w:p w14:paraId="1FBE0054" w14:textId="77777777" w:rsidR="009322DB" w:rsidRDefault="009322DB" w:rsidP="00CA522D">
            <w:pPr>
              <w:pStyle w:val="Grid"/>
              <w:rPr>
                <w:b/>
                <w:lang w:val="fi-FI"/>
              </w:rPr>
            </w:pPr>
            <w:r w:rsidRPr="235D9D46">
              <w:rPr>
                <w:b/>
                <w:lang w:val="fi-FI"/>
              </w:rPr>
              <w:t>Poikkeukset</w:t>
            </w:r>
          </w:p>
        </w:tc>
        <w:tc>
          <w:tcPr>
            <w:tcW w:w="7272" w:type="dxa"/>
          </w:tcPr>
          <w:p w14:paraId="571F4F3C" w14:textId="2F96A6BA" w:rsidR="009322DB" w:rsidRDefault="348DCBC8" w:rsidP="00CA522D">
            <w:pPr>
              <w:pStyle w:val="Grid"/>
              <w:rPr>
                <w:lang w:val="fi-FI"/>
              </w:rPr>
            </w:pPr>
            <w:r w:rsidRPr="348DCBC8">
              <w:rPr>
                <w:lang w:val="fi-FI"/>
              </w:rPr>
              <w:t xml:space="preserve">Ilmaiskäyttäjät eivät pääse </w:t>
            </w:r>
            <w:r w:rsidR="641A17CE" w:rsidRPr="641A17CE">
              <w:rPr>
                <w:lang w:val="fi-FI"/>
              </w:rPr>
              <w:t>muotoiluasetuksiin.</w:t>
            </w:r>
          </w:p>
        </w:tc>
      </w:tr>
      <w:tr w:rsidR="009322DB" w14:paraId="365FCCE5" w14:textId="77777777" w:rsidTr="00CA522D">
        <w:tc>
          <w:tcPr>
            <w:tcW w:w="1908" w:type="dxa"/>
          </w:tcPr>
          <w:p w14:paraId="28C91FA7" w14:textId="77777777" w:rsidR="009322DB" w:rsidRDefault="009322DB" w:rsidP="00CA522D">
            <w:pPr>
              <w:pStyle w:val="Grid"/>
              <w:rPr>
                <w:b/>
                <w:lang w:val="fi-FI"/>
              </w:rPr>
            </w:pPr>
            <w:r w:rsidRPr="235D9D46">
              <w:rPr>
                <w:b/>
                <w:lang w:val="fi-FI"/>
              </w:rPr>
              <w:t>Lopputulos</w:t>
            </w:r>
          </w:p>
        </w:tc>
        <w:tc>
          <w:tcPr>
            <w:tcW w:w="7272" w:type="dxa"/>
          </w:tcPr>
          <w:p w14:paraId="46D00BC1" w14:textId="406D96F0" w:rsidR="009322DB" w:rsidRDefault="7D56A12D" w:rsidP="00CA522D">
            <w:pPr>
              <w:pStyle w:val="Grid"/>
              <w:rPr>
                <w:lang w:val="fi-FI"/>
              </w:rPr>
            </w:pPr>
            <w:r w:rsidRPr="7D56A12D">
              <w:rPr>
                <w:lang w:val="fi-FI"/>
              </w:rPr>
              <w:t>Käyttäjä asettanut haluamansa asetukset</w:t>
            </w:r>
          </w:p>
        </w:tc>
      </w:tr>
      <w:tr w:rsidR="009322DB" w14:paraId="5A9FE9DC" w14:textId="77777777" w:rsidTr="00CA522D">
        <w:tc>
          <w:tcPr>
            <w:tcW w:w="1908" w:type="dxa"/>
          </w:tcPr>
          <w:p w14:paraId="1444489B" w14:textId="77777777" w:rsidR="009322DB" w:rsidRDefault="009322DB" w:rsidP="00CA522D">
            <w:pPr>
              <w:pStyle w:val="Grid"/>
              <w:rPr>
                <w:b/>
                <w:lang w:val="fi-FI"/>
              </w:rPr>
            </w:pPr>
            <w:r w:rsidRPr="235D9D46">
              <w:rPr>
                <w:b/>
                <w:lang w:val="fi-FI"/>
              </w:rPr>
              <w:t>Muut vaatimukset</w:t>
            </w:r>
          </w:p>
        </w:tc>
        <w:tc>
          <w:tcPr>
            <w:tcW w:w="7272" w:type="dxa"/>
          </w:tcPr>
          <w:p w14:paraId="1AA22CDD" w14:textId="6D3223CD" w:rsidR="009322DB" w:rsidRDefault="7D56A12D" w:rsidP="00CA522D">
            <w:pPr>
              <w:pStyle w:val="Grid"/>
              <w:rPr>
                <w:lang w:val="fi-FI"/>
              </w:rPr>
            </w:pPr>
            <w:r w:rsidRPr="7D56A12D">
              <w:rPr>
                <w:lang w:val="fi-FI"/>
              </w:rPr>
              <w:t xml:space="preserve">Muotoiluasetukset </w:t>
            </w:r>
            <w:r w:rsidR="2BFDAF03" w:rsidRPr="2BFDAF03">
              <w:rPr>
                <w:lang w:val="fi-FI"/>
              </w:rPr>
              <w:t>vaativat Premium –oikeudet.</w:t>
            </w:r>
          </w:p>
        </w:tc>
      </w:tr>
    </w:tbl>
    <w:p w14:paraId="31A4BB91" w14:textId="0D44B64A" w:rsidR="30F5A331" w:rsidRDefault="30F5A331"/>
    <w:p w14:paraId="04EC5728" w14:textId="2E5D1633" w:rsidR="0B6BEA37" w:rsidRDefault="0B6BEA37">
      <w:r>
        <w:t xml:space="preserve">Käyttötapaus </w:t>
      </w:r>
      <w:r w:rsidR="3895FB19">
        <w:t>6</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6" w:space="0" w:color="000000" w:themeColor="text1"/>
        </w:tblBorders>
        <w:tblLook w:val="00A0" w:firstRow="1" w:lastRow="0" w:firstColumn="1" w:lastColumn="0" w:noHBand="0" w:noVBand="0"/>
      </w:tblPr>
      <w:tblGrid>
        <w:gridCol w:w="1893"/>
        <w:gridCol w:w="7147"/>
      </w:tblGrid>
      <w:tr w:rsidR="013EB2CD" w14:paraId="5F5E51AF" w14:textId="77777777" w:rsidTr="30F5A331">
        <w:trPr>
          <w:trHeight w:val="214"/>
        </w:trPr>
        <w:tc>
          <w:tcPr>
            <w:tcW w:w="1908" w:type="dxa"/>
          </w:tcPr>
          <w:p w14:paraId="63509FF8" w14:textId="77777777" w:rsidR="013EB2CD" w:rsidRDefault="013EB2CD" w:rsidP="013EB2CD">
            <w:pPr>
              <w:pStyle w:val="Grid"/>
              <w:rPr>
                <w:b/>
                <w:bCs/>
                <w:lang w:val="fi-FI"/>
              </w:rPr>
            </w:pPr>
            <w:r w:rsidRPr="013EB2CD">
              <w:rPr>
                <w:b/>
                <w:bCs/>
                <w:lang w:val="fi-FI"/>
              </w:rPr>
              <w:t>ID</w:t>
            </w:r>
          </w:p>
        </w:tc>
        <w:tc>
          <w:tcPr>
            <w:tcW w:w="7272" w:type="dxa"/>
          </w:tcPr>
          <w:p w14:paraId="7ECBBBB5" w14:textId="27F0EFD4" w:rsidR="013EB2CD" w:rsidRDefault="013EB2CD" w:rsidP="013EB2CD">
            <w:pPr>
              <w:pStyle w:val="Grid"/>
              <w:rPr>
                <w:lang w:val="fi-FI"/>
              </w:rPr>
            </w:pPr>
            <w:r w:rsidRPr="013EB2CD">
              <w:rPr>
                <w:lang w:val="fi-FI"/>
              </w:rPr>
              <w:t>UC-</w:t>
            </w:r>
            <w:r w:rsidR="2B8D8D51" w:rsidRPr="2B8D8D51">
              <w:rPr>
                <w:lang w:val="fi-FI"/>
              </w:rPr>
              <w:t>6</w:t>
            </w:r>
          </w:p>
        </w:tc>
      </w:tr>
      <w:tr w:rsidR="013EB2CD" w14:paraId="62EFA7B9" w14:textId="77777777" w:rsidTr="30F5A331">
        <w:trPr>
          <w:trHeight w:val="214"/>
        </w:trPr>
        <w:tc>
          <w:tcPr>
            <w:tcW w:w="1908" w:type="dxa"/>
          </w:tcPr>
          <w:p w14:paraId="0AE9E5BD" w14:textId="77777777" w:rsidR="013EB2CD" w:rsidRDefault="013EB2CD" w:rsidP="013EB2CD">
            <w:pPr>
              <w:pStyle w:val="Grid"/>
              <w:rPr>
                <w:b/>
                <w:bCs/>
                <w:lang w:val="fi-FI"/>
              </w:rPr>
            </w:pPr>
            <w:r w:rsidRPr="013EB2CD">
              <w:rPr>
                <w:b/>
                <w:bCs/>
                <w:lang w:val="fi-FI"/>
              </w:rPr>
              <w:t>Nimi ja versio</w:t>
            </w:r>
          </w:p>
        </w:tc>
        <w:tc>
          <w:tcPr>
            <w:tcW w:w="7272" w:type="dxa"/>
          </w:tcPr>
          <w:p w14:paraId="5ADD4D0A" w14:textId="79B41D6D" w:rsidR="013EB2CD" w:rsidRDefault="31C6F235" w:rsidP="013EB2CD">
            <w:pPr>
              <w:pStyle w:val="Grid"/>
              <w:rPr>
                <w:lang w:val="fi-FI"/>
              </w:rPr>
            </w:pPr>
            <w:r w:rsidRPr="31C6F235">
              <w:rPr>
                <w:lang w:val="fi-FI"/>
              </w:rPr>
              <w:t>Tutki aluetta 1.0</w:t>
            </w:r>
          </w:p>
        </w:tc>
      </w:tr>
      <w:tr w:rsidR="013EB2CD" w14:paraId="3CFC8B10" w14:textId="77777777" w:rsidTr="30F5A331">
        <w:tc>
          <w:tcPr>
            <w:tcW w:w="1908" w:type="dxa"/>
          </w:tcPr>
          <w:p w14:paraId="644A2DE7" w14:textId="77777777" w:rsidR="013EB2CD" w:rsidRDefault="013EB2CD" w:rsidP="013EB2CD">
            <w:pPr>
              <w:pStyle w:val="Grid"/>
              <w:rPr>
                <w:b/>
                <w:bCs/>
                <w:lang w:val="fi-FI"/>
              </w:rPr>
            </w:pPr>
            <w:r w:rsidRPr="013EB2CD">
              <w:rPr>
                <w:b/>
                <w:bCs/>
                <w:lang w:val="fi-FI"/>
              </w:rPr>
              <w:t>Suorittajat</w:t>
            </w:r>
          </w:p>
        </w:tc>
        <w:tc>
          <w:tcPr>
            <w:tcW w:w="7272" w:type="dxa"/>
          </w:tcPr>
          <w:p w14:paraId="12ED235A" w14:textId="520BAA2A" w:rsidR="013EB2CD" w:rsidRDefault="60A66A75" w:rsidP="013EB2CD">
            <w:pPr>
              <w:pStyle w:val="Grid"/>
              <w:rPr>
                <w:lang w:val="fi-FI"/>
              </w:rPr>
            </w:pPr>
            <w:r w:rsidRPr="60A66A75">
              <w:rPr>
                <w:lang w:val="fi-FI"/>
              </w:rPr>
              <w:t>Premium</w:t>
            </w:r>
            <w:r w:rsidR="013EB2CD" w:rsidRPr="013EB2CD">
              <w:rPr>
                <w:lang w:val="fi-FI"/>
              </w:rPr>
              <w:t xml:space="preserve"> käyttäjät</w:t>
            </w:r>
          </w:p>
        </w:tc>
      </w:tr>
      <w:tr w:rsidR="013EB2CD" w14:paraId="6B68EA91" w14:textId="77777777" w:rsidTr="30F5A331">
        <w:tc>
          <w:tcPr>
            <w:tcW w:w="1908" w:type="dxa"/>
          </w:tcPr>
          <w:p w14:paraId="6E67607F" w14:textId="77777777" w:rsidR="013EB2CD" w:rsidRDefault="013EB2CD" w:rsidP="013EB2CD">
            <w:pPr>
              <w:pStyle w:val="Grid"/>
              <w:rPr>
                <w:lang w:val="fi-FI"/>
              </w:rPr>
            </w:pPr>
            <w:r w:rsidRPr="013EB2CD">
              <w:rPr>
                <w:b/>
                <w:bCs/>
                <w:lang w:val="fi-FI"/>
              </w:rPr>
              <w:t>Esiehdot</w:t>
            </w:r>
          </w:p>
        </w:tc>
        <w:tc>
          <w:tcPr>
            <w:tcW w:w="7272" w:type="dxa"/>
          </w:tcPr>
          <w:p w14:paraId="41901DA4" w14:textId="0319AEFB" w:rsidR="013EB2CD" w:rsidRDefault="5656ABA8" w:rsidP="013EB2CD">
            <w:pPr>
              <w:pStyle w:val="Grid"/>
              <w:rPr>
                <w:lang w:val="fi-FI"/>
              </w:rPr>
            </w:pPr>
            <w:r w:rsidRPr="5656ABA8">
              <w:rPr>
                <w:lang w:val="fi-FI"/>
              </w:rPr>
              <w:t xml:space="preserve">Käyttäjä on asettanut sijainnin. </w:t>
            </w:r>
            <w:r w:rsidR="013EB2CD" w:rsidRPr="013EB2CD">
              <w:rPr>
                <w:lang w:val="fi-FI"/>
              </w:rPr>
              <w:t>Käyttäjä on kirjautunut sisään</w:t>
            </w:r>
            <w:r w:rsidR="12ADC031" w:rsidRPr="12ADC031">
              <w:rPr>
                <w:lang w:val="fi-FI"/>
              </w:rPr>
              <w:t xml:space="preserve"> </w:t>
            </w:r>
            <w:r w:rsidR="4EA7D297" w:rsidRPr="4EA7D297">
              <w:rPr>
                <w:lang w:val="fi-FI"/>
              </w:rPr>
              <w:t>premium käyttäjälle</w:t>
            </w:r>
            <w:r w:rsidR="013EB2CD" w:rsidRPr="013EB2CD">
              <w:rPr>
                <w:lang w:val="fi-FI"/>
              </w:rPr>
              <w:t xml:space="preserve">, käyttäjä on painanut </w:t>
            </w:r>
            <w:r w:rsidR="0FA3DE05" w:rsidRPr="0FA3DE05">
              <w:rPr>
                <w:lang w:val="fi-FI"/>
              </w:rPr>
              <w:t>yleisnäkymästä</w:t>
            </w:r>
            <w:r w:rsidR="1CBEB753" w:rsidRPr="1CBEB753">
              <w:rPr>
                <w:lang w:val="fi-FI"/>
              </w:rPr>
              <w:t xml:space="preserve"> tutki </w:t>
            </w:r>
            <w:r w:rsidR="274C7992" w:rsidRPr="274C7992">
              <w:rPr>
                <w:lang w:val="fi-FI"/>
              </w:rPr>
              <w:t xml:space="preserve">aluetta </w:t>
            </w:r>
            <w:r w:rsidR="3AEFD195" w:rsidRPr="3AEFD195">
              <w:rPr>
                <w:lang w:val="fi-FI"/>
              </w:rPr>
              <w:t xml:space="preserve">painiketta, jolloin aukeaa </w:t>
            </w:r>
            <w:r w:rsidR="3002F136" w:rsidRPr="3002F136">
              <w:rPr>
                <w:lang w:val="fi-FI"/>
              </w:rPr>
              <w:t>‘</w:t>
            </w:r>
            <w:r w:rsidR="3AEFD195" w:rsidRPr="3AEFD195">
              <w:rPr>
                <w:lang w:val="fi-FI"/>
              </w:rPr>
              <w:t xml:space="preserve">tutki </w:t>
            </w:r>
            <w:r w:rsidR="3002F136" w:rsidRPr="3002F136">
              <w:rPr>
                <w:lang w:val="fi-FI"/>
              </w:rPr>
              <w:t>aluetta’ -</w:t>
            </w:r>
            <w:r w:rsidR="5587104E" w:rsidRPr="5587104E">
              <w:rPr>
                <w:lang w:val="fi-FI"/>
              </w:rPr>
              <w:t>paneeli</w:t>
            </w:r>
            <w:r w:rsidR="49EFED07" w:rsidRPr="49EFED07">
              <w:rPr>
                <w:lang w:val="fi-FI"/>
              </w:rPr>
              <w:t>.</w:t>
            </w:r>
          </w:p>
        </w:tc>
      </w:tr>
      <w:tr w:rsidR="013EB2CD" w14:paraId="109E8D2B" w14:textId="77777777" w:rsidTr="30F5A331">
        <w:tc>
          <w:tcPr>
            <w:tcW w:w="1908" w:type="dxa"/>
          </w:tcPr>
          <w:p w14:paraId="68CDFC22" w14:textId="77777777" w:rsidR="013EB2CD" w:rsidRDefault="013EB2CD" w:rsidP="013EB2CD">
            <w:pPr>
              <w:pStyle w:val="Grid"/>
              <w:rPr>
                <w:b/>
                <w:bCs/>
                <w:lang w:val="fi-FI"/>
              </w:rPr>
            </w:pPr>
            <w:r w:rsidRPr="013EB2CD">
              <w:rPr>
                <w:b/>
                <w:bCs/>
                <w:lang w:val="fi-FI"/>
              </w:rPr>
              <w:t>Kuvaus</w:t>
            </w:r>
          </w:p>
        </w:tc>
        <w:tc>
          <w:tcPr>
            <w:tcW w:w="7272" w:type="dxa"/>
          </w:tcPr>
          <w:p w14:paraId="6C856D44" w14:textId="22055773" w:rsidR="013EB2CD" w:rsidRDefault="3002F136" w:rsidP="013EB2CD">
            <w:pPr>
              <w:pStyle w:val="Grid"/>
              <w:rPr>
                <w:lang w:val="fi-FI"/>
              </w:rPr>
            </w:pPr>
            <w:r w:rsidRPr="3002F136">
              <w:rPr>
                <w:lang w:val="fi-FI"/>
              </w:rPr>
              <w:t xml:space="preserve">Käyttäjä säätää haluamansa tutkittavan </w:t>
            </w:r>
            <w:r w:rsidR="5A70CD10" w:rsidRPr="5A70CD10">
              <w:rPr>
                <w:lang w:val="fi-FI"/>
              </w:rPr>
              <w:t>alueen säteen väliltä 0.1</w:t>
            </w:r>
            <w:r w:rsidR="1894A6BB" w:rsidRPr="1894A6BB">
              <w:rPr>
                <w:lang w:val="fi-FI"/>
              </w:rPr>
              <w:t xml:space="preserve"> - 10.0km</w:t>
            </w:r>
            <w:r w:rsidR="608B5B35" w:rsidRPr="608B5B35">
              <w:rPr>
                <w:lang w:val="fi-FI"/>
              </w:rPr>
              <w:t>.</w:t>
            </w:r>
            <w:r w:rsidR="090F5862" w:rsidRPr="090F5862">
              <w:rPr>
                <w:lang w:val="fi-FI"/>
              </w:rPr>
              <w:t xml:space="preserve"> Palvelin hakee alueella olevat </w:t>
            </w:r>
            <w:r w:rsidR="15FCB444" w:rsidRPr="15FCB444">
              <w:rPr>
                <w:lang w:val="fi-FI"/>
              </w:rPr>
              <w:t xml:space="preserve">mielenkiinnonkohteet </w:t>
            </w:r>
            <w:r w:rsidR="385902C3" w:rsidRPr="385902C3">
              <w:rPr>
                <w:lang w:val="fi-FI"/>
              </w:rPr>
              <w:t xml:space="preserve">reaaliaikaisesti ja listaa erityyppiset kohteet alle </w:t>
            </w:r>
            <w:r w:rsidR="15B92A53" w:rsidRPr="15B92A53">
              <w:rPr>
                <w:lang w:val="fi-FI"/>
              </w:rPr>
              <w:t xml:space="preserve">listaan. </w:t>
            </w:r>
            <w:r w:rsidR="61A81666" w:rsidRPr="61A81666">
              <w:rPr>
                <w:lang w:val="fi-FI"/>
              </w:rPr>
              <w:t xml:space="preserve">Listassa tyypit ovat radio –komponentteja (on/off), josta käyttäjä voi rajata pois </w:t>
            </w:r>
            <w:r w:rsidR="5554AB70" w:rsidRPr="5554AB70">
              <w:rPr>
                <w:lang w:val="fi-FI"/>
              </w:rPr>
              <w:t xml:space="preserve">halutessaan tietyt kohteet. </w:t>
            </w:r>
            <w:r w:rsidR="5656ABA8" w:rsidRPr="5656ABA8">
              <w:rPr>
                <w:lang w:val="fi-FI"/>
              </w:rPr>
              <w:t>Kun käyttäjä painaa OK –painiketta, niin palvelin näyttää kartassa alueen sijainnit, joita painamalla käyttäjä saa lisätietoja kohteista.</w:t>
            </w:r>
          </w:p>
        </w:tc>
      </w:tr>
      <w:tr w:rsidR="013EB2CD" w14:paraId="6C1B1B34" w14:textId="77777777" w:rsidTr="30F5A331">
        <w:tc>
          <w:tcPr>
            <w:tcW w:w="1908" w:type="dxa"/>
          </w:tcPr>
          <w:p w14:paraId="0D0C52D9" w14:textId="77777777" w:rsidR="013EB2CD" w:rsidRDefault="013EB2CD" w:rsidP="013EB2CD">
            <w:pPr>
              <w:pStyle w:val="Grid"/>
              <w:rPr>
                <w:b/>
                <w:lang w:val="fi-FI"/>
              </w:rPr>
            </w:pPr>
            <w:r w:rsidRPr="235D9D46">
              <w:rPr>
                <w:b/>
                <w:lang w:val="fi-FI"/>
              </w:rPr>
              <w:t>Poikkeukset</w:t>
            </w:r>
          </w:p>
        </w:tc>
        <w:tc>
          <w:tcPr>
            <w:tcW w:w="7272" w:type="dxa"/>
          </w:tcPr>
          <w:p w14:paraId="55DF0FEF" w14:textId="0982CA1F" w:rsidR="013EB2CD" w:rsidRDefault="16EDD04A" w:rsidP="013EB2CD">
            <w:pPr>
              <w:pStyle w:val="Grid"/>
              <w:rPr>
                <w:lang w:val="fi-FI"/>
              </w:rPr>
            </w:pPr>
            <w:r w:rsidRPr="235D9D46">
              <w:rPr>
                <w:lang w:val="fi-FI"/>
              </w:rPr>
              <w:t>Käyttäjä on ilmaiskäyttäjä</w:t>
            </w:r>
            <w:r w:rsidR="599D3B6F" w:rsidRPr="599D3B6F">
              <w:rPr>
                <w:lang w:val="fi-FI"/>
              </w:rPr>
              <w:t>,</w:t>
            </w:r>
            <w:r w:rsidRPr="235D9D46">
              <w:rPr>
                <w:lang w:val="fi-FI"/>
              </w:rPr>
              <w:t xml:space="preserve"> jolloin </w:t>
            </w:r>
            <w:r w:rsidR="358E9AA1" w:rsidRPr="235D9D46">
              <w:rPr>
                <w:lang w:val="fi-FI"/>
              </w:rPr>
              <w:t>painike vie maksuun.</w:t>
            </w:r>
            <w:r w:rsidR="5E0C4660" w:rsidRPr="5E0C4660">
              <w:rPr>
                <w:lang w:val="fi-FI"/>
              </w:rPr>
              <w:t xml:space="preserve"> Mikäli käyttäjä ei ole asettanut jotain sijaintia, jonka ympäriltä aluetta tutkitaan, niin </w:t>
            </w:r>
            <w:r w:rsidR="0B56DCED" w:rsidRPr="0B56DCED">
              <w:rPr>
                <w:lang w:val="fi-FI"/>
              </w:rPr>
              <w:t>avataan virheilmoitus.</w:t>
            </w:r>
          </w:p>
        </w:tc>
      </w:tr>
      <w:tr w:rsidR="013EB2CD" w14:paraId="1F99DEFB" w14:textId="77777777" w:rsidTr="30F5A331">
        <w:tc>
          <w:tcPr>
            <w:tcW w:w="1908" w:type="dxa"/>
          </w:tcPr>
          <w:p w14:paraId="24944043" w14:textId="77777777" w:rsidR="013EB2CD" w:rsidRDefault="013EB2CD" w:rsidP="013EB2CD">
            <w:pPr>
              <w:pStyle w:val="Grid"/>
              <w:rPr>
                <w:b/>
                <w:lang w:val="fi-FI"/>
              </w:rPr>
            </w:pPr>
            <w:r w:rsidRPr="235D9D46">
              <w:rPr>
                <w:b/>
                <w:lang w:val="fi-FI"/>
              </w:rPr>
              <w:t>Lopputulos</w:t>
            </w:r>
          </w:p>
        </w:tc>
        <w:tc>
          <w:tcPr>
            <w:tcW w:w="7272" w:type="dxa"/>
          </w:tcPr>
          <w:p w14:paraId="410C0D64" w14:textId="4B4F5885" w:rsidR="013EB2CD" w:rsidRDefault="02EC8442" w:rsidP="013EB2CD">
            <w:pPr>
              <w:pStyle w:val="Grid"/>
              <w:rPr>
                <w:lang w:val="fi-FI"/>
              </w:rPr>
            </w:pPr>
            <w:r w:rsidRPr="02EC8442">
              <w:rPr>
                <w:lang w:val="fi-FI"/>
              </w:rPr>
              <w:t>Käyttäjä on päänäkymässä, missä käyttäjän määrittämän alueen mielenkiinnonkohteet näkyvät.</w:t>
            </w:r>
          </w:p>
        </w:tc>
      </w:tr>
      <w:tr w:rsidR="013EB2CD" w14:paraId="1A0AD367" w14:textId="77777777" w:rsidTr="30F5A331">
        <w:tc>
          <w:tcPr>
            <w:tcW w:w="1908" w:type="dxa"/>
          </w:tcPr>
          <w:p w14:paraId="0829DD6B" w14:textId="77777777" w:rsidR="013EB2CD" w:rsidRDefault="013EB2CD" w:rsidP="013EB2CD">
            <w:pPr>
              <w:pStyle w:val="Grid"/>
              <w:rPr>
                <w:b/>
                <w:lang w:val="fi-FI"/>
              </w:rPr>
            </w:pPr>
            <w:r w:rsidRPr="235D9D46">
              <w:rPr>
                <w:b/>
                <w:lang w:val="fi-FI"/>
              </w:rPr>
              <w:t>Muut vaatimukset</w:t>
            </w:r>
          </w:p>
        </w:tc>
        <w:tc>
          <w:tcPr>
            <w:tcW w:w="7272" w:type="dxa"/>
          </w:tcPr>
          <w:p w14:paraId="49615043" w14:textId="77777777" w:rsidR="013EB2CD" w:rsidRDefault="013EB2CD" w:rsidP="013EB2CD">
            <w:pPr>
              <w:pStyle w:val="Grid"/>
              <w:rPr>
                <w:lang w:val="fi-FI"/>
              </w:rPr>
            </w:pPr>
          </w:p>
        </w:tc>
      </w:tr>
    </w:tbl>
    <w:p w14:paraId="7EF1CB1C" w14:textId="77777777" w:rsidR="005E172F" w:rsidRDefault="005E172F" w:rsidP="004E7C35">
      <w:pPr>
        <w:rPr>
          <w:sz w:val="28"/>
          <w:szCs w:val="28"/>
        </w:rPr>
      </w:pPr>
    </w:p>
    <w:p w14:paraId="4E6A4F75" w14:textId="77777777" w:rsidR="00D545E7" w:rsidRDefault="00D545E7" w:rsidP="004E7C35">
      <w:pPr>
        <w:rPr>
          <w:sz w:val="28"/>
          <w:szCs w:val="28"/>
        </w:rPr>
      </w:pPr>
    </w:p>
    <w:p w14:paraId="792C8399" w14:textId="77777777" w:rsidR="00D545E7" w:rsidRDefault="00D545E7" w:rsidP="004E7C35">
      <w:pPr>
        <w:rPr>
          <w:sz w:val="28"/>
          <w:szCs w:val="28"/>
        </w:rPr>
      </w:pPr>
    </w:p>
    <w:p w14:paraId="5A3C7AE9" w14:textId="77777777" w:rsidR="00D545E7" w:rsidRDefault="00D545E7" w:rsidP="004E7C35">
      <w:pPr>
        <w:rPr>
          <w:sz w:val="28"/>
          <w:szCs w:val="28"/>
        </w:rPr>
      </w:pPr>
    </w:p>
    <w:p w14:paraId="6BB4E409" w14:textId="77777777" w:rsidR="00D545E7" w:rsidRDefault="00D545E7" w:rsidP="004E7C35">
      <w:pPr>
        <w:rPr>
          <w:sz w:val="28"/>
          <w:szCs w:val="28"/>
        </w:rPr>
      </w:pPr>
    </w:p>
    <w:p w14:paraId="6F6DB616" w14:textId="77777777" w:rsidR="00004273" w:rsidRDefault="00004273" w:rsidP="004E7C35">
      <w:pPr>
        <w:rPr>
          <w:sz w:val="28"/>
          <w:szCs w:val="28"/>
        </w:rPr>
      </w:pPr>
    </w:p>
    <w:p w14:paraId="2AA2F08E" w14:textId="77777777" w:rsidR="00860930" w:rsidRPr="00860930" w:rsidRDefault="00860930" w:rsidP="00860930">
      <w:pPr>
        <w:rPr>
          <w:sz w:val="28"/>
          <w:szCs w:val="28"/>
        </w:rPr>
      </w:pPr>
    </w:p>
    <w:p w14:paraId="1E0CC998" w14:textId="77777777" w:rsidR="00396EDB" w:rsidRDefault="00396EDB" w:rsidP="004E7C35">
      <w:pPr>
        <w:rPr>
          <w:sz w:val="28"/>
          <w:szCs w:val="28"/>
        </w:rPr>
      </w:pPr>
    </w:p>
    <w:p w14:paraId="3A92C177" w14:textId="77777777" w:rsidR="00396EDB" w:rsidRDefault="00396EDB" w:rsidP="004E7C35">
      <w:pPr>
        <w:rPr>
          <w:sz w:val="28"/>
          <w:szCs w:val="28"/>
        </w:rPr>
      </w:pPr>
    </w:p>
    <w:p w14:paraId="1CC0F218" w14:textId="77777777" w:rsidR="00396EDB" w:rsidRDefault="00396EDB" w:rsidP="004E7C35">
      <w:pPr>
        <w:rPr>
          <w:sz w:val="28"/>
          <w:szCs w:val="28"/>
        </w:rPr>
      </w:pPr>
    </w:p>
    <w:p w14:paraId="54D82EFA" w14:textId="77777777" w:rsidR="009322DB" w:rsidRDefault="009322DB" w:rsidP="009322DB">
      <w:pPr>
        <w:pStyle w:val="Otsikko1"/>
        <w:numPr>
          <w:ilvl w:val="0"/>
          <w:numId w:val="0"/>
        </w:numPr>
      </w:pPr>
      <w:bookmarkStart w:id="14" w:name="_Toc32327856"/>
      <w:bookmarkStart w:id="15" w:name="_Toc32327956"/>
      <w:bookmarkStart w:id="16" w:name="_Toc219171304"/>
      <w:bookmarkStart w:id="17" w:name="_Toc33982321"/>
      <w:r>
        <w:t>Liite 3. Käyttöliittymän kuvaus</w:t>
      </w:r>
      <w:bookmarkEnd w:id="14"/>
      <w:bookmarkEnd w:id="15"/>
      <w:bookmarkEnd w:id="16"/>
      <w:bookmarkEnd w:id="17"/>
    </w:p>
    <w:p w14:paraId="38EC6CE3" w14:textId="20E28130" w:rsidR="067CBF42" w:rsidRDefault="067CBF42" w:rsidP="067CBF42"/>
    <w:p w14:paraId="30A50A8F" w14:textId="733A2ECF" w:rsidR="59E9D6E8" w:rsidRDefault="589C63AC" w:rsidP="00167EA3">
      <w:pPr>
        <w:jc w:val="left"/>
      </w:pPr>
      <w:r>
        <w:rPr>
          <w:noProof/>
        </w:rPr>
        <w:drawing>
          <wp:inline distT="0" distB="0" distL="0" distR="0" wp14:anchorId="11E83A81" wp14:editId="5DDC8880">
            <wp:extent cx="2619375" cy="4572000"/>
            <wp:effectExtent l="0" t="0" r="0" b="0"/>
            <wp:docPr id="744775456" name="Picture 1349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2173"/>
                    <pic:cNvPicPr/>
                  </pic:nvPicPr>
                  <pic:blipFill>
                    <a:blip r:embed="rId17">
                      <a:extLst>
                        <a:ext uri="{28A0092B-C50C-407E-A947-70E740481C1C}">
                          <a14:useLocalDpi xmlns:a14="http://schemas.microsoft.com/office/drawing/2010/main" val="0"/>
                        </a:ext>
                      </a:extLst>
                    </a:blip>
                    <a:stretch>
                      <a:fillRect/>
                    </a:stretch>
                  </pic:blipFill>
                  <pic:spPr>
                    <a:xfrm>
                      <a:off x="0" y="0"/>
                      <a:ext cx="2619375" cy="4572000"/>
                    </a:xfrm>
                    <a:prstGeom prst="rect">
                      <a:avLst/>
                    </a:prstGeom>
                  </pic:spPr>
                </pic:pic>
              </a:graphicData>
            </a:graphic>
          </wp:inline>
        </w:drawing>
      </w:r>
      <w:r>
        <w:rPr>
          <w:noProof/>
        </w:rPr>
        <w:drawing>
          <wp:inline distT="0" distB="0" distL="0" distR="0" wp14:anchorId="1A229FC1" wp14:editId="1FE45A75">
            <wp:extent cx="2581275" cy="4572000"/>
            <wp:effectExtent l="0" t="0" r="0" b="0"/>
            <wp:docPr id="792767988" name="Picture 212290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905354"/>
                    <pic:cNvPicPr/>
                  </pic:nvPicPr>
                  <pic:blipFill>
                    <a:blip r:embed="rId18">
                      <a:extLst>
                        <a:ext uri="{28A0092B-C50C-407E-A947-70E740481C1C}">
                          <a14:useLocalDpi xmlns:a14="http://schemas.microsoft.com/office/drawing/2010/main" val="0"/>
                        </a:ext>
                      </a:extLst>
                    </a:blip>
                    <a:stretch>
                      <a:fillRect/>
                    </a:stretch>
                  </pic:blipFill>
                  <pic:spPr>
                    <a:xfrm>
                      <a:off x="0" y="0"/>
                      <a:ext cx="2581275" cy="4572000"/>
                    </a:xfrm>
                    <a:prstGeom prst="rect">
                      <a:avLst/>
                    </a:prstGeom>
                  </pic:spPr>
                </pic:pic>
              </a:graphicData>
            </a:graphic>
          </wp:inline>
        </w:drawing>
      </w:r>
    </w:p>
    <w:p w14:paraId="32F85AE9" w14:textId="3B17B4FE" w:rsidR="59E9D6E8" w:rsidRPr="004B0062" w:rsidRDefault="004B0062" w:rsidP="093CDDAC">
      <w:pPr>
        <w:jc w:val="center"/>
        <w:rPr>
          <w:i/>
          <w:iCs/>
        </w:rPr>
      </w:pPr>
      <w:r w:rsidRPr="004B0062">
        <w:rPr>
          <w:i/>
          <w:iCs/>
        </w:rPr>
        <w:t>Kirjautuminen ja rekisteröinti</w:t>
      </w:r>
    </w:p>
    <w:p w14:paraId="0F1A81F9" w14:textId="77777777" w:rsidR="00167EA3" w:rsidRDefault="00167EA3" w:rsidP="093CDDAC">
      <w:pPr>
        <w:jc w:val="center"/>
        <w:rPr>
          <w:b/>
          <w:bCs/>
        </w:rPr>
      </w:pPr>
    </w:p>
    <w:p w14:paraId="174126D3" w14:textId="31F89E36" w:rsidR="00167EA3" w:rsidRDefault="00167EA3" w:rsidP="00F70FCC">
      <w:pPr>
        <w:rPr>
          <w:b/>
          <w:bCs/>
        </w:rPr>
      </w:pPr>
    </w:p>
    <w:p w14:paraId="59C5D85B" w14:textId="31F89E36" w:rsidR="00B90961" w:rsidRDefault="589C63AC" w:rsidP="00167EA3">
      <w:pPr>
        <w:rPr>
          <w:i/>
          <w:iCs/>
        </w:rPr>
      </w:pPr>
      <w:r>
        <w:rPr>
          <w:noProof/>
        </w:rPr>
        <w:lastRenderedPageBreak/>
        <w:drawing>
          <wp:inline distT="0" distB="0" distL="0" distR="0" wp14:anchorId="0C5E06E8" wp14:editId="483FA0FF">
            <wp:extent cx="2590800" cy="4572000"/>
            <wp:effectExtent l="0" t="0" r="0" b="0"/>
            <wp:docPr id="247688417" name="Picture 57859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595354"/>
                    <pic:cNvPicPr/>
                  </pic:nvPicPr>
                  <pic:blipFill>
                    <a:blip r:embed="rId19">
                      <a:extLst>
                        <a:ext uri="{28A0092B-C50C-407E-A947-70E740481C1C}">
                          <a14:useLocalDpi xmlns:a14="http://schemas.microsoft.com/office/drawing/2010/main" val="0"/>
                        </a:ext>
                      </a:extLst>
                    </a:blip>
                    <a:stretch>
                      <a:fillRect/>
                    </a:stretch>
                  </pic:blipFill>
                  <pic:spPr>
                    <a:xfrm>
                      <a:off x="0" y="0"/>
                      <a:ext cx="2590800" cy="4572000"/>
                    </a:xfrm>
                    <a:prstGeom prst="rect">
                      <a:avLst/>
                    </a:prstGeom>
                  </pic:spPr>
                </pic:pic>
              </a:graphicData>
            </a:graphic>
          </wp:inline>
        </w:drawing>
      </w:r>
      <w:r>
        <w:rPr>
          <w:noProof/>
        </w:rPr>
        <w:drawing>
          <wp:inline distT="0" distB="0" distL="0" distR="0" wp14:anchorId="44F055EC" wp14:editId="48EC1A8C">
            <wp:extent cx="2590800" cy="4572000"/>
            <wp:effectExtent l="0" t="0" r="0" b="0"/>
            <wp:docPr id="772735783" name="Picture 45662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624473"/>
                    <pic:cNvPicPr/>
                  </pic:nvPicPr>
                  <pic:blipFill>
                    <a:blip r:embed="rId20">
                      <a:extLst>
                        <a:ext uri="{28A0092B-C50C-407E-A947-70E740481C1C}">
                          <a14:useLocalDpi xmlns:a14="http://schemas.microsoft.com/office/drawing/2010/main" val="0"/>
                        </a:ext>
                      </a:extLst>
                    </a:blip>
                    <a:stretch>
                      <a:fillRect/>
                    </a:stretch>
                  </pic:blipFill>
                  <pic:spPr>
                    <a:xfrm>
                      <a:off x="0" y="0"/>
                      <a:ext cx="2590800" cy="4572000"/>
                    </a:xfrm>
                    <a:prstGeom prst="rect">
                      <a:avLst/>
                    </a:prstGeom>
                  </pic:spPr>
                </pic:pic>
              </a:graphicData>
            </a:graphic>
          </wp:inline>
        </w:drawing>
      </w:r>
    </w:p>
    <w:p w14:paraId="125320D1" w14:textId="31F89E36" w:rsidR="00B90961" w:rsidRPr="00B90961" w:rsidRDefault="00B90961" w:rsidP="00B90961">
      <w:pPr>
        <w:jc w:val="center"/>
        <w:rPr>
          <w:i/>
          <w:iCs/>
        </w:rPr>
      </w:pPr>
      <w:r>
        <w:rPr>
          <w:i/>
          <w:iCs/>
        </w:rPr>
        <w:t>Profiili ja Päänäkymä</w:t>
      </w:r>
    </w:p>
    <w:p w14:paraId="236AE99A" w14:textId="2A960EE3" w:rsidR="7814E454" w:rsidRPr="00F70FCC" w:rsidRDefault="589C63AC" w:rsidP="00167EA3">
      <w:pPr>
        <w:rPr>
          <w:b/>
          <w:bCs/>
        </w:rPr>
      </w:pPr>
      <w:r>
        <w:rPr>
          <w:noProof/>
        </w:rPr>
        <w:lastRenderedPageBreak/>
        <w:drawing>
          <wp:inline distT="0" distB="0" distL="0" distR="0" wp14:anchorId="64680075" wp14:editId="4B8F190E">
            <wp:extent cx="2686050" cy="4572000"/>
            <wp:effectExtent l="0" t="0" r="0" b="0"/>
            <wp:docPr id="2025705051" name="Picture 33669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691584"/>
                    <pic:cNvPicPr/>
                  </pic:nvPicPr>
                  <pic:blipFill>
                    <a:blip r:embed="rId21">
                      <a:extLst>
                        <a:ext uri="{28A0092B-C50C-407E-A947-70E740481C1C}">
                          <a14:useLocalDpi xmlns:a14="http://schemas.microsoft.com/office/drawing/2010/main" val="0"/>
                        </a:ext>
                      </a:extLst>
                    </a:blip>
                    <a:stretch>
                      <a:fillRect/>
                    </a:stretch>
                  </pic:blipFill>
                  <pic:spPr>
                    <a:xfrm>
                      <a:off x="0" y="0"/>
                      <a:ext cx="2686050" cy="4572000"/>
                    </a:xfrm>
                    <a:prstGeom prst="rect">
                      <a:avLst/>
                    </a:prstGeom>
                  </pic:spPr>
                </pic:pic>
              </a:graphicData>
            </a:graphic>
          </wp:inline>
        </w:drawing>
      </w:r>
      <w:r>
        <w:rPr>
          <w:noProof/>
        </w:rPr>
        <w:drawing>
          <wp:inline distT="0" distB="0" distL="0" distR="0" wp14:anchorId="61331D17" wp14:editId="5C3A8CA4">
            <wp:extent cx="2609850" cy="4572000"/>
            <wp:effectExtent l="0" t="0" r="0" b="0"/>
            <wp:docPr id="847114735" name="Picture 1421668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668067"/>
                    <pic:cNvPicPr/>
                  </pic:nvPicPr>
                  <pic:blipFill>
                    <a:blip r:embed="rId22">
                      <a:extLst>
                        <a:ext uri="{28A0092B-C50C-407E-A947-70E740481C1C}">
                          <a14:useLocalDpi xmlns:a14="http://schemas.microsoft.com/office/drawing/2010/main" val="0"/>
                        </a:ext>
                      </a:extLst>
                    </a:blip>
                    <a:stretch>
                      <a:fillRect/>
                    </a:stretch>
                  </pic:blipFill>
                  <pic:spPr>
                    <a:xfrm>
                      <a:off x="0" y="0"/>
                      <a:ext cx="2609850" cy="4572000"/>
                    </a:xfrm>
                    <a:prstGeom prst="rect">
                      <a:avLst/>
                    </a:prstGeom>
                  </pic:spPr>
                </pic:pic>
              </a:graphicData>
            </a:graphic>
          </wp:inline>
        </w:drawing>
      </w:r>
    </w:p>
    <w:p w14:paraId="07C18005" w14:textId="0EE34464" w:rsidR="005A55EA" w:rsidRPr="00004273" w:rsidRDefault="008FE3B8" w:rsidP="00004273">
      <w:pPr>
        <w:jc w:val="center"/>
        <w:rPr>
          <w:i/>
        </w:rPr>
      </w:pPr>
      <w:r w:rsidRPr="008FE3B8">
        <w:rPr>
          <w:i/>
          <w:iCs/>
        </w:rPr>
        <w:t>Menu ja Tutki aluetta</w:t>
      </w:r>
    </w:p>
    <w:p w14:paraId="2A019739" w14:textId="1F19CE63" w:rsidR="00A31012" w:rsidRDefault="009322DB" w:rsidP="00FA6AA2">
      <w:pPr>
        <w:pStyle w:val="Otsikko1"/>
        <w:numPr>
          <w:ilvl w:val="0"/>
          <w:numId w:val="0"/>
        </w:numPr>
      </w:pPr>
      <w:bookmarkStart w:id="18" w:name="_Toc219171305"/>
      <w:bookmarkStart w:id="19" w:name="_Toc33982322"/>
      <w:r>
        <w:t>Liite 4. Hylätyt vaatimukset</w:t>
      </w:r>
      <w:bookmarkEnd w:id="18"/>
      <w:bookmarkEnd w:id="19"/>
    </w:p>
    <w:p w14:paraId="6D910584" w14:textId="77777777" w:rsidR="009322DB" w:rsidRPr="00B06FB8" w:rsidRDefault="009322DB" w:rsidP="009322DB"/>
    <w:tbl>
      <w:tblPr>
        <w:tblW w:w="8755"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439"/>
        <w:gridCol w:w="1370"/>
        <w:gridCol w:w="5245"/>
        <w:gridCol w:w="1701"/>
      </w:tblGrid>
      <w:tr w:rsidR="009322DB" w14:paraId="24DD1CC1" w14:textId="77777777" w:rsidTr="00CA522D">
        <w:trPr>
          <w:trHeight w:val="214"/>
        </w:trPr>
        <w:tc>
          <w:tcPr>
            <w:tcW w:w="439" w:type="dxa"/>
          </w:tcPr>
          <w:p w14:paraId="6F8D7C61" w14:textId="77777777" w:rsidR="009322DB" w:rsidRDefault="009322DB" w:rsidP="00CA522D">
            <w:pPr>
              <w:pStyle w:val="Grid"/>
              <w:rPr>
                <w:b/>
                <w:lang w:val="fi-FI"/>
              </w:rPr>
            </w:pPr>
            <w:r>
              <w:rPr>
                <w:b/>
                <w:lang w:val="fi-FI"/>
              </w:rPr>
              <w:t>ID</w:t>
            </w:r>
          </w:p>
        </w:tc>
        <w:tc>
          <w:tcPr>
            <w:tcW w:w="1370" w:type="dxa"/>
          </w:tcPr>
          <w:p w14:paraId="21E996F1" w14:textId="77777777" w:rsidR="009322DB" w:rsidRDefault="009322DB" w:rsidP="00CA522D">
            <w:pPr>
              <w:pStyle w:val="Grid"/>
              <w:rPr>
                <w:b/>
                <w:lang w:val="fi-FI"/>
              </w:rPr>
            </w:pPr>
            <w:r>
              <w:rPr>
                <w:b/>
                <w:lang w:val="fi-FI"/>
              </w:rPr>
              <w:t>Hylkäys-pvm</w:t>
            </w:r>
          </w:p>
        </w:tc>
        <w:tc>
          <w:tcPr>
            <w:tcW w:w="5245" w:type="dxa"/>
          </w:tcPr>
          <w:p w14:paraId="19505F37" w14:textId="77777777" w:rsidR="009322DB" w:rsidRDefault="009322DB" w:rsidP="00CA522D">
            <w:pPr>
              <w:pStyle w:val="Grid"/>
              <w:rPr>
                <w:b/>
                <w:lang w:val="fi-FI"/>
              </w:rPr>
            </w:pPr>
            <w:r>
              <w:rPr>
                <w:b/>
                <w:lang w:val="fi-FI"/>
              </w:rPr>
              <w:t>Vaatimus</w:t>
            </w:r>
          </w:p>
        </w:tc>
        <w:tc>
          <w:tcPr>
            <w:tcW w:w="1701" w:type="dxa"/>
          </w:tcPr>
          <w:p w14:paraId="3B617548" w14:textId="77777777" w:rsidR="009322DB" w:rsidRDefault="009322DB" w:rsidP="00CA522D">
            <w:pPr>
              <w:pStyle w:val="Grid"/>
              <w:rPr>
                <w:b/>
                <w:lang w:val="fi-FI"/>
              </w:rPr>
            </w:pPr>
            <w:r>
              <w:rPr>
                <w:b/>
                <w:lang w:val="fi-FI"/>
              </w:rPr>
              <w:t>Syy</w:t>
            </w:r>
          </w:p>
        </w:tc>
      </w:tr>
      <w:tr w:rsidR="009322DB" w14:paraId="2DA3B95F" w14:textId="77777777" w:rsidTr="00CA522D">
        <w:tc>
          <w:tcPr>
            <w:tcW w:w="439" w:type="dxa"/>
          </w:tcPr>
          <w:p w14:paraId="51A4EA89" w14:textId="2CE1645C" w:rsidR="009322DB" w:rsidRDefault="0C56AC4E" w:rsidP="00CA522D">
            <w:pPr>
              <w:pStyle w:val="Grid"/>
              <w:rPr>
                <w:lang w:val="fi-FI"/>
              </w:rPr>
            </w:pPr>
            <w:r w:rsidRPr="0C56AC4E">
              <w:rPr>
                <w:lang w:val="fi-FI"/>
              </w:rPr>
              <w:t>0</w:t>
            </w:r>
          </w:p>
        </w:tc>
        <w:tc>
          <w:tcPr>
            <w:tcW w:w="1370" w:type="dxa"/>
          </w:tcPr>
          <w:p w14:paraId="3EC65C1E" w14:textId="2F91FE76" w:rsidR="009322DB" w:rsidRDefault="3A32F700" w:rsidP="00CA522D">
            <w:pPr>
              <w:pStyle w:val="Grid"/>
              <w:rPr>
                <w:lang w:val="fi-FI"/>
              </w:rPr>
            </w:pPr>
            <w:r w:rsidRPr="3A32F700">
              <w:rPr>
                <w:lang w:val="fi-FI"/>
              </w:rPr>
              <w:t>14.11.</w:t>
            </w:r>
            <w:r w:rsidR="26EA69CA" w:rsidRPr="26EA69CA">
              <w:rPr>
                <w:lang w:val="fi-FI"/>
              </w:rPr>
              <w:t>2019</w:t>
            </w:r>
          </w:p>
        </w:tc>
        <w:tc>
          <w:tcPr>
            <w:tcW w:w="5245" w:type="dxa"/>
          </w:tcPr>
          <w:p w14:paraId="5AC8B646" w14:textId="3B309F36" w:rsidR="009322DB" w:rsidRDefault="028A79E9" w:rsidP="00CA522D">
            <w:pPr>
              <w:pStyle w:val="Grid"/>
              <w:rPr>
                <w:lang w:val="fi-FI"/>
              </w:rPr>
            </w:pPr>
            <w:r w:rsidRPr="028A79E9">
              <w:rPr>
                <w:lang w:val="fi-FI"/>
              </w:rPr>
              <w:t xml:space="preserve">Kiinnostuksenkohteita voi arvioida ja </w:t>
            </w:r>
            <w:r w:rsidR="38234F20" w:rsidRPr="38234F20">
              <w:rPr>
                <w:lang w:val="fi-FI"/>
              </w:rPr>
              <w:t>sijainneille näkyy käyttäjien arvioinnit</w:t>
            </w:r>
          </w:p>
        </w:tc>
        <w:tc>
          <w:tcPr>
            <w:tcW w:w="1701" w:type="dxa"/>
          </w:tcPr>
          <w:p w14:paraId="6105914A" w14:textId="6392CEC5" w:rsidR="009322DB" w:rsidRDefault="0C56AC4E" w:rsidP="00CA522D">
            <w:pPr>
              <w:pStyle w:val="Grid"/>
              <w:rPr>
                <w:lang w:val="fi-FI"/>
              </w:rPr>
            </w:pPr>
            <w:r w:rsidRPr="0C56AC4E">
              <w:rPr>
                <w:lang w:val="fi-FI"/>
              </w:rPr>
              <w:t xml:space="preserve">Resurssien puute ja </w:t>
            </w:r>
            <w:r w:rsidR="1B889CD7" w:rsidRPr="1B889CD7">
              <w:rPr>
                <w:lang w:val="fi-FI"/>
              </w:rPr>
              <w:t>ohjelman selkeänä</w:t>
            </w:r>
            <w:r w:rsidR="1E5AD471" w:rsidRPr="1E5AD471">
              <w:rPr>
                <w:lang w:val="fi-FI"/>
              </w:rPr>
              <w:t xml:space="preserve"> pito</w:t>
            </w:r>
          </w:p>
        </w:tc>
      </w:tr>
      <w:tr w:rsidR="009322DB" w14:paraId="2A5A19AF" w14:textId="77777777" w:rsidTr="00CA522D">
        <w:tc>
          <w:tcPr>
            <w:tcW w:w="439" w:type="dxa"/>
          </w:tcPr>
          <w:p w14:paraId="7D0B4427" w14:textId="27EDB163" w:rsidR="009322DB" w:rsidRDefault="77891C8C" w:rsidP="00CA522D">
            <w:pPr>
              <w:pStyle w:val="Grid"/>
              <w:rPr>
                <w:lang w:val="fi-FI"/>
              </w:rPr>
            </w:pPr>
            <w:r w:rsidRPr="77891C8C">
              <w:rPr>
                <w:lang w:val="fi-FI"/>
              </w:rPr>
              <w:t>1</w:t>
            </w:r>
          </w:p>
        </w:tc>
        <w:tc>
          <w:tcPr>
            <w:tcW w:w="1370" w:type="dxa"/>
          </w:tcPr>
          <w:p w14:paraId="344299C9" w14:textId="7BFA1AC8" w:rsidR="009322DB" w:rsidRDefault="77891C8C" w:rsidP="00CA522D">
            <w:pPr>
              <w:pStyle w:val="Grid"/>
              <w:rPr>
                <w:lang w:val="fi-FI"/>
              </w:rPr>
            </w:pPr>
            <w:r w:rsidRPr="77891C8C">
              <w:rPr>
                <w:lang w:val="fi-FI"/>
              </w:rPr>
              <w:t>14.11.2019</w:t>
            </w:r>
          </w:p>
        </w:tc>
        <w:tc>
          <w:tcPr>
            <w:tcW w:w="5245" w:type="dxa"/>
          </w:tcPr>
          <w:p w14:paraId="7A12732E" w14:textId="5F7416B2" w:rsidR="009322DB" w:rsidRDefault="64BEFF60" w:rsidP="00CA522D">
            <w:pPr>
              <w:pStyle w:val="Grid"/>
              <w:rPr>
                <w:lang w:val="fi-FI"/>
              </w:rPr>
            </w:pPr>
            <w:r w:rsidRPr="64BEFF60">
              <w:rPr>
                <w:lang w:val="fi-FI"/>
              </w:rPr>
              <w:t>Kielen vaihtaminen profiilissa, Suomi</w:t>
            </w:r>
            <w:r w:rsidR="500C7E2C" w:rsidRPr="500C7E2C">
              <w:rPr>
                <w:lang w:val="fi-FI"/>
              </w:rPr>
              <w:t>/Englanti</w:t>
            </w:r>
          </w:p>
        </w:tc>
        <w:tc>
          <w:tcPr>
            <w:tcW w:w="1701" w:type="dxa"/>
          </w:tcPr>
          <w:p w14:paraId="30D9B0A3" w14:textId="1D0C9296" w:rsidR="009322DB" w:rsidRDefault="7B903F13" w:rsidP="00CA522D">
            <w:pPr>
              <w:pStyle w:val="Grid"/>
              <w:rPr>
                <w:lang w:val="fi-FI"/>
              </w:rPr>
            </w:pPr>
            <w:r w:rsidRPr="7B903F13">
              <w:rPr>
                <w:lang w:val="fi-FI"/>
              </w:rPr>
              <w:t>Löytyvät jo asetuksista</w:t>
            </w:r>
          </w:p>
        </w:tc>
      </w:tr>
      <w:tr w:rsidR="009322DB" w14:paraId="703CC1A3" w14:textId="77777777" w:rsidTr="00CA522D">
        <w:tc>
          <w:tcPr>
            <w:tcW w:w="439" w:type="dxa"/>
          </w:tcPr>
          <w:p w14:paraId="5D981874" w14:textId="6E631DF1" w:rsidR="009322DB" w:rsidRDefault="00A915C5" w:rsidP="00CA522D">
            <w:pPr>
              <w:pStyle w:val="Grid"/>
              <w:rPr>
                <w:lang w:val="fi-FI"/>
              </w:rPr>
            </w:pPr>
            <w:r>
              <w:rPr>
                <w:lang w:val="fi-FI"/>
              </w:rPr>
              <w:t>2</w:t>
            </w:r>
          </w:p>
        </w:tc>
        <w:tc>
          <w:tcPr>
            <w:tcW w:w="1370" w:type="dxa"/>
          </w:tcPr>
          <w:p w14:paraId="2EEEF7BA" w14:textId="37D572A5" w:rsidR="009322DB" w:rsidRDefault="00A915C5" w:rsidP="00CA522D">
            <w:pPr>
              <w:pStyle w:val="Grid"/>
              <w:rPr>
                <w:lang w:val="fi-FI"/>
              </w:rPr>
            </w:pPr>
            <w:r>
              <w:rPr>
                <w:lang w:val="fi-FI"/>
              </w:rPr>
              <w:t>20.11.2019</w:t>
            </w:r>
          </w:p>
        </w:tc>
        <w:tc>
          <w:tcPr>
            <w:tcW w:w="5245" w:type="dxa"/>
          </w:tcPr>
          <w:p w14:paraId="20A26F64" w14:textId="36D9FA9B" w:rsidR="009322DB" w:rsidRDefault="005D0823" w:rsidP="00CA522D">
            <w:pPr>
              <w:pStyle w:val="Grid"/>
              <w:rPr>
                <w:lang w:val="fi-FI"/>
              </w:rPr>
            </w:pPr>
            <w:proofErr w:type="gramStart"/>
            <w:r>
              <w:rPr>
                <w:lang w:val="fi-FI"/>
              </w:rPr>
              <w:t>Desktop-versio</w:t>
            </w:r>
            <w:proofErr w:type="gramEnd"/>
            <w:r w:rsidR="003F39BF">
              <w:rPr>
                <w:lang w:val="fi-FI"/>
              </w:rPr>
              <w:t xml:space="preserve"> </w:t>
            </w:r>
            <w:r w:rsidR="003C360E">
              <w:rPr>
                <w:lang w:val="fi-FI"/>
              </w:rPr>
              <w:t>jonka voi ladata Nuotion nettisivuilta</w:t>
            </w:r>
          </w:p>
        </w:tc>
        <w:tc>
          <w:tcPr>
            <w:tcW w:w="1701" w:type="dxa"/>
          </w:tcPr>
          <w:p w14:paraId="12981A7C" w14:textId="73DBFC6E" w:rsidR="009322DB" w:rsidRDefault="003F39BF" w:rsidP="00CA522D">
            <w:pPr>
              <w:pStyle w:val="Grid"/>
              <w:rPr>
                <w:lang w:val="fi-FI"/>
              </w:rPr>
            </w:pPr>
            <w:r>
              <w:rPr>
                <w:lang w:val="fi-FI"/>
              </w:rPr>
              <w:t>Resurssien puute ja tuotteen rajaus</w:t>
            </w:r>
          </w:p>
        </w:tc>
      </w:tr>
      <w:tr w:rsidR="009322DB" w14:paraId="0CE22F61" w14:textId="77777777" w:rsidTr="00CA522D">
        <w:tc>
          <w:tcPr>
            <w:tcW w:w="439" w:type="dxa"/>
          </w:tcPr>
          <w:p w14:paraId="65DD8C10" w14:textId="636FD4D6" w:rsidR="009322DB" w:rsidRDefault="003C360E" w:rsidP="00CA522D">
            <w:pPr>
              <w:pStyle w:val="Grid"/>
              <w:rPr>
                <w:lang w:val="fi-FI"/>
              </w:rPr>
            </w:pPr>
            <w:r>
              <w:rPr>
                <w:lang w:val="fi-FI"/>
              </w:rPr>
              <w:t>3</w:t>
            </w:r>
          </w:p>
        </w:tc>
        <w:tc>
          <w:tcPr>
            <w:tcW w:w="1370" w:type="dxa"/>
          </w:tcPr>
          <w:p w14:paraId="7F5339C5" w14:textId="49511207" w:rsidR="009322DB" w:rsidRDefault="003C360E" w:rsidP="00CA522D">
            <w:pPr>
              <w:pStyle w:val="Grid"/>
              <w:rPr>
                <w:lang w:val="fi-FI"/>
              </w:rPr>
            </w:pPr>
            <w:r>
              <w:rPr>
                <w:lang w:val="fi-FI"/>
              </w:rPr>
              <w:t>20.11.2019</w:t>
            </w:r>
          </w:p>
        </w:tc>
        <w:tc>
          <w:tcPr>
            <w:tcW w:w="5245" w:type="dxa"/>
          </w:tcPr>
          <w:p w14:paraId="36DC335A" w14:textId="0CE811BF" w:rsidR="009322DB" w:rsidRDefault="00A928E2" w:rsidP="00CA522D">
            <w:pPr>
              <w:pStyle w:val="Grid"/>
              <w:rPr>
                <w:lang w:val="fi-FI"/>
              </w:rPr>
            </w:pPr>
            <w:r>
              <w:rPr>
                <w:lang w:val="fi-FI"/>
              </w:rPr>
              <w:t>Premium-käyttäjien reittiohjeiden tallennus</w:t>
            </w:r>
          </w:p>
        </w:tc>
        <w:tc>
          <w:tcPr>
            <w:tcW w:w="1701" w:type="dxa"/>
          </w:tcPr>
          <w:p w14:paraId="38AAD60B" w14:textId="0B1C998C" w:rsidR="009322DB" w:rsidRDefault="00DA0CB1" w:rsidP="00CA522D">
            <w:pPr>
              <w:pStyle w:val="Grid"/>
              <w:rPr>
                <w:lang w:val="fi-FI"/>
              </w:rPr>
            </w:pPr>
            <w:r>
              <w:rPr>
                <w:lang w:val="fi-FI"/>
              </w:rPr>
              <w:t>Ominaisuus todettiin tarpeettomaksi</w:t>
            </w:r>
          </w:p>
        </w:tc>
      </w:tr>
      <w:tr w:rsidR="00DA0CB1" w14:paraId="1698BB6F" w14:textId="77777777" w:rsidTr="00CA522D">
        <w:tc>
          <w:tcPr>
            <w:tcW w:w="439" w:type="dxa"/>
          </w:tcPr>
          <w:p w14:paraId="62A31397" w14:textId="7C5B5AD3" w:rsidR="00DA0CB1" w:rsidRDefault="00DA0CB1" w:rsidP="00DA0CB1">
            <w:pPr>
              <w:pStyle w:val="Grid"/>
              <w:rPr>
                <w:lang w:val="fi-FI"/>
              </w:rPr>
            </w:pPr>
            <w:r>
              <w:rPr>
                <w:lang w:val="fi-FI"/>
              </w:rPr>
              <w:t>4</w:t>
            </w:r>
          </w:p>
        </w:tc>
        <w:tc>
          <w:tcPr>
            <w:tcW w:w="1370" w:type="dxa"/>
          </w:tcPr>
          <w:p w14:paraId="25337627" w14:textId="4F523E0E" w:rsidR="00DA0CB1" w:rsidRDefault="00DA0CB1" w:rsidP="00DA0CB1">
            <w:pPr>
              <w:pStyle w:val="Grid"/>
              <w:rPr>
                <w:lang w:val="fi-FI"/>
              </w:rPr>
            </w:pPr>
            <w:r>
              <w:rPr>
                <w:lang w:val="fi-FI"/>
              </w:rPr>
              <w:t>20.11.2019</w:t>
            </w:r>
          </w:p>
        </w:tc>
        <w:tc>
          <w:tcPr>
            <w:tcW w:w="5245" w:type="dxa"/>
          </w:tcPr>
          <w:p w14:paraId="42487808" w14:textId="10E60DFD" w:rsidR="00DA0CB1" w:rsidRDefault="00DA0CB1" w:rsidP="00DA0CB1">
            <w:pPr>
              <w:pStyle w:val="Grid"/>
              <w:rPr>
                <w:lang w:val="fi-FI"/>
              </w:rPr>
            </w:pPr>
            <w:r>
              <w:rPr>
                <w:lang w:val="fi-FI"/>
              </w:rPr>
              <w:t>Premium-käyttäjien suosikkisijaintien tallennus</w:t>
            </w:r>
          </w:p>
        </w:tc>
        <w:tc>
          <w:tcPr>
            <w:tcW w:w="1701" w:type="dxa"/>
          </w:tcPr>
          <w:p w14:paraId="713197C8" w14:textId="5622B7A4" w:rsidR="00DA0CB1" w:rsidRDefault="00DA0CB1" w:rsidP="00DA0CB1">
            <w:pPr>
              <w:pStyle w:val="Grid"/>
              <w:rPr>
                <w:lang w:val="fi-FI"/>
              </w:rPr>
            </w:pPr>
            <w:r>
              <w:rPr>
                <w:lang w:val="fi-FI"/>
              </w:rPr>
              <w:t>Ominaisuus todettiin tarpeettomaksi</w:t>
            </w:r>
          </w:p>
        </w:tc>
      </w:tr>
      <w:tr w:rsidR="00686312" w14:paraId="3B5EA675" w14:textId="77777777" w:rsidTr="00CA522D">
        <w:tc>
          <w:tcPr>
            <w:tcW w:w="439" w:type="dxa"/>
          </w:tcPr>
          <w:p w14:paraId="0FF90654" w14:textId="3924A0AF" w:rsidR="00686312" w:rsidRDefault="00686312" w:rsidP="00DA0CB1">
            <w:pPr>
              <w:pStyle w:val="Grid"/>
              <w:rPr>
                <w:lang w:val="fi-FI"/>
              </w:rPr>
            </w:pPr>
            <w:r>
              <w:rPr>
                <w:lang w:val="fi-FI"/>
              </w:rPr>
              <w:t>5</w:t>
            </w:r>
          </w:p>
        </w:tc>
        <w:tc>
          <w:tcPr>
            <w:tcW w:w="1370" w:type="dxa"/>
          </w:tcPr>
          <w:p w14:paraId="5F748ACC" w14:textId="3B677CA6" w:rsidR="00686312" w:rsidRDefault="00686312" w:rsidP="00DA0CB1">
            <w:pPr>
              <w:pStyle w:val="Grid"/>
              <w:rPr>
                <w:lang w:val="fi-FI"/>
              </w:rPr>
            </w:pPr>
            <w:r>
              <w:rPr>
                <w:lang w:val="fi-FI"/>
              </w:rPr>
              <w:t>20.11.2019</w:t>
            </w:r>
          </w:p>
        </w:tc>
        <w:tc>
          <w:tcPr>
            <w:tcW w:w="5245" w:type="dxa"/>
          </w:tcPr>
          <w:p w14:paraId="14FD9C7D" w14:textId="38879A79" w:rsidR="00686312" w:rsidRDefault="002912DB" w:rsidP="00DA0CB1">
            <w:pPr>
              <w:pStyle w:val="Grid"/>
              <w:rPr>
                <w:lang w:val="fi-FI"/>
              </w:rPr>
            </w:pPr>
            <w:r>
              <w:rPr>
                <w:lang w:val="fi-FI"/>
              </w:rPr>
              <w:t>FAQ-</w:t>
            </w:r>
            <w:r w:rsidR="00444183">
              <w:rPr>
                <w:lang w:val="fi-FI"/>
              </w:rPr>
              <w:t>palsta</w:t>
            </w:r>
          </w:p>
        </w:tc>
        <w:tc>
          <w:tcPr>
            <w:tcW w:w="1701" w:type="dxa"/>
          </w:tcPr>
          <w:p w14:paraId="60691BDC" w14:textId="3882B985" w:rsidR="00686312" w:rsidRDefault="008D33A3" w:rsidP="00DA0CB1">
            <w:pPr>
              <w:pStyle w:val="Grid"/>
              <w:rPr>
                <w:lang w:val="fi-FI"/>
              </w:rPr>
            </w:pPr>
            <w:r>
              <w:rPr>
                <w:lang w:val="fi-FI"/>
              </w:rPr>
              <w:t>Liian vaikea toteuttaa</w:t>
            </w:r>
            <w:r w:rsidR="00E70FB7">
              <w:rPr>
                <w:lang w:val="fi-FI"/>
              </w:rPr>
              <w:t xml:space="preserve"> </w:t>
            </w:r>
            <w:r w:rsidR="001F4DA8">
              <w:rPr>
                <w:lang w:val="fi-FI"/>
              </w:rPr>
              <w:t>hyötyyn nähden</w:t>
            </w:r>
            <w:r>
              <w:rPr>
                <w:lang w:val="fi-FI"/>
              </w:rPr>
              <w:t xml:space="preserve"> </w:t>
            </w:r>
          </w:p>
        </w:tc>
      </w:tr>
    </w:tbl>
    <w:p w14:paraId="42AB96FE" w14:textId="77777777" w:rsidR="009322DB" w:rsidRPr="001331B6" w:rsidRDefault="009322DB" w:rsidP="004E7C35">
      <w:pPr>
        <w:rPr>
          <w:sz w:val="28"/>
          <w:szCs w:val="28"/>
        </w:rPr>
      </w:pPr>
    </w:p>
    <w:sectPr w:rsidR="009322DB" w:rsidRPr="001331B6" w:rsidSect="00E75FCE">
      <w:headerReference w:type="default" r:id="rId23"/>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53AF0" w14:textId="77777777" w:rsidR="00C85D0B" w:rsidRDefault="00C85D0B" w:rsidP="00467221">
      <w:r>
        <w:separator/>
      </w:r>
    </w:p>
  </w:endnote>
  <w:endnote w:type="continuationSeparator" w:id="0">
    <w:p w14:paraId="04420028" w14:textId="77777777" w:rsidR="00C85D0B" w:rsidRDefault="00C85D0B" w:rsidP="00467221">
      <w:r>
        <w:continuationSeparator/>
      </w:r>
    </w:p>
  </w:endnote>
  <w:endnote w:type="continuationNotice" w:id="1">
    <w:p w14:paraId="47161F6B" w14:textId="77777777" w:rsidR="00C85D0B" w:rsidRDefault="00C85D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4B95E" w14:textId="244E03FA" w:rsidR="000C0CF5" w:rsidRDefault="000C0CF5" w:rsidP="00E75FCE">
    <w:pPr>
      <w:pStyle w:val="Alatunniste"/>
    </w:pPr>
  </w:p>
  <w:p w14:paraId="47C83C11" w14:textId="77777777" w:rsidR="000C0CF5" w:rsidRDefault="000C0CF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28666" w14:textId="77777777" w:rsidR="00C85D0B" w:rsidRDefault="00C85D0B" w:rsidP="00467221">
      <w:r>
        <w:separator/>
      </w:r>
    </w:p>
  </w:footnote>
  <w:footnote w:type="continuationSeparator" w:id="0">
    <w:p w14:paraId="321A2A04" w14:textId="77777777" w:rsidR="00C85D0B" w:rsidRDefault="00C85D0B" w:rsidP="00467221">
      <w:r>
        <w:continuationSeparator/>
      </w:r>
    </w:p>
  </w:footnote>
  <w:footnote w:type="continuationNotice" w:id="1">
    <w:p w14:paraId="67192F47" w14:textId="77777777" w:rsidR="00C85D0B" w:rsidRDefault="00C85D0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20866" w14:textId="77777777" w:rsidR="000C0CF5" w:rsidRPr="00A4316E" w:rsidRDefault="000C0CF5" w:rsidP="00A4316E">
    <w:pPr>
      <w:pStyle w:val="Yltunniste"/>
    </w:pPr>
    <w:r>
      <w:rPr>
        <w:noProof/>
      </w:rPr>
      <w:drawing>
        <wp:inline distT="0" distB="0" distL="0" distR="0" wp14:anchorId="7853F8A2" wp14:editId="48765576">
          <wp:extent cx="2033372" cy="1131570"/>
          <wp:effectExtent l="0" t="0" r="5080" b="0"/>
          <wp:docPr id="1" name="Kuva 1" descr="Kuvahaun tulos haulle l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haun tulos haulle lu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6972"/>
                  <a:stretch/>
                </pic:blipFill>
                <pic:spPr bwMode="auto">
                  <a:xfrm>
                    <a:off x="0" y="0"/>
                    <a:ext cx="2058713" cy="114567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2C6D8" w14:textId="77777777" w:rsidR="000C0CF5" w:rsidRDefault="000C0CF5" w:rsidP="00AE21EA">
    <w:pPr>
      <w:pStyle w:val="Yltunniste"/>
      <w:tabs>
        <w:tab w:val="clear" w:pos="4819"/>
        <w:tab w:val="clear" w:pos="9638"/>
        <w:tab w:val="left" w:pos="1255"/>
      </w:tabs>
    </w:pPr>
    <w:r>
      <w:t xml:space="preserve">Liite 1. </w:t>
    </w:r>
    <w:r w:rsidRPr="00AE21EA">
      <w:t>SBA-jaottelu HKScan Finland Oy:n näkökulmasta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F69E7" w14:textId="5FFB4D0F" w:rsidR="000C0CF5" w:rsidRDefault="000C0CF5" w:rsidP="00A4316E">
    <w:pPr>
      <w:pStyle w:val="Yltunniste"/>
      <w:jc w:val="center"/>
    </w:pPr>
  </w:p>
  <w:p w14:paraId="48CE7E69" w14:textId="77777777" w:rsidR="000C0CF5" w:rsidRDefault="000C0CF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7119488"/>
      <w:docPartObj>
        <w:docPartGallery w:val="Page Numbers (Top of Page)"/>
        <w:docPartUnique/>
      </w:docPartObj>
    </w:sdtPr>
    <w:sdtEndPr>
      <w:rPr>
        <w:noProof/>
      </w:rPr>
    </w:sdtEndPr>
    <w:sdtContent>
      <w:p w14:paraId="5321557A" w14:textId="77777777" w:rsidR="000C0CF5" w:rsidRDefault="000C0CF5">
        <w:pPr>
          <w:pStyle w:val="Yltunniste"/>
          <w:jc w:val="right"/>
        </w:pPr>
        <w:r>
          <w:fldChar w:fldCharType="begin"/>
        </w:r>
        <w:r>
          <w:instrText xml:space="preserve"> PAGE   \* MERGEFORMAT </w:instrText>
        </w:r>
        <w:r>
          <w:fldChar w:fldCharType="separate"/>
        </w:r>
        <w:r>
          <w:rPr>
            <w:noProof/>
          </w:rPr>
          <w:t>2</w:t>
        </w:r>
        <w:r>
          <w:rPr>
            <w:noProof/>
          </w:rPr>
          <w:fldChar w:fldCharType="end"/>
        </w:r>
      </w:p>
    </w:sdtContent>
  </w:sdt>
  <w:p w14:paraId="40D8F945" w14:textId="77777777" w:rsidR="000C0CF5" w:rsidRDefault="000C0CF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A64"/>
    <w:multiLevelType w:val="hybridMultilevel"/>
    <w:tmpl w:val="59EAF63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8B23F84"/>
    <w:multiLevelType w:val="multilevel"/>
    <w:tmpl w:val="693CAB7C"/>
    <w:lvl w:ilvl="0">
      <w:start w:val="8"/>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 w15:restartNumberingAfterBreak="0">
    <w:nsid w:val="0B0440E7"/>
    <w:multiLevelType w:val="hybridMultilevel"/>
    <w:tmpl w:val="FFFFFFFF"/>
    <w:lvl w:ilvl="0" w:tplc="1C089EBE">
      <w:start w:val="1"/>
      <w:numFmt w:val="bullet"/>
      <w:lvlText w:val=""/>
      <w:lvlJc w:val="left"/>
      <w:pPr>
        <w:ind w:left="720" w:hanging="360"/>
      </w:pPr>
      <w:rPr>
        <w:rFonts w:ascii="Symbol" w:hAnsi="Symbol" w:hint="default"/>
      </w:rPr>
    </w:lvl>
    <w:lvl w:ilvl="1" w:tplc="86BE9DB2">
      <w:start w:val="1"/>
      <w:numFmt w:val="bullet"/>
      <w:lvlText w:val="o"/>
      <w:lvlJc w:val="left"/>
      <w:pPr>
        <w:ind w:left="1440" w:hanging="360"/>
      </w:pPr>
      <w:rPr>
        <w:rFonts w:ascii="Courier New" w:hAnsi="Courier New" w:hint="default"/>
      </w:rPr>
    </w:lvl>
    <w:lvl w:ilvl="2" w:tplc="5FA23BCC">
      <w:start w:val="1"/>
      <w:numFmt w:val="bullet"/>
      <w:lvlText w:val=""/>
      <w:lvlJc w:val="left"/>
      <w:pPr>
        <w:ind w:left="2160" w:hanging="360"/>
      </w:pPr>
      <w:rPr>
        <w:rFonts w:ascii="Wingdings" w:hAnsi="Wingdings" w:hint="default"/>
      </w:rPr>
    </w:lvl>
    <w:lvl w:ilvl="3" w:tplc="4CB2C24C">
      <w:start w:val="1"/>
      <w:numFmt w:val="bullet"/>
      <w:lvlText w:val=""/>
      <w:lvlJc w:val="left"/>
      <w:pPr>
        <w:ind w:left="2880" w:hanging="360"/>
      </w:pPr>
      <w:rPr>
        <w:rFonts w:ascii="Symbol" w:hAnsi="Symbol" w:hint="default"/>
      </w:rPr>
    </w:lvl>
    <w:lvl w:ilvl="4" w:tplc="8EF4A688">
      <w:start w:val="1"/>
      <w:numFmt w:val="bullet"/>
      <w:lvlText w:val="o"/>
      <w:lvlJc w:val="left"/>
      <w:pPr>
        <w:ind w:left="3600" w:hanging="360"/>
      </w:pPr>
      <w:rPr>
        <w:rFonts w:ascii="Courier New" w:hAnsi="Courier New" w:hint="default"/>
      </w:rPr>
    </w:lvl>
    <w:lvl w:ilvl="5" w:tplc="3BF23714">
      <w:start w:val="1"/>
      <w:numFmt w:val="bullet"/>
      <w:lvlText w:val=""/>
      <w:lvlJc w:val="left"/>
      <w:pPr>
        <w:ind w:left="4320" w:hanging="360"/>
      </w:pPr>
      <w:rPr>
        <w:rFonts w:ascii="Wingdings" w:hAnsi="Wingdings" w:hint="default"/>
      </w:rPr>
    </w:lvl>
    <w:lvl w:ilvl="6" w:tplc="78D4DCF4">
      <w:start w:val="1"/>
      <w:numFmt w:val="bullet"/>
      <w:lvlText w:val=""/>
      <w:lvlJc w:val="left"/>
      <w:pPr>
        <w:ind w:left="5040" w:hanging="360"/>
      </w:pPr>
      <w:rPr>
        <w:rFonts w:ascii="Symbol" w:hAnsi="Symbol" w:hint="default"/>
      </w:rPr>
    </w:lvl>
    <w:lvl w:ilvl="7" w:tplc="2D2075CE">
      <w:start w:val="1"/>
      <w:numFmt w:val="bullet"/>
      <w:lvlText w:val="o"/>
      <w:lvlJc w:val="left"/>
      <w:pPr>
        <w:ind w:left="5760" w:hanging="360"/>
      </w:pPr>
      <w:rPr>
        <w:rFonts w:ascii="Courier New" w:hAnsi="Courier New" w:hint="default"/>
      </w:rPr>
    </w:lvl>
    <w:lvl w:ilvl="8" w:tplc="F8B02824">
      <w:start w:val="1"/>
      <w:numFmt w:val="bullet"/>
      <w:lvlText w:val=""/>
      <w:lvlJc w:val="left"/>
      <w:pPr>
        <w:ind w:left="6480" w:hanging="360"/>
      </w:pPr>
      <w:rPr>
        <w:rFonts w:ascii="Wingdings" w:hAnsi="Wingdings" w:hint="default"/>
      </w:rPr>
    </w:lvl>
  </w:abstractNum>
  <w:abstractNum w:abstractNumId="3" w15:restartNumberingAfterBreak="0">
    <w:nsid w:val="0BB66F92"/>
    <w:multiLevelType w:val="hybridMultilevel"/>
    <w:tmpl w:val="F794A5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F141AAB"/>
    <w:multiLevelType w:val="hybridMultilevel"/>
    <w:tmpl w:val="FFFFFFFF"/>
    <w:lvl w:ilvl="0" w:tplc="A6801812">
      <w:start w:val="1"/>
      <w:numFmt w:val="bullet"/>
      <w:lvlText w:val=""/>
      <w:lvlJc w:val="left"/>
      <w:pPr>
        <w:ind w:left="720" w:hanging="360"/>
      </w:pPr>
      <w:rPr>
        <w:rFonts w:ascii="Symbol" w:hAnsi="Symbol" w:hint="default"/>
      </w:rPr>
    </w:lvl>
    <w:lvl w:ilvl="1" w:tplc="B9CA1F54">
      <w:start w:val="1"/>
      <w:numFmt w:val="bullet"/>
      <w:lvlText w:val="o"/>
      <w:lvlJc w:val="left"/>
      <w:pPr>
        <w:ind w:left="1440" w:hanging="360"/>
      </w:pPr>
      <w:rPr>
        <w:rFonts w:ascii="Courier New" w:hAnsi="Courier New" w:hint="default"/>
      </w:rPr>
    </w:lvl>
    <w:lvl w:ilvl="2" w:tplc="53EC09D4">
      <w:start w:val="1"/>
      <w:numFmt w:val="bullet"/>
      <w:lvlText w:val=""/>
      <w:lvlJc w:val="left"/>
      <w:pPr>
        <w:ind w:left="2160" w:hanging="360"/>
      </w:pPr>
      <w:rPr>
        <w:rFonts w:ascii="Wingdings" w:hAnsi="Wingdings" w:hint="default"/>
      </w:rPr>
    </w:lvl>
    <w:lvl w:ilvl="3" w:tplc="89ACEB5A">
      <w:start w:val="1"/>
      <w:numFmt w:val="bullet"/>
      <w:lvlText w:val=""/>
      <w:lvlJc w:val="left"/>
      <w:pPr>
        <w:ind w:left="2880" w:hanging="360"/>
      </w:pPr>
      <w:rPr>
        <w:rFonts w:ascii="Symbol" w:hAnsi="Symbol" w:hint="default"/>
      </w:rPr>
    </w:lvl>
    <w:lvl w:ilvl="4" w:tplc="9278A8CE">
      <w:start w:val="1"/>
      <w:numFmt w:val="bullet"/>
      <w:lvlText w:val="o"/>
      <w:lvlJc w:val="left"/>
      <w:pPr>
        <w:ind w:left="3600" w:hanging="360"/>
      </w:pPr>
      <w:rPr>
        <w:rFonts w:ascii="Courier New" w:hAnsi="Courier New" w:hint="default"/>
      </w:rPr>
    </w:lvl>
    <w:lvl w:ilvl="5" w:tplc="6ADC0520">
      <w:start w:val="1"/>
      <w:numFmt w:val="bullet"/>
      <w:lvlText w:val=""/>
      <w:lvlJc w:val="left"/>
      <w:pPr>
        <w:ind w:left="4320" w:hanging="360"/>
      </w:pPr>
      <w:rPr>
        <w:rFonts w:ascii="Wingdings" w:hAnsi="Wingdings" w:hint="default"/>
      </w:rPr>
    </w:lvl>
    <w:lvl w:ilvl="6" w:tplc="0BF876D6">
      <w:start w:val="1"/>
      <w:numFmt w:val="bullet"/>
      <w:lvlText w:val=""/>
      <w:lvlJc w:val="left"/>
      <w:pPr>
        <w:ind w:left="5040" w:hanging="360"/>
      </w:pPr>
      <w:rPr>
        <w:rFonts w:ascii="Symbol" w:hAnsi="Symbol" w:hint="default"/>
      </w:rPr>
    </w:lvl>
    <w:lvl w:ilvl="7" w:tplc="52FAB640">
      <w:start w:val="1"/>
      <w:numFmt w:val="bullet"/>
      <w:lvlText w:val="o"/>
      <w:lvlJc w:val="left"/>
      <w:pPr>
        <w:ind w:left="5760" w:hanging="360"/>
      </w:pPr>
      <w:rPr>
        <w:rFonts w:ascii="Courier New" w:hAnsi="Courier New" w:hint="default"/>
      </w:rPr>
    </w:lvl>
    <w:lvl w:ilvl="8" w:tplc="385C7168">
      <w:start w:val="1"/>
      <w:numFmt w:val="bullet"/>
      <w:lvlText w:val=""/>
      <w:lvlJc w:val="left"/>
      <w:pPr>
        <w:ind w:left="6480" w:hanging="360"/>
      </w:pPr>
      <w:rPr>
        <w:rFonts w:ascii="Wingdings" w:hAnsi="Wingdings" w:hint="default"/>
      </w:rPr>
    </w:lvl>
  </w:abstractNum>
  <w:abstractNum w:abstractNumId="5" w15:restartNumberingAfterBreak="0">
    <w:nsid w:val="11504CD9"/>
    <w:multiLevelType w:val="hybridMultilevel"/>
    <w:tmpl w:val="FFFFFFFF"/>
    <w:lvl w:ilvl="0" w:tplc="DC74DAB4">
      <w:start w:val="1"/>
      <w:numFmt w:val="bullet"/>
      <w:lvlText w:val=""/>
      <w:lvlJc w:val="left"/>
      <w:pPr>
        <w:ind w:left="720" w:hanging="360"/>
      </w:pPr>
      <w:rPr>
        <w:rFonts w:ascii="Symbol" w:hAnsi="Symbol" w:hint="default"/>
      </w:rPr>
    </w:lvl>
    <w:lvl w:ilvl="1" w:tplc="A7B2FC82">
      <w:start w:val="1"/>
      <w:numFmt w:val="bullet"/>
      <w:lvlText w:val="o"/>
      <w:lvlJc w:val="left"/>
      <w:pPr>
        <w:ind w:left="1440" w:hanging="360"/>
      </w:pPr>
      <w:rPr>
        <w:rFonts w:ascii="Courier New" w:hAnsi="Courier New" w:hint="default"/>
      </w:rPr>
    </w:lvl>
    <w:lvl w:ilvl="2" w:tplc="C98EF3D0">
      <w:start w:val="1"/>
      <w:numFmt w:val="bullet"/>
      <w:lvlText w:val=""/>
      <w:lvlJc w:val="left"/>
      <w:pPr>
        <w:ind w:left="2160" w:hanging="360"/>
      </w:pPr>
      <w:rPr>
        <w:rFonts w:ascii="Wingdings" w:hAnsi="Wingdings" w:hint="default"/>
      </w:rPr>
    </w:lvl>
    <w:lvl w:ilvl="3" w:tplc="33081D1E">
      <w:start w:val="1"/>
      <w:numFmt w:val="bullet"/>
      <w:lvlText w:val=""/>
      <w:lvlJc w:val="left"/>
      <w:pPr>
        <w:ind w:left="2880" w:hanging="360"/>
      </w:pPr>
      <w:rPr>
        <w:rFonts w:ascii="Symbol" w:hAnsi="Symbol" w:hint="default"/>
      </w:rPr>
    </w:lvl>
    <w:lvl w:ilvl="4" w:tplc="6D9C613E">
      <w:start w:val="1"/>
      <w:numFmt w:val="bullet"/>
      <w:lvlText w:val="o"/>
      <w:lvlJc w:val="left"/>
      <w:pPr>
        <w:ind w:left="3600" w:hanging="360"/>
      </w:pPr>
      <w:rPr>
        <w:rFonts w:ascii="Courier New" w:hAnsi="Courier New" w:hint="default"/>
      </w:rPr>
    </w:lvl>
    <w:lvl w:ilvl="5" w:tplc="0366D2D2">
      <w:start w:val="1"/>
      <w:numFmt w:val="bullet"/>
      <w:lvlText w:val=""/>
      <w:lvlJc w:val="left"/>
      <w:pPr>
        <w:ind w:left="4320" w:hanging="360"/>
      </w:pPr>
      <w:rPr>
        <w:rFonts w:ascii="Wingdings" w:hAnsi="Wingdings" w:hint="default"/>
      </w:rPr>
    </w:lvl>
    <w:lvl w:ilvl="6" w:tplc="7F542724">
      <w:start w:val="1"/>
      <w:numFmt w:val="bullet"/>
      <w:lvlText w:val=""/>
      <w:lvlJc w:val="left"/>
      <w:pPr>
        <w:ind w:left="5040" w:hanging="360"/>
      </w:pPr>
      <w:rPr>
        <w:rFonts w:ascii="Symbol" w:hAnsi="Symbol" w:hint="default"/>
      </w:rPr>
    </w:lvl>
    <w:lvl w:ilvl="7" w:tplc="D49042AE">
      <w:start w:val="1"/>
      <w:numFmt w:val="bullet"/>
      <w:lvlText w:val="o"/>
      <w:lvlJc w:val="left"/>
      <w:pPr>
        <w:ind w:left="5760" w:hanging="360"/>
      </w:pPr>
      <w:rPr>
        <w:rFonts w:ascii="Courier New" w:hAnsi="Courier New" w:hint="default"/>
      </w:rPr>
    </w:lvl>
    <w:lvl w:ilvl="8" w:tplc="6510AA38">
      <w:start w:val="1"/>
      <w:numFmt w:val="bullet"/>
      <w:lvlText w:val=""/>
      <w:lvlJc w:val="left"/>
      <w:pPr>
        <w:ind w:left="6480" w:hanging="360"/>
      </w:pPr>
      <w:rPr>
        <w:rFonts w:ascii="Wingdings" w:hAnsi="Wingdings" w:hint="default"/>
      </w:rPr>
    </w:lvl>
  </w:abstractNum>
  <w:abstractNum w:abstractNumId="6" w15:restartNumberingAfterBreak="0">
    <w:nsid w:val="1D9F1ED0"/>
    <w:multiLevelType w:val="hybridMultilevel"/>
    <w:tmpl w:val="FFFFFFFF"/>
    <w:lvl w:ilvl="0" w:tplc="B32C51EA">
      <w:start w:val="1"/>
      <w:numFmt w:val="bullet"/>
      <w:lvlText w:val=""/>
      <w:lvlJc w:val="left"/>
      <w:pPr>
        <w:ind w:left="720" w:hanging="360"/>
      </w:pPr>
      <w:rPr>
        <w:rFonts w:ascii="Symbol" w:hAnsi="Symbol" w:hint="default"/>
      </w:rPr>
    </w:lvl>
    <w:lvl w:ilvl="1" w:tplc="FABC9024">
      <w:start w:val="1"/>
      <w:numFmt w:val="bullet"/>
      <w:lvlText w:val="o"/>
      <w:lvlJc w:val="left"/>
      <w:pPr>
        <w:ind w:left="1440" w:hanging="360"/>
      </w:pPr>
      <w:rPr>
        <w:rFonts w:ascii="Courier New" w:hAnsi="Courier New" w:hint="default"/>
      </w:rPr>
    </w:lvl>
    <w:lvl w:ilvl="2" w:tplc="28A8240C">
      <w:start w:val="1"/>
      <w:numFmt w:val="bullet"/>
      <w:lvlText w:val=""/>
      <w:lvlJc w:val="left"/>
      <w:pPr>
        <w:ind w:left="2160" w:hanging="360"/>
      </w:pPr>
      <w:rPr>
        <w:rFonts w:ascii="Wingdings" w:hAnsi="Wingdings" w:hint="default"/>
      </w:rPr>
    </w:lvl>
    <w:lvl w:ilvl="3" w:tplc="3AEE1C1C">
      <w:start w:val="1"/>
      <w:numFmt w:val="bullet"/>
      <w:lvlText w:val=""/>
      <w:lvlJc w:val="left"/>
      <w:pPr>
        <w:ind w:left="2880" w:hanging="360"/>
      </w:pPr>
      <w:rPr>
        <w:rFonts w:ascii="Symbol" w:hAnsi="Symbol" w:hint="default"/>
      </w:rPr>
    </w:lvl>
    <w:lvl w:ilvl="4" w:tplc="B9406712">
      <w:start w:val="1"/>
      <w:numFmt w:val="bullet"/>
      <w:lvlText w:val="o"/>
      <w:lvlJc w:val="left"/>
      <w:pPr>
        <w:ind w:left="3600" w:hanging="360"/>
      </w:pPr>
      <w:rPr>
        <w:rFonts w:ascii="Courier New" w:hAnsi="Courier New" w:hint="default"/>
      </w:rPr>
    </w:lvl>
    <w:lvl w:ilvl="5" w:tplc="8A346E14">
      <w:start w:val="1"/>
      <w:numFmt w:val="bullet"/>
      <w:lvlText w:val=""/>
      <w:lvlJc w:val="left"/>
      <w:pPr>
        <w:ind w:left="4320" w:hanging="360"/>
      </w:pPr>
      <w:rPr>
        <w:rFonts w:ascii="Wingdings" w:hAnsi="Wingdings" w:hint="default"/>
      </w:rPr>
    </w:lvl>
    <w:lvl w:ilvl="6" w:tplc="6A768F70">
      <w:start w:val="1"/>
      <w:numFmt w:val="bullet"/>
      <w:lvlText w:val=""/>
      <w:lvlJc w:val="left"/>
      <w:pPr>
        <w:ind w:left="5040" w:hanging="360"/>
      </w:pPr>
      <w:rPr>
        <w:rFonts w:ascii="Symbol" w:hAnsi="Symbol" w:hint="default"/>
      </w:rPr>
    </w:lvl>
    <w:lvl w:ilvl="7" w:tplc="1D14ED06">
      <w:start w:val="1"/>
      <w:numFmt w:val="bullet"/>
      <w:lvlText w:val="o"/>
      <w:lvlJc w:val="left"/>
      <w:pPr>
        <w:ind w:left="5760" w:hanging="360"/>
      </w:pPr>
      <w:rPr>
        <w:rFonts w:ascii="Courier New" w:hAnsi="Courier New" w:hint="default"/>
      </w:rPr>
    </w:lvl>
    <w:lvl w:ilvl="8" w:tplc="ADF66970">
      <w:start w:val="1"/>
      <w:numFmt w:val="bullet"/>
      <w:lvlText w:val=""/>
      <w:lvlJc w:val="left"/>
      <w:pPr>
        <w:ind w:left="6480" w:hanging="360"/>
      </w:pPr>
      <w:rPr>
        <w:rFonts w:ascii="Wingdings" w:hAnsi="Wingdings" w:hint="default"/>
      </w:rPr>
    </w:lvl>
  </w:abstractNum>
  <w:abstractNum w:abstractNumId="7" w15:restartNumberingAfterBreak="0">
    <w:nsid w:val="1E02712C"/>
    <w:multiLevelType w:val="multilevel"/>
    <w:tmpl w:val="67140B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EE865A5"/>
    <w:multiLevelType w:val="hybridMultilevel"/>
    <w:tmpl w:val="FFFFFFFF"/>
    <w:lvl w:ilvl="0" w:tplc="786AE966">
      <w:start w:val="1"/>
      <w:numFmt w:val="bullet"/>
      <w:lvlText w:val=""/>
      <w:lvlJc w:val="left"/>
      <w:pPr>
        <w:ind w:left="720" w:hanging="360"/>
      </w:pPr>
      <w:rPr>
        <w:rFonts w:ascii="Symbol" w:hAnsi="Symbol" w:hint="default"/>
      </w:rPr>
    </w:lvl>
    <w:lvl w:ilvl="1" w:tplc="B3B6C63A">
      <w:start w:val="1"/>
      <w:numFmt w:val="bullet"/>
      <w:lvlText w:val="o"/>
      <w:lvlJc w:val="left"/>
      <w:pPr>
        <w:ind w:left="1440" w:hanging="360"/>
      </w:pPr>
      <w:rPr>
        <w:rFonts w:ascii="Courier New" w:hAnsi="Courier New" w:hint="default"/>
      </w:rPr>
    </w:lvl>
    <w:lvl w:ilvl="2" w:tplc="3A2ADE78">
      <w:start w:val="1"/>
      <w:numFmt w:val="bullet"/>
      <w:lvlText w:val=""/>
      <w:lvlJc w:val="left"/>
      <w:pPr>
        <w:ind w:left="2160" w:hanging="360"/>
      </w:pPr>
      <w:rPr>
        <w:rFonts w:ascii="Wingdings" w:hAnsi="Wingdings" w:hint="default"/>
      </w:rPr>
    </w:lvl>
    <w:lvl w:ilvl="3" w:tplc="2C9A57FC">
      <w:start w:val="1"/>
      <w:numFmt w:val="bullet"/>
      <w:lvlText w:val=""/>
      <w:lvlJc w:val="left"/>
      <w:pPr>
        <w:ind w:left="2880" w:hanging="360"/>
      </w:pPr>
      <w:rPr>
        <w:rFonts w:ascii="Symbol" w:hAnsi="Symbol" w:hint="default"/>
      </w:rPr>
    </w:lvl>
    <w:lvl w:ilvl="4" w:tplc="DED88BC6">
      <w:start w:val="1"/>
      <w:numFmt w:val="bullet"/>
      <w:lvlText w:val="o"/>
      <w:lvlJc w:val="left"/>
      <w:pPr>
        <w:ind w:left="3600" w:hanging="360"/>
      </w:pPr>
      <w:rPr>
        <w:rFonts w:ascii="Courier New" w:hAnsi="Courier New" w:hint="default"/>
      </w:rPr>
    </w:lvl>
    <w:lvl w:ilvl="5" w:tplc="91A28BB8">
      <w:start w:val="1"/>
      <w:numFmt w:val="bullet"/>
      <w:lvlText w:val=""/>
      <w:lvlJc w:val="left"/>
      <w:pPr>
        <w:ind w:left="4320" w:hanging="360"/>
      </w:pPr>
      <w:rPr>
        <w:rFonts w:ascii="Wingdings" w:hAnsi="Wingdings" w:hint="default"/>
      </w:rPr>
    </w:lvl>
    <w:lvl w:ilvl="6" w:tplc="A7946D50">
      <w:start w:val="1"/>
      <w:numFmt w:val="bullet"/>
      <w:lvlText w:val=""/>
      <w:lvlJc w:val="left"/>
      <w:pPr>
        <w:ind w:left="5040" w:hanging="360"/>
      </w:pPr>
      <w:rPr>
        <w:rFonts w:ascii="Symbol" w:hAnsi="Symbol" w:hint="default"/>
      </w:rPr>
    </w:lvl>
    <w:lvl w:ilvl="7" w:tplc="F89E7C6A">
      <w:start w:val="1"/>
      <w:numFmt w:val="bullet"/>
      <w:lvlText w:val="o"/>
      <w:lvlJc w:val="left"/>
      <w:pPr>
        <w:ind w:left="5760" w:hanging="360"/>
      </w:pPr>
      <w:rPr>
        <w:rFonts w:ascii="Courier New" w:hAnsi="Courier New" w:hint="default"/>
      </w:rPr>
    </w:lvl>
    <w:lvl w:ilvl="8" w:tplc="4EC40948">
      <w:start w:val="1"/>
      <w:numFmt w:val="bullet"/>
      <w:lvlText w:val=""/>
      <w:lvlJc w:val="left"/>
      <w:pPr>
        <w:ind w:left="6480" w:hanging="360"/>
      </w:pPr>
      <w:rPr>
        <w:rFonts w:ascii="Wingdings" w:hAnsi="Wingdings" w:hint="default"/>
      </w:rPr>
    </w:lvl>
  </w:abstractNum>
  <w:abstractNum w:abstractNumId="9" w15:restartNumberingAfterBreak="0">
    <w:nsid w:val="20480F27"/>
    <w:multiLevelType w:val="hybridMultilevel"/>
    <w:tmpl w:val="FFFFFFFF"/>
    <w:lvl w:ilvl="0" w:tplc="1FE88842">
      <w:start w:val="1"/>
      <w:numFmt w:val="bullet"/>
      <w:lvlText w:val=""/>
      <w:lvlJc w:val="left"/>
      <w:pPr>
        <w:ind w:left="720" w:hanging="360"/>
      </w:pPr>
      <w:rPr>
        <w:rFonts w:ascii="Symbol" w:hAnsi="Symbol" w:hint="default"/>
      </w:rPr>
    </w:lvl>
    <w:lvl w:ilvl="1" w:tplc="D9E0EED6">
      <w:start w:val="1"/>
      <w:numFmt w:val="bullet"/>
      <w:lvlText w:val="o"/>
      <w:lvlJc w:val="left"/>
      <w:pPr>
        <w:ind w:left="1440" w:hanging="360"/>
      </w:pPr>
      <w:rPr>
        <w:rFonts w:ascii="Courier New" w:hAnsi="Courier New" w:hint="default"/>
      </w:rPr>
    </w:lvl>
    <w:lvl w:ilvl="2" w:tplc="32D0BEA4">
      <w:start w:val="1"/>
      <w:numFmt w:val="bullet"/>
      <w:lvlText w:val=""/>
      <w:lvlJc w:val="left"/>
      <w:pPr>
        <w:ind w:left="2160" w:hanging="360"/>
      </w:pPr>
      <w:rPr>
        <w:rFonts w:ascii="Wingdings" w:hAnsi="Wingdings" w:hint="default"/>
      </w:rPr>
    </w:lvl>
    <w:lvl w:ilvl="3" w:tplc="1200E690">
      <w:start w:val="1"/>
      <w:numFmt w:val="bullet"/>
      <w:lvlText w:val=""/>
      <w:lvlJc w:val="left"/>
      <w:pPr>
        <w:ind w:left="2880" w:hanging="360"/>
      </w:pPr>
      <w:rPr>
        <w:rFonts w:ascii="Symbol" w:hAnsi="Symbol" w:hint="default"/>
      </w:rPr>
    </w:lvl>
    <w:lvl w:ilvl="4" w:tplc="EA0A2BBA">
      <w:start w:val="1"/>
      <w:numFmt w:val="bullet"/>
      <w:lvlText w:val="o"/>
      <w:lvlJc w:val="left"/>
      <w:pPr>
        <w:ind w:left="3600" w:hanging="360"/>
      </w:pPr>
      <w:rPr>
        <w:rFonts w:ascii="Courier New" w:hAnsi="Courier New" w:hint="default"/>
      </w:rPr>
    </w:lvl>
    <w:lvl w:ilvl="5" w:tplc="CDAA84CC">
      <w:start w:val="1"/>
      <w:numFmt w:val="bullet"/>
      <w:lvlText w:val=""/>
      <w:lvlJc w:val="left"/>
      <w:pPr>
        <w:ind w:left="4320" w:hanging="360"/>
      </w:pPr>
      <w:rPr>
        <w:rFonts w:ascii="Wingdings" w:hAnsi="Wingdings" w:hint="default"/>
      </w:rPr>
    </w:lvl>
    <w:lvl w:ilvl="6" w:tplc="E922509C">
      <w:start w:val="1"/>
      <w:numFmt w:val="bullet"/>
      <w:lvlText w:val=""/>
      <w:lvlJc w:val="left"/>
      <w:pPr>
        <w:ind w:left="5040" w:hanging="360"/>
      </w:pPr>
      <w:rPr>
        <w:rFonts w:ascii="Symbol" w:hAnsi="Symbol" w:hint="default"/>
      </w:rPr>
    </w:lvl>
    <w:lvl w:ilvl="7" w:tplc="0A0E167E">
      <w:start w:val="1"/>
      <w:numFmt w:val="bullet"/>
      <w:lvlText w:val="o"/>
      <w:lvlJc w:val="left"/>
      <w:pPr>
        <w:ind w:left="5760" w:hanging="360"/>
      </w:pPr>
      <w:rPr>
        <w:rFonts w:ascii="Courier New" w:hAnsi="Courier New" w:hint="default"/>
      </w:rPr>
    </w:lvl>
    <w:lvl w:ilvl="8" w:tplc="552C0A18">
      <w:start w:val="1"/>
      <w:numFmt w:val="bullet"/>
      <w:lvlText w:val=""/>
      <w:lvlJc w:val="left"/>
      <w:pPr>
        <w:ind w:left="6480" w:hanging="360"/>
      </w:pPr>
      <w:rPr>
        <w:rFonts w:ascii="Wingdings" w:hAnsi="Wingdings" w:hint="default"/>
      </w:rPr>
    </w:lvl>
  </w:abstractNum>
  <w:abstractNum w:abstractNumId="10" w15:restartNumberingAfterBreak="0">
    <w:nsid w:val="222F113D"/>
    <w:multiLevelType w:val="hybridMultilevel"/>
    <w:tmpl w:val="FFFFFFFF"/>
    <w:lvl w:ilvl="0" w:tplc="1584AACA">
      <w:start w:val="1"/>
      <w:numFmt w:val="bullet"/>
      <w:lvlText w:val=""/>
      <w:lvlJc w:val="left"/>
      <w:pPr>
        <w:ind w:left="720" w:hanging="360"/>
      </w:pPr>
      <w:rPr>
        <w:rFonts w:ascii="Symbol" w:hAnsi="Symbol" w:hint="default"/>
      </w:rPr>
    </w:lvl>
    <w:lvl w:ilvl="1" w:tplc="98CEB58A">
      <w:start w:val="1"/>
      <w:numFmt w:val="bullet"/>
      <w:lvlText w:val="o"/>
      <w:lvlJc w:val="left"/>
      <w:pPr>
        <w:ind w:left="1440" w:hanging="360"/>
      </w:pPr>
      <w:rPr>
        <w:rFonts w:ascii="Courier New" w:hAnsi="Courier New" w:hint="default"/>
      </w:rPr>
    </w:lvl>
    <w:lvl w:ilvl="2" w:tplc="F01044FC">
      <w:start w:val="1"/>
      <w:numFmt w:val="bullet"/>
      <w:lvlText w:val=""/>
      <w:lvlJc w:val="left"/>
      <w:pPr>
        <w:ind w:left="2160" w:hanging="360"/>
      </w:pPr>
      <w:rPr>
        <w:rFonts w:ascii="Wingdings" w:hAnsi="Wingdings" w:hint="default"/>
      </w:rPr>
    </w:lvl>
    <w:lvl w:ilvl="3" w:tplc="F514839A">
      <w:start w:val="1"/>
      <w:numFmt w:val="bullet"/>
      <w:lvlText w:val=""/>
      <w:lvlJc w:val="left"/>
      <w:pPr>
        <w:ind w:left="2880" w:hanging="360"/>
      </w:pPr>
      <w:rPr>
        <w:rFonts w:ascii="Symbol" w:hAnsi="Symbol" w:hint="default"/>
      </w:rPr>
    </w:lvl>
    <w:lvl w:ilvl="4" w:tplc="48A0A27E">
      <w:start w:val="1"/>
      <w:numFmt w:val="bullet"/>
      <w:lvlText w:val="o"/>
      <w:lvlJc w:val="left"/>
      <w:pPr>
        <w:ind w:left="3600" w:hanging="360"/>
      </w:pPr>
      <w:rPr>
        <w:rFonts w:ascii="Courier New" w:hAnsi="Courier New" w:hint="default"/>
      </w:rPr>
    </w:lvl>
    <w:lvl w:ilvl="5" w:tplc="274AAF94">
      <w:start w:val="1"/>
      <w:numFmt w:val="bullet"/>
      <w:lvlText w:val=""/>
      <w:lvlJc w:val="left"/>
      <w:pPr>
        <w:ind w:left="4320" w:hanging="360"/>
      </w:pPr>
      <w:rPr>
        <w:rFonts w:ascii="Wingdings" w:hAnsi="Wingdings" w:hint="default"/>
      </w:rPr>
    </w:lvl>
    <w:lvl w:ilvl="6" w:tplc="68923ED4">
      <w:start w:val="1"/>
      <w:numFmt w:val="bullet"/>
      <w:lvlText w:val=""/>
      <w:lvlJc w:val="left"/>
      <w:pPr>
        <w:ind w:left="5040" w:hanging="360"/>
      </w:pPr>
      <w:rPr>
        <w:rFonts w:ascii="Symbol" w:hAnsi="Symbol" w:hint="default"/>
      </w:rPr>
    </w:lvl>
    <w:lvl w:ilvl="7" w:tplc="C05C2522">
      <w:start w:val="1"/>
      <w:numFmt w:val="bullet"/>
      <w:lvlText w:val="o"/>
      <w:lvlJc w:val="left"/>
      <w:pPr>
        <w:ind w:left="5760" w:hanging="360"/>
      </w:pPr>
      <w:rPr>
        <w:rFonts w:ascii="Courier New" w:hAnsi="Courier New" w:hint="default"/>
      </w:rPr>
    </w:lvl>
    <w:lvl w:ilvl="8" w:tplc="F0EE6364">
      <w:start w:val="1"/>
      <w:numFmt w:val="bullet"/>
      <w:lvlText w:val=""/>
      <w:lvlJc w:val="left"/>
      <w:pPr>
        <w:ind w:left="6480" w:hanging="360"/>
      </w:pPr>
      <w:rPr>
        <w:rFonts w:ascii="Wingdings" w:hAnsi="Wingdings" w:hint="default"/>
      </w:rPr>
    </w:lvl>
  </w:abstractNum>
  <w:abstractNum w:abstractNumId="11" w15:restartNumberingAfterBreak="0">
    <w:nsid w:val="230B032C"/>
    <w:multiLevelType w:val="hybridMultilevel"/>
    <w:tmpl w:val="FFFFFFFF"/>
    <w:lvl w:ilvl="0" w:tplc="DC788A04">
      <w:start w:val="1"/>
      <w:numFmt w:val="bullet"/>
      <w:lvlText w:val=""/>
      <w:lvlJc w:val="left"/>
      <w:pPr>
        <w:ind w:left="720" w:hanging="360"/>
      </w:pPr>
      <w:rPr>
        <w:rFonts w:ascii="Symbol" w:hAnsi="Symbol" w:hint="default"/>
      </w:rPr>
    </w:lvl>
    <w:lvl w:ilvl="1" w:tplc="3014D9D2">
      <w:start w:val="1"/>
      <w:numFmt w:val="bullet"/>
      <w:lvlText w:val="o"/>
      <w:lvlJc w:val="left"/>
      <w:pPr>
        <w:ind w:left="1440" w:hanging="360"/>
      </w:pPr>
      <w:rPr>
        <w:rFonts w:ascii="Courier New" w:hAnsi="Courier New" w:hint="default"/>
      </w:rPr>
    </w:lvl>
    <w:lvl w:ilvl="2" w:tplc="D35A9B80">
      <w:start w:val="1"/>
      <w:numFmt w:val="bullet"/>
      <w:lvlText w:val=""/>
      <w:lvlJc w:val="left"/>
      <w:pPr>
        <w:ind w:left="2160" w:hanging="360"/>
      </w:pPr>
      <w:rPr>
        <w:rFonts w:ascii="Wingdings" w:hAnsi="Wingdings" w:hint="default"/>
      </w:rPr>
    </w:lvl>
    <w:lvl w:ilvl="3" w:tplc="05EC6F9A">
      <w:start w:val="1"/>
      <w:numFmt w:val="bullet"/>
      <w:lvlText w:val=""/>
      <w:lvlJc w:val="left"/>
      <w:pPr>
        <w:ind w:left="2880" w:hanging="360"/>
      </w:pPr>
      <w:rPr>
        <w:rFonts w:ascii="Symbol" w:hAnsi="Symbol" w:hint="default"/>
      </w:rPr>
    </w:lvl>
    <w:lvl w:ilvl="4" w:tplc="F7CAC83C">
      <w:start w:val="1"/>
      <w:numFmt w:val="bullet"/>
      <w:lvlText w:val="o"/>
      <w:lvlJc w:val="left"/>
      <w:pPr>
        <w:ind w:left="3600" w:hanging="360"/>
      </w:pPr>
      <w:rPr>
        <w:rFonts w:ascii="Courier New" w:hAnsi="Courier New" w:hint="default"/>
      </w:rPr>
    </w:lvl>
    <w:lvl w:ilvl="5" w:tplc="447CDC82">
      <w:start w:val="1"/>
      <w:numFmt w:val="bullet"/>
      <w:lvlText w:val=""/>
      <w:lvlJc w:val="left"/>
      <w:pPr>
        <w:ind w:left="4320" w:hanging="360"/>
      </w:pPr>
      <w:rPr>
        <w:rFonts w:ascii="Wingdings" w:hAnsi="Wingdings" w:hint="default"/>
      </w:rPr>
    </w:lvl>
    <w:lvl w:ilvl="6" w:tplc="191821EE">
      <w:start w:val="1"/>
      <w:numFmt w:val="bullet"/>
      <w:lvlText w:val=""/>
      <w:lvlJc w:val="left"/>
      <w:pPr>
        <w:ind w:left="5040" w:hanging="360"/>
      </w:pPr>
      <w:rPr>
        <w:rFonts w:ascii="Symbol" w:hAnsi="Symbol" w:hint="default"/>
      </w:rPr>
    </w:lvl>
    <w:lvl w:ilvl="7" w:tplc="16F40A7A">
      <w:start w:val="1"/>
      <w:numFmt w:val="bullet"/>
      <w:lvlText w:val="o"/>
      <w:lvlJc w:val="left"/>
      <w:pPr>
        <w:ind w:left="5760" w:hanging="360"/>
      </w:pPr>
      <w:rPr>
        <w:rFonts w:ascii="Courier New" w:hAnsi="Courier New" w:hint="default"/>
      </w:rPr>
    </w:lvl>
    <w:lvl w:ilvl="8" w:tplc="5A889BB2">
      <w:start w:val="1"/>
      <w:numFmt w:val="bullet"/>
      <w:lvlText w:val=""/>
      <w:lvlJc w:val="left"/>
      <w:pPr>
        <w:ind w:left="6480" w:hanging="360"/>
      </w:pPr>
      <w:rPr>
        <w:rFonts w:ascii="Wingdings" w:hAnsi="Wingdings" w:hint="default"/>
      </w:rPr>
    </w:lvl>
  </w:abstractNum>
  <w:abstractNum w:abstractNumId="12" w15:restartNumberingAfterBreak="0">
    <w:nsid w:val="26705075"/>
    <w:multiLevelType w:val="hybridMultilevel"/>
    <w:tmpl w:val="A31A8A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9BE1DE5"/>
    <w:multiLevelType w:val="hybridMultilevel"/>
    <w:tmpl w:val="FFFFFFFF"/>
    <w:lvl w:ilvl="0" w:tplc="2E5C00A2">
      <w:start w:val="1"/>
      <w:numFmt w:val="bullet"/>
      <w:lvlText w:val=""/>
      <w:lvlJc w:val="left"/>
      <w:pPr>
        <w:ind w:left="720" w:hanging="360"/>
      </w:pPr>
      <w:rPr>
        <w:rFonts w:ascii="Symbol" w:hAnsi="Symbol" w:hint="default"/>
      </w:rPr>
    </w:lvl>
    <w:lvl w:ilvl="1" w:tplc="B4A25546">
      <w:start w:val="1"/>
      <w:numFmt w:val="bullet"/>
      <w:lvlText w:val="o"/>
      <w:lvlJc w:val="left"/>
      <w:pPr>
        <w:ind w:left="1440" w:hanging="360"/>
      </w:pPr>
      <w:rPr>
        <w:rFonts w:ascii="Courier New" w:hAnsi="Courier New" w:hint="default"/>
      </w:rPr>
    </w:lvl>
    <w:lvl w:ilvl="2" w:tplc="D402FB92">
      <w:start w:val="1"/>
      <w:numFmt w:val="bullet"/>
      <w:lvlText w:val=""/>
      <w:lvlJc w:val="left"/>
      <w:pPr>
        <w:ind w:left="2160" w:hanging="360"/>
      </w:pPr>
      <w:rPr>
        <w:rFonts w:ascii="Wingdings" w:hAnsi="Wingdings" w:hint="default"/>
      </w:rPr>
    </w:lvl>
    <w:lvl w:ilvl="3" w:tplc="94C0F35C">
      <w:start w:val="1"/>
      <w:numFmt w:val="bullet"/>
      <w:lvlText w:val=""/>
      <w:lvlJc w:val="left"/>
      <w:pPr>
        <w:ind w:left="2880" w:hanging="360"/>
      </w:pPr>
      <w:rPr>
        <w:rFonts w:ascii="Symbol" w:hAnsi="Symbol" w:hint="default"/>
      </w:rPr>
    </w:lvl>
    <w:lvl w:ilvl="4" w:tplc="926E28DA">
      <w:start w:val="1"/>
      <w:numFmt w:val="bullet"/>
      <w:lvlText w:val="o"/>
      <w:lvlJc w:val="left"/>
      <w:pPr>
        <w:ind w:left="3600" w:hanging="360"/>
      </w:pPr>
      <w:rPr>
        <w:rFonts w:ascii="Courier New" w:hAnsi="Courier New" w:hint="default"/>
      </w:rPr>
    </w:lvl>
    <w:lvl w:ilvl="5" w:tplc="B798BACE">
      <w:start w:val="1"/>
      <w:numFmt w:val="bullet"/>
      <w:lvlText w:val=""/>
      <w:lvlJc w:val="left"/>
      <w:pPr>
        <w:ind w:left="4320" w:hanging="360"/>
      </w:pPr>
      <w:rPr>
        <w:rFonts w:ascii="Wingdings" w:hAnsi="Wingdings" w:hint="default"/>
      </w:rPr>
    </w:lvl>
    <w:lvl w:ilvl="6" w:tplc="0BFC1500">
      <w:start w:val="1"/>
      <w:numFmt w:val="bullet"/>
      <w:lvlText w:val=""/>
      <w:lvlJc w:val="left"/>
      <w:pPr>
        <w:ind w:left="5040" w:hanging="360"/>
      </w:pPr>
      <w:rPr>
        <w:rFonts w:ascii="Symbol" w:hAnsi="Symbol" w:hint="default"/>
      </w:rPr>
    </w:lvl>
    <w:lvl w:ilvl="7" w:tplc="16842632">
      <w:start w:val="1"/>
      <w:numFmt w:val="bullet"/>
      <w:lvlText w:val="o"/>
      <w:lvlJc w:val="left"/>
      <w:pPr>
        <w:ind w:left="5760" w:hanging="360"/>
      </w:pPr>
      <w:rPr>
        <w:rFonts w:ascii="Courier New" w:hAnsi="Courier New" w:hint="default"/>
      </w:rPr>
    </w:lvl>
    <w:lvl w:ilvl="8" w:tplc="9FDE71C6">
      <w:start w:val="1"/>
      <w:numFmt w:val="bullet"/>
      <w:lvlText w:val=""/>
      <w:lvlJc w:val="left"/>
      <w:pPr>
        <w:ind w:left="6480" w:hanging="360"/>
      </w:pPr>
      <w:rPr>
        <w:rFonts w:ascii="Wingdings" w:hAnsi="Wingdings" w:hint="default"/>
      </w:rPr>
    </w:lvl>
  </w:abstractNum>
  <w:abstractNum w:abstractNumId="14" w15:restartNumberingAfterBreak="0">
    <w:nsid w:val="30D5090F"/>
    <w:multiLevelType w:val="hybridMultilevel"/>
    <w:tmpl w:val="FFFFFFFF"/>
    <w:lvl w:ilvl="0" w:tplc="509252F0">
      <w:start w:val="1"/>
      <w:numFmt w:val="bullet"/>
      <w:lvlText w:val=""/>
      <w:lvlJc w:val="left"/>
      <w:pPr>
        <w:ind w:left="720" w:hanging="360"/>
      </w:pPr>
      <w:rPr>
        <w:rFonts w:ascii="Symbol" w:hAnsi="Symbol" w:hint="default"/>
      </w:rPr>
    </w:lvl>
    <w:lvl w:ilvl="1" w:tplc="266699BE">
      <w:start w:val="1"/>
      <w:numFmt w:val="bullet"/>
      <w:lvlText w:val="o"/>
      <w:lvlJc w:val="left"/>
      <w:pPr>
        <w:ind w:left="1440" w:hanging="360"/>
      </w:pPr>
      <w:rPr>
        <w:rFonts w:ascii="Courier New" w:hAnsi="Courier New" w:hint="default"/>
      </w:rPr>
    </w:lvl>
    <w:lvl w:ilvl="2" w:tplc="75163920">
      <w:start w:val="1"/>
      <w:numFmt w:val="bullet"/>
      <w:lvlText w:val=""/>
      <w:lvlJc w:val="left"/>
      <w:pPr>
        <w:ind w:left="2160" w:hanging="360"/>
      </w:pPr>
      <w:rPr>
        <w:rFonts w:ascii="Wingdings" w:hAnsi="Wingdings" w:hint="default"/>
      </w:rPr>
    </w:lvl>
    <w:lvl w:ilvl="3" w:tplc="F6C2F82E">
      <w:start w:val="1"/>
      <w:numFmt w:val="bullet"/>
      <w:lvlText w:val=""/>
      <w:lvlJc w:val="left"/>
      <w:pPr>
        <w:ind w:left="2880" w:hanging="360"/>
      </w:pPr>
      <w:rPr>
        <w:rFonts w:ascii="Symbol" w:hAnsi="Symbol" w:hint="default"/>
      </w:rPr>
    </w:lvl>
    <w:lvl w:ilvl="4" w:tplc="A760BE58">
      <w:start w:val="1"/>
      <w:numFmt w:val="bullet"/>
      <w:lvlText w:val="o"/>
      <w:lvlJc w:val="left"/>
      <w:pPr>
        <w:ind w:left="3600" w:hanging="360"/>
      </w:pPr>
      <w:rPr>
        <w:rFonts w:ascii="Courier New" w:hAnsi="Courier New" w:hint="default"/>
      </w:rPr>
    </w:lvl>
    <w:lvl w:ilvl="5" w:tplc="DFEC1C7A">
      <w:start w:val="1"/>
      <w:numFmt w:val="bullet"/>
      <w:lvlText w:val=""/>
      <w:lvlJc w:val="left"/>
      <w:pPr>
        <w:ind w:left="4320" w:hanging="360"/>
      </w:pPr>
      <w:rPr>
        <w:rFonts w:ascii="Wingdings" w:hAnsi="Wingdings" w:hint="default"/>
      </w:rPr>
    </w:lvl>
    <w:lvl w:ilvl="6" w:tplc="CCB4CF22">
      <w:start w:val="1"/>
      <w:numFmt w:val="bullet"/>
      <w:lvlText w:val=""/>
      <w:lvlJc w:val="left"/>
      <w:pPr>
        <w:ind w:left="5040" w:hanging="360"/>
      </w:pPr>
      <w:rPr>
        <w:rFonts w:ascii="Symbol" w:hAnsi="Symbol" w:hint="default"/>
      </w:rPr>
    </w:lvl>
    <w:lvl w:ilvl="7" w:tplc="E01E7B94">
      <w:start w:val="1"/>
      <w:numFmt w:val="bullet"/>
      <w:lvlText w:val="o"/>
      <w:lvlJc w:val="left"/>
      <w:pPr>
        <w:ind w:left="5760" w:hanging="360"/>
      </w:pPr>
      <w:rPr>
        <w:rFonts w:ascii="Courier New" w:hAnsi="Courier New" w:hint="default"/>
      </w:rPr>
    </w:lvl>
    <w:lvl w:ilvl="8" w:tplc="7FCC5BF0">
      <w:start w:val="1"/>
      <w:numFmt w:val="bullet"/>
      <w:lvlText w:val=""/>
      <w:lvlJc w:val="left"/>
      <w:pPr>
        <w:ind w:left="6480" w:hanging="360"/>
      </w:pPr>
      <w:rPr>
        <w:rFonts w:ascii="Wingdings" w:hAnsi="Wingdings" w:hint="default"/>
      </w:rPr>
    </w:lvl>
  </w:abstractNum>
  <w:abstractNum w:abstractNumId="15" w15:restartNumberingAfterBreak="0">
    <w:nsid w:val="3D84218D"/>
    <w:multiLevelType w:val="hybridMultilevel"/>
    <w:tmpl w:val="FFFFFFFF"/>
    <w:lvl w:ilvl="0" w:tplc="C40A31CE">
      <w:start w:val="1"/>
      <w:numFmt w:val="bullet"/>
      <w:lvlText w:val=""/>
      <w:lvlJc w:val="left"/>
      <w:pPr>
        <w:ind w:left="720" w:hanging="360"/>
      </w:pPr>
      <w:rPr>
        <w:rFonts w:ascii="Symbol" w:hAnsi="Symbol" w:hint="default"/>
      </w:rPr>
    </w:lvl>
    <w:lvl w:ilvl="1" w:tplc="09045BAA">
      <w:start w:val="1"/>
      <w:numFmt w:val="bullet"/>
      <w:lvlText w:val="o"/>
      <w:lvlJc w:val="left"/>
      <w:pPr>
        <w:ind w:left="1440" w:hanging="360"/>
      </w:pPr>
      <w:rPr>
        <w:rFonts w:ascii="Courier New" w:hAnsi="Courier New" w:hint="default"/>
      </w:rPr>
    </w:lvl>
    <w:lvl w:ilvl="2" w:tplc="F54ACAF2">
      <w:start w:val="1"/>
      <w:numFmt w:val="bullet"/>
      <w:lvlText w:val=""/>
      <w:lvlJc w:val="left"/>
      <w:pPr>
        <w:ind w:left="2160" w:hanging="360"/>
      </w:pPr>
      <w:rPr>
        <w:rFonts w:ascii="Wingdings" w:hAnsi="Wingdings" w:hint="default"/>
      </w:rPr>
    </w:lvl>
    <w:lvl w:ilvl="3" w:tplc="5BEE115C">
      <w:start w:val="1"/>
      <w:numFmt w:val="bullet"/>
      <w:lvlText w:val=""/>
      <w:lvlJc w:val="left"/>
      <w:pPr>
        <w:ind w:left="2880" w:hanging="360"/>
      </w:pPr>
      <w:rPr>
        <w:rFonts w:ascii="Symbol" w:hAnsi="Symbol" w:hint="default"/>
      </w:rPr>
    </w:lvl>
    <w:lvl w:ilvl="4" w:tplc="5CF2322E">
      <w:start w:val="1"/>
      <w:numFmt w:val="bullet"/>
      <w:lvlText w:val="o"/>
      <w:lvlJc w:val="left"/>
      <w:pPr>
        <w:ind w:left="3600" w:hanging="360"/>
      </w:pPr>
      <w:rPr>
        <w:rFonts w:ascii="Courier New" w:hAnsi="Courier New" w:hint="default"/>
      </w:rPr>
    </w:lvl>
    <w:lvl w:ilvl="5" w:tplc="65D646D4">
      <w:start w:val="1"/>
      <w:numFmt w:val="bullet"/>
      <w:lvlText w:val=""/>
      <w:lvlJc w:val="left"/>
      <w:pPr>
        <w:ind w:left="4320" w:hanging="360"/>
      </w:pPr>
      <w:rPr>
        <w:rFonts w:ascii="Wingdings" w:hAnsi="Wingdings" w:hint="default"/>
      </w:rPr>
    </w:lvl>
    <w:lvl w:ilvl="6" w:tplc="BBAEAB04">
      <w:start w:val="1"/>
      <w:numFmt w:val="bullet"/>
      <w:lvlText w:val=""/>
      <w:lvlJc w:val="left"/>
      <w:pPr>
        <w:ind w:left="5040" w:hanging="360"/>
      </w:pPr>
      <w:rPr>
        <w:rFonts w:ascii="Symbol" w:hAnsi="Symbol" w:hint="default"/>
      </w:rPr>
    </w:lvl>
    <w:lvl w:ilvl="7" w:tplc="5EDEBF48">
      <w:start w:val="1"/>
      <w:numFmt w:val="bullet"/>
      <w:lvlText w:val="o"/>
      <w:lvlJc w:val="left"/>
      <w:pPr>
        <w:ind w:left="5760" w:hanging="360"/>
      </w:pPr>
      <w:rPr>
        <w:rFonts w:ascii="Courier New" w:hAnsi="Courier New" w:hint="default"/>
      </w:rPr>
    </w:lvl>
    <w:lvl w:ilvl="8" w:tplc="D7A8C572">
      <w:start w:val="1"/>
      <w:numFmt w:val="bullet"/>
      <w:lvlText w:val=""/>
      <w:lvlJc w:val="left"/>
      <w:pPr>
        <w:ind w:left="6480" w:hanging="360"/>
      </w:pPr>
      <w:rPr>
        <w:rFonts w:ascii="Wingdings" w:hAnsi="Wingdings" w:hint="default"/>
      </w:rPr>
    </w:lvl>
  </w:abstractNum>
  <w:abstractNum w:abstractNumId="16" w15:restartNumberingAfterBreak="0">
    <w:nsid w:val="3D842D07"/>
    <w:multiLevelType w:val="hybridMultilevel"/>
    <w:tmpl w:val="FFFFFFFF"/>
    <w:lvl w:ilvl="0" w:tplc="1CAE8CB4">
      <w:start w:val="1"/>
      <w:numFmt w:val="bullet"/>
      <w:lvlText w:val=""/>
      <w:lvlJc w:val="left"/>
      <w:pPr>
        <w:ind w:left="720" w:hanging="360"/>
      </w:pPr>
      <w:rPr>
        <w:rFonts w:ascii="Symbol" w:hAnsi="Symbol" w:hint="default"/>
      </w:rPr>
    </w:lvl>
    <w:lvl w:ilvl="1" w:tplc="6FEA0196">
      <w:start w:val="1"/>
      <w:numFmt w:val="bullet"/>
      <w:lvlText w:val="o"/>
      <w:lvlJc w:val="left"/>
      <w:pPr>
        <w:ind w:left="1440" w:hanging="360"/>
      </w:pPr>
      <w:rPr>
        <w:rFonts w:ascii="Courier New" w:hAnsi="Courier New" w:hint="default"/>
      </w:rPr>
    </w:lvl>
    <w:lvl w:ilvl="2" w:tplc="14988FC0">
      <w:start w:val="1"/>
      <w:numFmt w:val="bullet"/>
      <w:lvlText w:val=""/>
      <w:lvlJc w:val="left"/>
      <w:pPr>
        <w:ind w:left="2160" w:hanging="360"/>
      </w:pPr>
      <w:rPr>
        <w:rFonts w:ascii="Wingdings" w:hAnsi="Wingdings" w:hint="default"/>
      </w:rPr>
    </w:lvl>
    <w:lvl w:ilvl="3" w:tplc="3092D6B8">
      <w:start w:val="1"/>
      <w:numFmt w:val="bullet"/>
      <w:lvlText w:val=""/>
      <w:lvlJc w:val="left"/>
      <w:pPr>
        <w:ind w:left="2880" w:hanging="360"/>
      </w:pPr>
      <w:rPr>
        <w:rFonts w:ascii="Symbol" w:hAnsi="Symbol" w:hint="default"/>
      </w:rPr>
    </w:lvl>
    <w:lvl w:ilvl="4" w:tplc="EBA4ADBA">
      <w:start w:val="1"/>
      <w:numFmt w:val="bullet"/>
      <w:lvlText w:val="o"/>
      <w:lvlJc w:val="left"/>
      <w:pPr>
        <w:ind w:left="3600" w:hanging="360"/>
      </w:pPr>
      <w:rPr>
        <w:rFonts w:ascii="Courier New" w:hAnsi="Courier New" w:hint="default"/>
      </w:rPr>
    </w:lvl>
    <w:lvl w:ilvl="5" w:tplc="297A90AE">
      <w:start w:val="1"/>
      <w:numFmt w:val="bullet"/>
      <w:lvlText w:val=""/>
      <w:lvlJc w:val="left"/>
      <w:pPr>
        <w:ind w:left="4320" w:hanging="360"/>
      </w:pPr>
      <w:rPr>
        <w:rFonts w:ascii="Wingdings" w:hAnsi="Wingdings" w:hint="default"/>
      </w:rPr>
    </w:lvl>
    <w:lvl w:ilvl="6" w:tplc="0E88CCF6">
      <w:start w:val="1"/>
      <w:numFmt w:val="bullet"/>
      <w:lvlText w:val=""/>
      <w:lvlJc w:val="left"/>
      <w:pPr>
        <w:ind w:left="5040" w:hanging="360"/>
      </w:pPr>
      <w:rPr>
        <w:rFonts w:ascii="Symbol" w:hAnsi="Symbol" w:hint="default"/>
      </w:rPr>
    </w:lvl>
    <w:lvl w:ilvl="7" w:tplc="94D8C026">
      <w:start w:val="1"/>
      <w:numFmt w:val="bullet"/>
      <w:lvlText w:val="o"/>
      <w:lvlJc w:val="left"/>
      <w:pPr>
        <w:ind w:left="5760" w:hanging="360"/>
      </w:pPr>
      <w:rPr>
        <w:rFonts w:ascii="Courier New" w:hAnsi="Courier New" w:hint="default"/>
      </w:rPr>
    </w:lvl>
    <w:lvl w:ilvl="8" w:tplc="E2C8C8AC">
      <w:start w:val="1"/>
      <w:numFmt w:val="bullet"/>
      <w:lvlText w:val=""/>
      <w:lvlJc w:val="left"/>
      <w:pPr>
        <w:ind w:left="6480" w:hanging="360"/>
      </w:pPr>
      <w:rPr>
        <w:rFonts w:ascii="Wingdings" w:hAnsi="Wingdings" w:hint="default"/>
      </w:rPr>
    </w:lvl>
  </w:abstractNum>
  <w:abstractNum w:abstractNumId="17" w15:restartNumberingAfterBreak="0">
    <w:nsid w:val="42306D94"/>
    <w:multiLevelType w:val="hybridMultilevel"/>
    <w:tmpl w:val="FFFFFFFF"/>
    <w:lvl w:ilvl="0" w:tplc="382E9F60">
      <w:start w:val="1"/>
      <w:numFmt w:val="bullet"/>
      <w:lvlText w:val=""/>
      <w:lvlJc w:val="left"/>
      <w:pPr>
        <w:ind w:left="720" w:hanging="360"/>
      </w:pPr>
      <w:rPr>
        <w:rFonts w:ascii="Symbol" w:hAnsi="Symbol" w:hint="default"/>
      </w:rPr>
    </w:lvl>
    <w:lvl w:ilvl="1" w:tplc="A5D0A8EE">
      <w:start w:val="1"/>
      <w:numFmt w:val="bullet"/>
      <w:lvlText w:val="o"/>
      <w:lvlJc w:val="left"/>
      <w:pPr>
        <w:ind w:left="1440" w:hanging="360"/>
      </w:pPr>
      <w:rPr>
        <w:rFonts w:ascii="Courier New" w:hAnsi="Courier New" w:hint="default"/>
      </w:rPr>
    </w:lvl>
    <w:lvl w:ilvl="2" w:tplc="41F85648">
      <w:start w:val="1"/>
      <w:numFmt w:val="bullet"/>
      <w:lvlText w:val=""/>
      <w:lvlJc w:val="left"/>
      <w:pPr>
        <w:ind w:left="2160" w:hanging="360"/>
      </w:pPr>
      <w:rPr>
        <w:rFonts w:ascii="Wingdings" w:hAnsi="Wingdings" w:hint="default"/>
      </w:rPr>
    </w:lvl>
    <w:lvl w:ilvl="3" w:tplc="86A03B12">
      <w:start w:val="1"/>
      <w:numFmt w:val="bullet"/>
      <w:lvlText w:val=""/>
      <w:lvlJc w:val="left"/>
      <w:pPr>
        <w:ind w:left="2880" w:hanging="360"/>
      </w:pPr>
      <w:rPr>
        <w:rFonts w:ascii="Symbol" w:hAnsi="Symbol" w:hint="default"/>
      </w:rPr>
    </w:lvl>
    <w:lvl w:ilvl="4" w:tplc="A4B64224">
      <w:start w:val="1"/>
      <w:numFmt w:val="bullet"/>
      <w:lvlText w:val="o"/>
      <w:lvlJc w:val="left"/>
      <w:pPr>
        <w:ind w:left="3600" w:hanging="360"/>
      </w:pPr>
      <w:rPr>
        <w:rFonts w:ascii="Courier New" w:hAnsi="Courier New" w:hint="default"/>
      </w:rPr>
    </w:lvl>
    <w:lvl w:ilvl="5" w:tplc="C8A638C2">
      <w:start w:val="1"/>
      <w:numFmt w:val="bullet"/>
      <w:lvlText w:val=""/>
      <w:lvlJc w:val="left"/>
      <w:pPr>
        <w:ind w:left="4320" w:hanging="360"/>
      </w:pPr>
      <w:rPr>
        <w:rFonts w:ascii="Wingdings" w:hAnsi="Wingdings" w:hint="default"/>
      </w:rPr>
    </w:lvl>
    <w:lvl w:ilvl="6" w:tplc="E3F4A048">
      <w:start w:val="1"/>
      <w:numFmt w:val="bullet"/>
      <w:lvlText w:val=""/>
      <w:lvlJc w:val="left"/>
      <w:pPr>
        <w:ind w:left="5040" w:hanging="360"/>
      </w:pPr>
      <w:rPr>
        <w:rFonts w:ascii="Symbol" w:hAnsi="Symbol" w:hint="default"/>
      </w:rPr>
    </w:lvl>
    <w:lvl w:ilvl="7" w:tplc="6FDA61D8">
      <w:start w:val="1"/>
      <w:numFmt w:val="bullet"/>
      <w:lvlText w:val="o"/>
      <w:lvlJc w:val="left"/>
      <w:pPr>
        <w:ind w:left="5760" w:hanging="360"/>
      </w:pPr>
      <w:rPr>
        <w:rFonts w:ascii="Courier New" w:hAnsi="Courier New" w:hint="default"/>
      </w:rPr>
    </w:lvl>
    <w:lvl w:ilvl="8" w:tplc="F0185E98">
      <w:start w:val="1"/>
      <w:numFmt w:val="bullet"/>
      <w:lvlText w:val=""/>
      <w:lvlJc w:val="left"/>
      <w:pPr>
        <w:ind w:left="6480" w:hanging="360"/>
      </w:pPr>
      <w:rPr>
        <w:rFonts w:ascii="Wingdings" w:hAnsi="Wingdings" w:hint="default"/>
      </w:rPr>
    </w:lvl>
  </w:abstractNum>
  <w:abstractNum w:abstractNumId="18" w15:restartNumberingAfterBreak="0">
    <w:nsid w:val="439E481F"/>
    <w:multiLevelType w:val="hybridMultilevel"/>
    <w:tmpl w:val="FFFFFFFF"/>
    <w:lvl w:ilvl="0" w:tplc="1F265D66">
      <w:start w:val="1"/>
      <w:numFmt w:val="bullet"/>
      <w:lvlText w:val=""/>
      <w:lvlJc w:val="left"/>
      <w:pPr>
        <w:ind w:left="720" w:hanging="360"/>
      </w:pPr>
      <w:rPr>
        <w:rFonts w:ascii="Symbol" w:hAnsi="Symbol" w:hint="default"/>
      </w:rPr>
    </w:lvl>
    <w:lvl w:ilvl="1" w:tplc="6E5C5700">
      <w:start w:val="1"/>
      <w:numFmt w:val="bullet"/>
      <w:lvlText w:val="o"/>
      <w:lvlJc w:val="left"/>
      <w:pPr>
        <w:ind w:left="1440" w:hanging="360"/>
      </w:pPr>
      <w:rPr>
        <w:rFonts w:ascii="Courier New" w:hAnsi="Courier New" w:hint="default"/>
      </w:rPr>
    </w:lvl>
    <w:lvl w:ilvl="2" w:tplc="21E00B9C">
      <w:start w:val="1"/>
      <w:numFmt w:val="bullet"/>
      <w:lvlText w:val=""/>
      <w:lvlJc w:val="left"/>
      <w:pPr>
        <w:ind w:left="2160" w:hanging="360"/>
      </w:pPr>
      <w:rPr>
        <w:rFonts w:ascii="Wingdings" w:hAnsi="Wingdings" w:hint="default"/>
      </w:rPr>
    </w:lvl>
    <w:lvl w:ilvl="3" w:tplc="B812FC64">
      <w:start w:val="1"/>
      <w:numFmt w:val="bullet"/>
      <w:lvlText w:val=""/>
      <w:lvlJc w:val="left"/>
      <w:pPr>
        <w:ind w:left="2880" w:hanging="360"/>
      </w:pPr>
      <w:rPr>
        <w:rFonts w:ascii="Symbol" w:hAnsi="Symbol" w:hint="default"/>
      </w:rPr>
    </w:lvl>
    <w:lvl w:ilvl="4" w:tplc="29C6F9BA">
      <w:start w:val="1"/>
      <w:numFmt w:val="bullet"/>
      <w:lvlText w:val="o"/>
      <w:lvlJc w:val="left"/>
      <w:pPr>
        <w:ind w:left="3600" w:hanging="360"/>
      </w:pPr>
      <w:rPr>
        <w:rFonts w:ascii="Courier New" w:hAnsi="Courier New" w:hint="default"/>
      </w:rPr>
    </w:lvl>
    <w:lvl w:ilvl="5" w:tplc="EE2A886E">
      <w:start w:val="1"/>
      <w:numFmt w:val="bullet"/>
      <w:lvlText w:val=""/>
      <w:lvlJc w:val="left"/>
      <w:pPr>
        <w:ind w:left="4320" w:hanging="360"/>
      </w:pPr>
      <w:rPr>
        <w:rFonts w:ascii="Wingdings" w:hAnsi="Wingdings" w:hint="default"/>
      </w:rPr>
    </w:lvl>
    <w:lvl w:ilvl="6" w:tplc="60FE73E4">
      <w:start w:val="1"/>
      <w:numFmt w:val="bullet"/>
      <w:lvlText w:val=""/>
      <w:lvlJc w:val="left"/>
      <w:pPr>
        <w:ind w:left="5040" w:hanging="360"/>
      </w:pPr>
      <w:rPr>
        <w:rFonts w:ascii="Symbol" w:hAnsi="Symbol" w:hint="default"/>
      </w:rPr>
    </w:lvl>
    <w:lvl w:ilvl="7" w:tplc="7910BDF4">
      <w:start w:val="1"/>
      <w:numFmt w:val="bullet"/>
      <w:lvlText w:val="o"/>
      <w:lvlJc w:val="left"/>
      <w:pPr>
        <w:ind w:left="5760" w:hanging="360"/>
      </w:pPr>
      <w:rPr>
        <w:rFonts w:ascii="Courier New" w:hAnsi="Courier New" w:hint="default"/>
      </w:rPr>
    </w:lvl>
    <w:lvl w:ilvl="8" w:tplc="DA3CEA8C">
      <w:start w:val="1"/>
      <w:numFmt w:val="bullet"/>
      <w:lvlText w:val=""/>
      <w:lvlJc w:val="left"/>
      <w:pPr>
        <w:ind w:left="6480" w:hanging="360"/>
      </w:pPr>
      <w:rPr>
        <w:rFonts w:ascii="Wingdings" w:hAnsi="Wingdings" w:hint="default"/>
      </w:rPr>
    </w:lvl>
  </w:abstractNum>
  <w:abstractNum w:abstractNumId="19" w15:restartNumberingAfterBreak="0">
    <w:nsid w:val="459A6C15"/>
    <w:multiLevelType w:val="hybridMultilevel"/>
    <w:tmpl w:val="FFFFFFFF"/>
    <w:lvl w:ilvl="0" w:tplc="6930F718">
      <w:start w:val="1"/>
      <w:numFmt w:val="bullet"/>
      <w:lvlText w:val=""/>
      <w:lvlJc w:val="left"/>
      <w:pPr>
        <w:ind w:left="720" w:hanging="360"/>
      </w:pPr>
      <w:rPr>
        <w:rFonts w:ascii="Symbol" w:hAnsi="Symbol" w:hint="default"/>
      </w:rPr>
    </w:lvl>
    <w:lvl w:ilvl="1" w:tplc="EF04EE36">
      <w:start w:val="1"/>
      <w:numFmt w:val="bullet"/>
      <w:lvlText w:val="o"/>
      <w:lvlJc w:val="left"/>
      <w:pPr>
        <w:ind w:left="1440" w:hanging="360"/>
      </w:pPr>
      <w:rPr>
        <w:rFonts w:ascii="Courier New" w:hAnsi="Courier New" w:hint="default"/>
      </w:rPr>
    </w:lvl>
    <w:lvl w:ilvl="2" w:tplc="213EC814">
      <w:start w:val="1"/>
      <w:numFmt w:val="bullet"/>
      <w:lvlText w:val=""/>
      <w:lvlJc w:val="left"/>
      <w:pPr>
        <w:ind w:left="2160" w:hanging="360"/>
      </w:pPr>
      <w:rPr>
        <w:rFonts w:ascii="Wingdings" w:hAnsi="Wingdings" w:hint="default"/>
      </w:rPr>
    </w:lvl>
    <w:lvl w:ilvl="3" w:tplc="54247BAA">
      <w:start w:val="1"/>
      <w:numFmt w:val="bullet"/>
      <w:lvlText w:val=""/>
      <w:lvlJc w:val="left"/>
      <w:pPr>
        <w:ind w:left="2880" w:hanging="360"/>
      </w:pPr>
      <w:rPr>
        <w:rFonts w:ascii="Symbol" w:hAnsi="Symbol" w:hint="default"/>
      </w:rPr>
    </w:lvl>
    <w:lvl w:ilvl="4" w:tplc="A01AB36A">
      <w:start w:val="1"/>
      <w:numFmt w:val="bullet"/>
      <w:lvlText w:val="o"/>
      <w:lvlJc w:val="left"/>
      <w:pPr>
        <w:ind w:left="3600" w:hanging="360"/>
      </w:pPr>
      <w:rPr>
        <w:rFonts w:ascii="Courier New" w:hAnsi="Courier New" w:hint="default"/>
      </w:rPr>
    </w:lvl>
    <w:lvl w:ilvl="5" w:tplc="9304AF08">
      <w:start w:val="1"/>
      <w:numFmt w:val="bullet"/>
      <w:lvlText w:val=""/>
      <w:lvlJc w:val="left"/>
      <w:pPr>
        <w:ind w:left="4320" w:hanging="360"/>
      </w:pPr>
      <w:rPr>
        <w:rFonts w:ascii="Wingdings" w:hAnsi="Wingdings" w:hint="default"/>
      </w:rPr>
    </w:lvl>
    <w:lvl w:ilvl="6" w:tplc="78A82058">
      <w:start w:val="1"/>
      <w:numFmt w:val="bullet"/>
      <w:lvlText w:val=""/>
      <w:lvlJc w:val="left"/>
      <w:pPr>
        <w:ind w:left="5040" w:hanging="360"/>
      </w:pPr>
      <w:rPr>
        <w:rFonts w:ascii="Symbol" w:hAnsi="Symbol" w:hint="default"/>
      </w:rPr>
    </w:lvl>
    <w:lvl w:ilvl="7" w:tplc="24682DBA">
      <w:start w:val="1"/>
      <w:numFmt w:val="bullet"/>
      <w:lvlText w:val="o"/>
      <w:lvlJc w:val="left"/>
      <w:pPr>
        <w:ind w:left="5760" w:hanging="360"/>
      </w:pPr>
      <w:rPr>
        <w:rFonts w:ascii="Courier New" w:hAnsi="Courier New" w:hint="default"/>
      </w:rPr>
    </w:lvl>
    <w:lvl w:ilvl="8" w:tplc="90F45224">
      <w:start w:val="1"/>
      <w:numFmt w:val="bullet"/>
      <w:lvlText w:val=""/>
      <w:lvlJc w:val="left"/>
      <w:pPr>
        <w:ind w:left="6480" w:hanging="360"/>
      </w:pPr>
      <w:rPr>
        <w:rFonts w:ascii="Wingdings" w:hAnsi="Wingdings" w:hint="default"/>
      </w:rPr>
    </w:lvl>
  </w:abstractNum>
  <w:abstractNum w:abstractNumId="20" w15:restartNumberingAfterBreak="0">
    <w:nsid w:val="460F795F"/>
    <w:multiLevelType w:val="hybridMultilevel"/>
    <w:tmpl w:val="FFFFFFFF"/>
    <w:lvl w:ilvl="0" w:tplc="2D16ECE2">
      <w:start w:val="1"/>
      <w:numFmt w:val="bullet"/>
      <w:lvlText w:val=""/>
      <w:lvlJc w:val="left"/>
      <w:pPr>
        <w:ind w:left="720" w:hanging="360"/>
      </w:pPr>
      <w:rPr>
        <w:rFonts w:ascii="Symbol" w:hAnsi="Symbol" w:hint="default"/>
      </w:rPr>
    </w:lvl>
    <w:lvl w:ilvl="1" w:tplc="49FE2DB4">
      <w:start w:val="1"/>
      <w:numFmt w:val="bullet"/>
      <w:lvlText w:val="o"/>
      <w:lvlJc w:val="left"/>
      <w:pPr>
        <w:ind w:left="1440" w:hanging="360"/>
      </w:pPr>
      <w:rPr>
        <w:rFonts w:ascii="Courier New" w:hAnsi="Courier New" w:hint="default"/>
      </w:rPr>
    </w:lvl>
    <w:lvl w:ilvl="2" w:tplc="D416FBDC">
      <w:start w:val="1"/>
      <w:numFmt w:val="bullet"/>
      <w:lvlText w:val=""/>
      <w:lvlJc w:val="left"/>
      <w:pPr>
        <w:ind w:left="2160" w:hanging="360"/>
      </w:pPr>
      <w:rPr>
        <w:rFonts w:ascii="Wingdings" w:hAnsi="Wingdings" w:hint="default"/>
      </w:rPr>
    </w:lvl>
    <w:lvl w:ilvl="3" w:tplc="EB8C034A">
      <w:start w:val="1"/>
      <w:numFmt w:val="bullet"/>
      <w:lvlText w:val=""/>
      <w:lvlJc w:val="left"/>
      <w:pPr>
        <w:ind w:left="2880" w:hanging="360"/>
      </w:pPr>
      <w:rPr>
        <w:rFonts w:ascii="Symbol" w:hAnsi="Symbol" w:hint="default"/>
      </w:rPr>
    </w:lvl>
    <w:lvl w:ilvl="4" w:tplc="68A86D80">
      <w:start w:val="1"/>
      <w:numFmt w:val="bullet"/>
      <w:lvlText w:val="o"/>
      <w:lvlJc w:val="left"/>
      <w:pPr>
        <w:ind w:left="3600" w:hanging="360"/>
      </w:pPr>
      <w:rPr>
        <w:rFonts w:ascii="Courier New" w:hAnsi="Courier New" w:hint="default"/>
      </w:rPr>
    </w:lvl>
    <w:lvl w:ilvl="5" w:tplc="485ED5B8">
      <w:start w:val="1"/>
      <w:numFmt w:val="bullet"/>
      <w:lvlText w:val=""/>
      <w:lvlJc w:val="left"/>
      <w:pPr>
        <w:ind w:left="4320" w:hanging="360"/>
      </w:pPr>
      <w:rPr>
        <w:rFonts w:ascii="Wingdings" w:hAnsi="Wingdings" w:hint="default"/>
      </w:rPr>
    </w:lvl>
    <w:lvl w:ilvl="6" w:tplc="ACF24486">
      <w:start w:val="1"/>
      <w:numFmt w:val="bullet"/>
      <w:lvlText w:val=""/>
      <w:lvlJc w:val="left"/>
      <w:pPr>
        <w:ind w:left="5040" w:hanging="360"/>
      </w:pPr>
      <w:rPr>
        <w:rFonts w:ascii="Symbol" w:hAnsi="Symbol" w:hint="default"/>
      </w:rPr>
    </w:lvl>
    <w:lvl w:ilvl="7" w:tplc="1A360A0C">
      <w:start w:val="1"/>
      <w:numFmt w:val="bullet"/>
      <w:lvlText w:val="o"/>
      <w:lvlJc w:val="left"/>
      <w:pPr>
        <w:ind w:left="5760" w:hanging="360"/>
      </w:pPr>
      <w:rPr>
        <w:rFonts w:ascii="Courier New" w:hAnsi="Courier New" w:hint="default"/>
      </w:rPr>
    </w:lvl>
    <w:lvl w:ilvl="8" w:tplc="ABD6DFDA">
      <w:start w:val="1"/>
      <w:numFmt w:val="bullet"/>
      <w:lvlText w:val=""/>
      <w:lvlJc w:val="left"/>
      <w:pPr>
        <w:ind w:left="6480" w:hanging="360"/>
      </w:pPr>
      <w:rPr>
        <w:rFonts w:ascii="Wingdings" w:hAnsi="Wingdings" w:hint="default"/>
      </w:rPr>
    </w:lvl>
  </w:abstractNum>
  <w:abstractNum w:abstractNumId="21" w15:restartNumberingAfterBreak="0">
    <w:nsid w:val="466B474B"/>
    <w:multiLevelType w:val="hybridMultilevel"/>
    <w:tmpl w:val="FFFFFFFF"/>
    <w:lvl w:ilvl="0" w:tplc="85D49268">
      <w:start w:val="1"/>
      <w:numFmt w:val="bullet"/>
      <w:lvlText w:val=""/>
      <w:lvlJc w:val="left"/>
      <w:pPr>
        <w:ind w:left="720" w:hanging="360"/>
      </w:pPr>
      <w:rPr>
        <w:rFonts w:ascii="Symbol" w:hAnsi="Symbol" w:hint="default"/>
      </w:rPr>
    </w:lvl>
    <w:lvl w:ilvl="1" w:tplc="45289878">
      <w:start w:val="1"/>
      <w:numFmt w:val="bullet"/>
      <w:lvlText w:val="o"/>
      <w:lvlJc w:val="left"/>
      <w:pPr>
        <w:ind w:left="1440" w:hanging="360"/>
      </w:pPr>
      <w:rPr>
        <w:rFonts w:ascii="Courier New" w:hAnsi="Courier New" w:hint="default"/>
      </w:rPr>
    </w:lvl>
    <w:lvl w:ilvl="2" w:tplc="A50077AE">
      <w:start w:val="1"/>
      <w:numFmt w:val="bullet"/>
      <w:lvlText w:val=""/>
      <w:lvlJc w:val="left"/>
      <w:pPr>
        <w:ind w:left="2160" w:hanging="360"/>
      </w:pPr>
      <w:rPr>
        <w:rFonts w:ascii="Wingdings" w:hAnsi="Wingdings" w:hint="default"/>
      </w:rPr>
    </w:lvl>
    <w:lvl w:ilvl="3" w:tplc="C8F28DA8">
      <w:start w:val="1"/>
      <w:numFmt w:val="bullet"/>
      <w:lvlText w:val=""/>
      <w:lvlJc w:val="left"/>
      <w:pPr>
        <w:ind w:left="2880" w:hanging="360"/>
      </w:pPr>
      <w:rPr>
        <w:rFonts w:ascii="Symbol" w:hAnsi="Symbol" w:hint="default"/>
      </w:rPr>
    </w:lvl>
    <w:lvl w:ilvl="4" w:tplc="F7FE8A26">
      <w:start w:val="1"/>
      <w:numFmt w:val="bullet"/>
      <w:lvlText w:val="o"/>
      <w:lvlJc w:val="left"/>
      <w:pPr>
        <w:ind w:left="3600" w:hanging="360"/>
      </w:pPr>
      <w:rPr>
        <w:rFonts w:ascii="Courier New" w:hAnsi="Courier New" w:hint="default"/>
      </w:rPr>
    </w:lvl>
    <w:lvl w:ilvl="5" w:tplc="4F920734">
      <w:start w:val="1"/>
      <w:numFmt w:val="bullet"/>
      <w:lvlText w:val=""/>
      <w:lvlJc w:val="left"/>
      <w:pPr>
        <w:ind w:left="4320" w:hanging="360"/>
      </w:pPr>
      <w:rPr>
        <w:rFonts w:ascii="Wingdings" w:hAnsi="Wingdings" w:hint="default"/>
      </w:rPr>
    </w:lvl>
    <w:lvl w:ilvl="6" w:tplc="C882DF5A">
      <w:start w:val="1"/>
      <w:numFmt w:val="bullet"/>
      <w:lvlText w:val=""/>
      <w:lvlJc w:val="left"/>
      <w:pPr>
        <w:ind w:left="5040" w:hanging="360"/>
      </w:pPr>
      <w:rPr>
        <w:rFonts w:ascii="Symbol" w:hAnsi="Symbol" w:hint="default"/>
      </w:rPr>
    </w:lvl>
    <w:lvl w:ilvl="7" w:tplc="05701C3E">
      <w:start w:val="1"/>
      <w:numFmt w:val="bullet"/>
      <w:lvlText w:val="o"/>
      <w:lvlJc w:val="left"/>
      <w:pPr>
        <w:ind w:left="5760" w:hanging="360"/>
      </w:pPr>
      <w:rPr>
        <w:rFonts w:ascii="Courier New" w:hAnsi="Courier New" w:hint="default"/>
      </w:rPr>
    </w:lvl>
    <w:lvl w:ilvl="8" w:tplc="ED98A142">
      <w:start w:val="1"/>
      <w:numFmt w:val="bullet"/>
      <w:lvlText w:val=""/>
      <w:lvlJc w:val="left"/>
      <w:pPr>
        <w:ind w:left="6480" w:hanging="360"/>
      </w:pPr>
      <w:rPr>
        <w:rFonts w:ascii="Wingdings" w:hAnsi="Wingdings" w:hint="default"/>
      </w:rPr>
    </w:lvl>
  </w:abstractNum>
  <w:abstractNum w:abstractNumId="22" w15:restartNumberingAfterBreak="0">
    <w:nsid w:val="4A155A3B"/>
    <w:multiLevelType w:val="hybridMultilevel"/>
    <w:tmpl w:val="BB6E206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C274B90"/>
    <w:multiLevelType w:val="hybridMultilevel"/>
    <w:tmpl w:val="FFFFFFFF"/>
    <w:lvl w:ilvl="0" w:tplc="41DCE10C">
      <w:start w:val="1"/>
      <w:numFmt w:val="bullet"/>
      <w:lvlText w:val=""/>
      <w:lvlJc w:val="left"/>
      <w:pPr>
        <w:ind w:left="720" w:hanging="360"/>
      </w:pPr>
      <w:rPr>
        <w:rFonts w:ascii="Symbol" w:hAnsi="Symbol" w:hint="default"/>
      </w:rPr>
    </w:lvl>
    <w:lvl w:ilvl="1" w:tplc="27A41FE8">
      <w:start w:val="1"/>
      <w:numFmt w:val="bullet"/>
      <w:lvlText w:val="o"/>
      <w:lvlJc w:val="left"/>
      <w:pPr>
        <w:ind w:left="1440" w:hanging="360"/>
      </w:pPr>
      <w:rPr>
        <w:rFonts w:ascii="Courier New" w:hAnsi="Courier New" w:hint="default"/>
      </w:rPr>
    </w:lvl>
    <w:lvl w:ilvl="2" w:tplc="6336AABA">
      <w:start w:val="1"/>
      <w:numFmt w:val="bullet"/>
      <w:lvlText w:val=""/>
      <w:lvlJc w:val="left"/>
      <w:pPr>
        <w:ind w:left="2160" w:hanging="360"/>
      </w:pPr>
      <w:rPr>
        <w:rFonts w:ascii="Wingdings" w:hAnsi="Wingdings" w:hint="default"/>
      </w:rPr>
    </w:lvl>
    <w:lvl w:ilvl="3" w:tplc="31B8BD8E">
      <w:start w:val="1"/>
      <w:numFmt w:val="bullet"/>
      <w:lvlText w:val=""/>
      <w:lvlJc w:val="left"/>
      <w:pPr>
        <w:ind w:left="2880" w:hanging="360"/>
      </w:pPr>
      <w:rPr>
        <w:rFonts w:ascii="Symbol" w:hAnsi="Symbol" w:hint="default"/>
      </w:rPr>
    </w:lvl>
    <w:lvl w:ilvl="4" w:tplc="6220C082">
      <w:start w:val="1"/>
      <w:numFmt w:val="bullet"/>
      <w:lvlText w:val="o"/>
      <w:lvlJc w:val="left"/>
      <w:pPr>
        <w:ind w:left="3600" w:hanging="360"/>
      </w:pPr>
      <w:rPr>
        <w:rFonts w:ascii="Courier New" w:hAnsi="Courier New" w:hint="default"/>
      </w:rPr>
    </w:lvl>
    <w:lvl w:ilvl="5" w:tplc="C0F40062">
      <w:start w:val="1"/>
      <w:numFmt w:val="bullet"/>
      <w:lvlText w:val=""/>
      <w:lvlJc w:val="left"/>
      <w:pPr>
        <w:ind w:left="4320" w:hanging="360"/>
      </w:pPr>
      <w:rPr>
        <w:rFonts w:ascii="Wingdings" w:hAnsi="Wingdings" w:hint="default"/>
      </w:rPr>
    </w:lvl>
    <w:lvl w:ilvl="6" w:tplc="2B4C7618">
      <w:start w:val="1"/>
      <w:numFmt w:val="bullet"/>
      <w:lvlText w:val=""/>
      <w:lvlJc w:val="left"/>
      <w:pPr>
        <w:ind w:left="5040" w:hanging="360"/>
      </w:pPr>
      <w:rPr>
        <w:rFonts w:ascii="Symbol" w:hAnsi="Symbol" w:hint="default"/>
      </w:rPr>
    </w:lvl>
    <w:lvl w:ilvl="7" w:tplc="082AA082">
      <w:start w:val="1"/>
      <w:numFmt w:val="bullet"/>
      <w:lvlText w:val="o"/>
      <w:lvlJc w:val="left"/>
      <w:pPr>
        <w:ind w:left="5760" w:hanging="360"/>
      </w:pPr>
      <w:rPr>
        <w:rFonts w:ascii="Courier New" w:hAnsi="Courier New" w:hint="default"/>
      </w:rPr>
    </w:lvl>
    <w:lvl w:ilvl="8" w:tplc="2CB8F558">
      <w:start w:val="1"/>
      <w:numFmt w:val="bullet"/>
      <w:lvlText w:val=""/>
      <w:lvlJc w:val="left"/>
      <w:pPr>
        <w:ind w:left="6480" w:hanging="360"/>
      </w:pPr>
      <w:rPr>
        <w:rFonts w:ascii="Wingdings" w:hAnsi="Wingdings" w:hint="default"/>
      </w:rPr>
    </w:lvl>
  </w:abstractNum>
  <w:abstractNum w:abstractNumId="24" w15:restartNumberingAfterBreak="0">
    <w:nsid w:val="4DA92415"/>
    <w:multiLevelType w:val="hybridMultilevel"/>
    <w:tmpl w:val="FFFFFFFF"/>
    <w:lvl w:ilvl="0" w:tplc="C0FC1FC2">
      <w:start w:val="1"/>
      <w:numFmt w:val="bullet"/>
      <w:lvlText w:val=""/>
      <w:lvlJc w:val="left"/>
      <w:pPr>
        <w:ind w:left="720" w:hanging="360"/>
      </w:pPr>
      <w:rPr>
        <w:rFonts w:ascii="Symbol" w:hAnsi="Symbol" w:hint="default"/>
      </w:rPr>
    </w:lvl>
    <w:lvl w:ilvl="1" w:tplc="D114689A">
      <w:start w:val="1"/>
      <w:numFmt w:val="bullet"/>
      <w:lvlText w:val="o"/>
      <w:lvlJc w:val="left"/>
      <w:pPr>
        <w:ind w:left="1440" w:hanging="360"/>
      </w:pPr>
      <w:rPr>
        <w:rFonts w:ascii="Courier New" w:hAnsi="Courier New" w:hint="default"/>
      </w:rPr>
    </w:lvl>
    <w:lvl w:ilvl="2" w:tplc="77F69AFA">
      <w:start w:val="1"/>
      <w:numFmt w:val="bullet"/>
      <w:lvlText w:val=""/>
      <w:lvlJc w:val="left"/>
      <w:pPr>
        <w:ind w:left="2160" w:hanging="360"/>
      </w:pPr>
      <w:rPr>
        <w:rFonts w:ascii="Wingdings" w:hAnsi="Wingdings" w:hint="default"/>
      </w:rPr>
    </w:lvl>
    <w:lvl w:ilvl="3" w:tplc="DAF815C0">
      <w:start w:val="1"/>
      <w:numFmt w:val="bullet"/>
      <w:lvlText w:val=""/>
      <w:lvlJc w:val="left"/>
      <w:pPr>
        <w:ind w:left="2880" w:hanging="360"/>
      </w:pPr>
      <w:rPr>
        <w:rFonts w:ascii="Symbol" w:hAnsi="Symbol" w:hint="default"/>
      </w:rPr>
    </w:lvl>
    <w:lvl w:ilvl="4" w:tplc="E2289330">
      <w:start w:val="1"/>
      <w:numFmt w:val="bullet"/>
      <w:lvlText w:val="o"/>
      <w:lvlJc w:val="left"/>
      <w:pPr>
        <w:ind w:left="3600" w:hanging="360"/>
      </w:pPr>
      <w:rPr>
        <w:rFonts w:ascii="Courier New" w:hAnsi="Courier New" w:hint="default"/>
      </w:rPr>
    </w:lvl>
    <w:lvl w:ilvl="5" w:tplc="0952DC74">
      <w:start w:val="1"/>
      <w:numFmt w:val="bullet"/>
      <w:lvlText w:val=""/>
      <w:lvlJc w:val="left"/>
      <w:pPr>
        <w:ind w:left="4320" w:hanging="360"/>
      </w:pPr>
      <w:rPr>
        <w:rFonts w:ascii="Wingdings" w:hAnsi="Wingdings" w:hint="default"/>
      </w:rPr>
    </w:lvl>
    <w:lvl w:ilvl="6" w:tplc="DFD69D58">
      <w:start w:val="1"/>
      <w:numFmt w:val="bullet"/>
      <w:lvlText w:val=""/>
      <w:lvlJc w:val="left"/>
      <w:pPr>
        <w:ind w:left="5040" w:hanging="360"/>
      </w:pPr>
      <w:rPr>
        <w:rFonts w:ascii="Symbol" w:hAnsi="Symbol" w:hint="default"/>
      </w:rPr>
    </w:lvl>
    <w:lvl w:ilvl="7" w:tplc="DD64E496">
      <w:start w:val="1"/>
      <w:numFmt w:val="bullet"/>
      <w:lvlText w:val="o"/>
      <w:lvlJc w:val="left"/>
      <w:pPr>
        <w:ind w:left="5760" w:hanging="360"/>
      </w:pPr>
      <w:rPr>
        <w:rFonts w:ascii="Courier New" w:hAnsi="Courier New" w:hint="default"/>
      </w:rPr>
    </w:lvl>
    <w:lvl w:ilvl="8" w:tplc="08587E2C">
      <w:start w:val="1"/>
      <w:numFmt w:val="bullet"/>
      <w:lvlText w:val=""/>
      <w:lvlJc w:val="left"/>
      <w:pPr>
        <w:ind w:left="6480" w:hanging="360"/>
      </w:pPr>
      <w:rPr>
        <w:rFonts w:ascii="Wingdings" w:hAnsi="Wingdings" w:hint="default"/>
      </w:rPr>
    </w:lvl>
  </w:abstractNum>
  <w:abstractNum w:abstractNumId="25" w15:restartNumberingAfterBreak="0">
    <w:nsid w:val="525F485D"/>
    <w:multiLevelType w:val="hybridMultilevel"/>
    <w:tmpl w:val="A7700B94"/>
    <w:lvl w:ilvl="0" w:tplc="FD4A8D8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7550D43"/>
    <w:multiLevelType w:val="hybridMultilevel"/>
    <w:tmpl w:val="FFFFFFFF"/>
    <w:lvl w:ilvl="0" w:tplc="EB4C4F8C">
      <w:start w:val="1"/>
      <w:numFmt w:val="bullet"/>
      <w:lvlText w:val=""/>
      <w:lvlJc w:val="left"/>
      <w:pPr>
        <w:ind w:left="720" w:hanging="360"/>
      </w:pPr>
      <w:rPr>
        <w:rFonts w:ascii="Symbol" w:hAnsi="Symbol" w:hint="default"/>
      </w:rPr>
    </w:lvl>
    <w:lvl w:ilvl="1" w:tplc="40A8BD36">
      <w:start w:val="1"/>
      <w:numFmt w:val="bullet"/>
      <w:lvlText w:val="o"/>
      <w:lvlJc w:val="left"/>
      <w:pPr>
        <w:ind w:left="1440" w:hanging="360"/>
      </w:pPr>
      <w:rPr>
        <w:rFonts w:ascii="Courier New" w:hAnsi="Courier New" w:hint="default"/>
      </w:rPr>
    </w:lvl>
    <w:lvl w:ilvl="2" w:tplc="374AA132">
      <w:start w:val="1"/>
      <w:numFmt w:val="bullet"/>
      <w:lvlText w:val=""/>
      <w:lvlJc w:val="left"/>
      <w:pPr>
        <w:ind w:left="2160" w:hanging="360"/>
      </w:pPr>
      <w:rPr>
        <w:rFonts w:ascii="Wingdings" w:hAnsi="Wingdings" w:hint="default"/>
      </w:rPr>
    </w:lvl>
    <w:lvl w:ilvl="3" w:tplc="6B2876FA">
      <w:start w:val="1"/>
      <w:numFmt w:val="bullet"/>
      <w:lvlText w:val=""/>
      <w:lvlJc w:val="left"/>
      <w:pPr>
        <w:ind w:left="2880" w:hanging="360"/>
      </w:pPr>
      <w:rPr>
        <w:rFonts w:ascii="Symbol" w:hAnsi="Symbol" w:hint="default"/>
      </w:rPr>
    </w:lvl>
    <w:lvl w:ilvl="4" w:tplc="D7D8FC5A">
      <w:start w:val="1"/>
      <w:numFmt w:val="bullet"/>
      <w:lvlText w:val="o"/>
      <w:lvlJc w:val="left"/>
      <w:pPr>
        <w:ind w:left="3600" w:hanging="360"/>
      </w:pPr>
      <w:rPr>
        <w:rFonts w:ascii="Courier New" w:hAnsi="Courier New" w:hint="default"/>
      </w:rPr>
    </w:lvl>
    <w:lvl w:ilvl="5" w:tplc="C3F2AA18">
      <w:start w:val="1"/>
      <w:numFmt w:val="bullet"/>
      <w:lvlText w:val=""/>
      <w:lvlJc w:val="left"/>
      <w:pPr>
        <w:ind w:left="4320" w:hanging="360"/>
      </w:pPr>
      <w:rPr>
        <w:rFonts w:ascii="Wingdings" w:hAnsi="Wingdings" w:hint="default"/>
      </w:rPr>
    </w:lvl>
    <w:lvl w:ilvl="6" w:tplc="DB501980">
      <w:start w:val="1"/>
      <w:numFmt w:val="bullet"/>
      <w:lvlText w:val=""/>
      <w:lvlJc w:val="left"/>
      <w:pPr>
        <w:ind w:left="5040" w:hanging="360"/>
      </w:pPr>
      <w:rPr>
        <w:rFonts w:ascii="Symbol" w:hAnsi="Symbol" w:hint="default"/>
      </w:rPr>
    </w:lvl>
    <w:lvl w:ilvl="7" w:tplc="BF3E2846">
      <w:start w:val="1"/>
      <w:numFmt w:val="bullet"/>
      <w:lvlText w:val="o"/>
      <w:lvlJc w:val="left"/>
      <w:pPr>
        <w:ind w:left="5760" w:hanging="360"/>
      </w:pPr>
      <w:rPr>
        <w:rFonts w:ascii="Courier New" w:hAnsi="Courier New" w:hint="default"/>
      </w:rPr>
    </w:lvl>
    <w:lvl w:ilvl="8" w:tplc="789EB850">
      <w:start w:val="1"/>
      <w:numFmt w:val="bullet"/>
      <w:lvlText w:val=""/>
      <w:lvlJc w:val="left"/>
      <w:pPr>
        <w:ind w:left="6480" w:hanging="360"/>
      </w:pPr>
      <w:rPr>
        <w:rFonts w:ascii="Wingdings" w:hAnsi="Wingdings" w:hint="default"/>
      </w:rPr>
    </w:lvl>
  </w:abstractNum>
  <w:abstractNum w:abstractNumId="27" w15:restartNumberingAfterBreak="0">
    <w:nsid w:val="581574E8"/>
    <w:multiLevelType w:val="hybridMultilevel"/>
    <w:tmpl w:val="FFFFFFFF"/>
    <w:lvl w:ilvl="0" w:tplc="8564E2A6">
      <w:start w:val="1"/>
      <w:numFmt w:val="bullet"/>
      <w:lvlText w:val=""/>
      <w:lvlJc w:val="left"/>
      <w:pPr>
        <w:ind w:left="720" w:hanging="360"/>
      </w:pPr>
      <w:rPr>
        <w:rFonts w:ascii="Symbol" w:hAnsi="Symbol" w:hint="default"/>
      </w:rPr>
    </w:lvl>
    <w:lvl w:ilvl="1" w:tplc="84E0F770">
      <w:start w:val="1"/>
      <w:numFmt w:val="bullet"/>
      <w:lvlText w:val="o"/>
      <w:lvlJc w:val="left"/>
      <w:pPr>
        <w:ind w:left="1440" w:hanging="360"/>
      </w:pPr>
      <w:rPr>
        <w:rFonts w:ascii="Courier New" w:hAnsi="Courier New" w:hint="default"/>
      </w:rPr>
    </w:lvl>
    <w:lvl w:ilvl="2" w:tplc="4DB48A06">
      <w:start w:val="1"/>
      <w:numFmt w:val="bullet"/>
      <w:lvlText w:val=""/>
      <w:lvlJc w:val="left"/>
      <w:pPr>
        <w:ind w:left="2160" w:hanging="360"/>
      </w:pPr>
      <w:rPr>
        <w:rFonts w:ascii="Wingdings" w:hAnsi="Wingdings" w:hint="default"/>
      </w:rPr>
    </w:lvl>
    <w:lvl w:ilvl="3" w:tplc="79BCC69E">
      <w:start w:val="1"/>
      <w:numFmt w:val="bullet"/>
      <w:lvlText w:val=""/>
      <w:lvlJc w:val="left"/>
      <w:pPr>
        <w:ind w:left="2880" w:hanging="360"/>
      </w:pPr>
      <w:rPr>
        <w:rFonts w:ascii="Symbol" w:hAnsi="Symbol" w:hint="default"/>
      </w:rPr>
    </w:lvl>
    <w:lvl w:ilvl="4" w:tplc="3DC8B090">
      <w:start w:val="1"/>
      <w:numFmt w:val="bullet"/>
      <w:lvlText w:val="o"/>
      <w:lvlJc w:val="left"/>
      <w:pPr>
        <w:ind w:left="3600" w:hanging="360"/>
      </w:pPr>
      <w:rPr>
        <w:rFonts w:ascii="Courier New" w:hAnsi="Courier New" w:hint="default"/>
      </w:rPr>
    </w:lvl>
    <w:lvl w:ilvl="5" w:tplc="1618D938">
      <w:start w:val="1"/>
      <w:numFmt w:val="bullet"/>
      <w:lvlText w:val=""/>
      <w:lvlJc w:val="left"/>
      <w:pPr>
        <w:ind w:left="4320" w:hanging="360"/>
      </w:pPr>
      <w:rPr>
        <w:rFonts w:ascii="Wingdings" w:hAnsi="Wingdings" w:hint="default"/>
      </w:rPr>
    </w:lvl>
    <w:lvl w:ilvl="6" w:tplc="DB226672">
      <w:start w:val="1"/>
      <w:numFmt w:val="bullet"/>
      <w:lvlText w:val=""/>
      <w:lvlJc w:val="left"/>
      <w:pPr>
        <w:ind w:left="5040" w:hanging="360"/>
      </w:pPr>
      <w:rPr>
        <w:rFonts w:ascii="Symbol" w:hAnsi="Symbol" w:hint="default"/>
      </w:rPr>
    </w:lvl>
    <w:lvl w:ilvl="7" w:tplc="95DCBC8C">
      <w:start w:val="1"/>
      <w:numFmt w:val="bullet"/>
      <w:lvlText w:val="o"/>
      <w:lvlJc w:val="left"/>
      <w:pPr>
        <w:ind w:left="5760" w:hanging="360"/>
      </w:pPr>
      <w:rPr>
        <w:rFonts w:ascii="Courier New" w:hAnsi="Courier New" w:hint="default"/>
      </w:rPr>
    </w:lvl>
    <w:lvl w:ilvl="8" w:tplc="F4B8F836">
      <w:start w:val="1"/>
      <w:numFmt w:val="bullet"/>
      <w:lvlText w:val=""/>
      <w:lvlJc w:val="left"/>
      <w:pPr>
        <w:ind w:left="6480" w:hanging="360"/>
      </w:pPr>
      <w:rPr>
        <w:rFonts w:ascii="Wingdings" w:hAnsi="Wingdings" w:hint="default"/>
      </w:rPr>
    </w:lvl>
  </w:abstractNum>
  <w:abstractNum w:abstractNumId="28" w15:restartNumberingAfterBreak="0">
    <w:nsid w:val="597B0BD5"/>
    <w:multiLevelType w:val="hybridMultilevel"/>
    <w:tmpl w:val="FFFFFFFF"/>
    <w:lvl w:ilvl="0" w:tplc="44CE1AE6">
      <w:start w:val="1"/>
      <w:numFmt w:val="bullet"/>
      <w:lvlText w:val=""/>
      <w:lvlJc w:val="left"/>
      <w:pPr>
        <w:ind w:left="720" w:hanging="360"/>
      </w:pPr>
      <w:rPr>
        <w:rFonts w:ascii="Symbol" w:hAnsi="Symbol" w:hint="default"/>
      </w:rPr>
    </w:lvl>
    <w:lvl w:ilvl="1" w:tplc="4AC24588">
      <w:start w:val="1"/>
      <w:numFmt w:val="bullet"/>
      <w:lvlText w:val="o"/>
      <w:lvlJc w:val="left"/>
      <w:pPr>
        <w:ind w:left="1440" w:hanging="360"/>
      </w:pPr>
      <w:rPr>
        <w:rFonts w:ascii="Courier New" w:hAnsi="Courier New" w:hint="default"/>
      </w:rPr>
    </w:lvl>
    <w:lvl w:ilvl="2" w:tplc="F0A4544E">
      <w:start w:val="1"/>
      <w:numFmt w:val="bullet"/>
      <w:lvlText w:val=""/>
      <w:lvlJc w:val="left"/>
      <w:pPr>
        <w:ind w:left="2160" w:hanging="360"/>
      </w:pPr>
      <w:rPr>
        <w:rFonts w:ascii="Wingdings" w:hAnsi="Wingdings" w:hint="default"/>
      </w:rPr>
    </w:lvl>
    <w:lvl w:ilvl="3" w:tplc="8DAEC758">
      <w:start w:val="1"/>
      <w:numFmt w:val="bullet"/>
      <w:lvlText w:val=""/>
      <w:lvlJc w:val="left"/>
      <w:pPr>
        <w:ind w:left="2880" w:hanging="360"/>
      </w:pPr>
      <w:rPr>
        <w:rFonts w:ascii="Symbol" w:hAnsi="Symbol" w:hint="default"/>
      </w:rPr>
    </w:lvl>
    <w:lvl w:ilvl="4" w:tplc="2B6EA4BA">
      <w:start w:val="1"/>
      <w:numFmt w:val="bullet"/>
      <w:lvlText w:val="o"/>
      <w:lvlJc w:val="left"/>
      <w:pPr>
        <w:ind w:left="3600" w:hanging="360"/>
      </w:pPr>
      <w:rPr>
        <w:rFonts w:ascii="Courier New" w:hAnsi="Courier New" w:hint="default"/>
      </w:rPr>
    </w:lvl>
    <w:lvl w:ilvl="5" w:tplc="184EB69E">
      <w:start w:val="1"/>
      <w:numFmt w:val="bullet"/>
      <w:lvlText w:val=""/>
      <w:lvlJc w:val="left"/>
      <w:pPr>
        <w:ind w:left="4320" w:hanging="360"/>
      </w:pPr>
      <w:rPr>
        <w:rFonts w:ascii="Wingdings" w:hAnsi="Wingdings" w:hint="default"/>
      </w:rPr>
    </w:lvl>
    <w:lvl w:ilvl="6" w:tplc="6154600A">
      <w:start w:val="1"/>
      <w:numFmt w:val="bullet"/>
      <w:lvlText w:val=""/>
      <w:lvlJc w:val="left"/>
      <w:pPr>
        <w:ind w:left="5040" w:hanging="360"/>
      </w:pPr>
      <w:rPr>
        <w:rFonts w:ascii="Symbol" w:hAnsi="Symbol" w:hint="default"/>
      </w:rPr>
    </w:lvl>
    <w:lvl w:ilvl="7" w:tplc="FE12AF8E">
      <w:start w:val="1"/>
      <w:numFmt w:val="bullet"/>
      <w:lvlText w:val="o"/>
      <w:lvlJc w:val="left"/>
      <w:pPr>
        <w:ind w:left="5760" w:hanging="360"/>
      </w:pPr>
      <w:rPr>
        <w:rFonts w:ascii="Courier New" w:hAnsi="Courier New" w:hint="default"/>
      </w:rPr>
    </w:lvl>
    <w:lvl w:ilvl="8" w:tplc="873CAC0E">
      <w:start w:val="1"/>
      <w:numFmt w:val="bullet"/>
      <w:lvlText w:val=""/>
      <w:lvlJc w:val="left"/>
      <w:pPr>
        <w:ind w:left="6480" w:hanging="360"/>
      </w:pPr>
      <w:rPr>
        <w:rFonts w:ascii="Wingdings" w:hAnsi="Wingdings" w:hint="default"/>
      </w:rPr>
    </w:lvl>
  </w:abstractNum>
  <w:abstractNum w:abstractNumId="29" w15:restartNumberingAfterBreak="0">
    <w:nsid w:val="5C322AE3"/>
    <w:multiLevelType w:val="hybridMultilevel"/>
    <w:tmpl w:val="FFFFFFFF"/>
    <w:lvl w:ilvl="0" w:tplc="162E6508">
      <w:start w:val="1"/>
      <w:numFmt w:val="bullet"/>
      <w:lvlText w:val=""/>
      <w:lvlJc w:val="left"/>
      <w:pPr>
        <w:ind w:left="720" w:hanging="360"/>
      </w:pPr>
      <w:rPr>
        <w:rFonts w:ascii="Symbol" w:hAnsi="Symbol" w:hint="default"/>
      </w:rPr>
    </w:lvl>
    <w:lvl w:ilvl="1" w:tplc="40C2A9A0">
      <w:start w:val="1"/>
      <w:numFmt w:val="bullet"/>
      <w:lvlText w:val="o"/>
      <w:lvlJc w:val="left"/>
      <w:pPr>
        <w:ind w:left="1440" w:hanging="360"/>
      </w:pPr>
      <w:rPr>
        <w:rFonts w:ascii="Courier New" w:hAnsi="Courier New" w:hint="default"/>
      </w:rPr>
    </w:lvl>
    <w:lvl w:ilvl="2" w:tplc="E65CE02E">
      <w:start w:val="1"/>
      <w:numFmt w:val="bullet"/>
      <w:lvlText w:val=""/>
      <w:lvlJc w:val="left"/>
      <w:pPr>
        <w:ind w:left="2160" w:hanging="360"/>
      </w:pPr>
      <w:rPr>
        <w:rFonts w:ascii="Wingdings" w:hAnsi="Wingdings" w:hint="default"/>
      </w:rPr>
    </w:lvl>
    <w:lvl w:ilvl="3" w:tplc="D45695B0">
      <w:start w:val="1"/>
      <w:numFmt w:val="bullet"/>
      <w:lvlText w:val=""/>
      <w:lvlJc w:val="left"/>
      <w:pPr>
        <w:ind w:left="2880" w:hanging="360"/>
      </w:pPr>
      <w:rPr>
        <w:rFonts w:ascii="Symbol" w:hAnsi="Symbol" w:hint="default"/>
      </w:rPr>
    </w:lvl>
    <w:lvl w:ilvl="4" w:tplc="15105150">
      <w:start w:val="1"/>
      <w:numFmt w:val="bullet"/>
      <w:lvlText w:val="o"/>
      <w:lvlJc w:val="left"/>
      <w:pPr>
        <w:ind w:left="3600" w:hanging="360"/>
      </w:pPr>
      <w:rPr>
        <w:rFonts w:ascii="Courier New" w:hAnsi="Courier New" w:hint="default"/>
      </w:rPr>
    </w:lvl>
    <w:lvl w:ilvl="5" w:tplc="C0CA8C6C">
      <w:start w:val="1"/>
      <w:numFmt w:val="bullet"/>
      <w:lvlText w:val=""/>
      <w:lvlJc w:val="left"/>
      <w:pPr>
        <w:ind w:left="4320" w:hanging="360"/>
      </w:pPr>
      <w:rPr>
        <w:rFonts w:ascii="Wingdings" w:hAnsi="Wingdings" w:hint="default"/>
      </w:rPr>
    </w:lvl>
    <w:lvl w:ilvl="6" w:tplc="AD8C72D6">
      <w:start w:val="1"/>
      <w:numFmt w:val="bullet"/>
      <w:lvlText w:val=""/>
      <w:lvlJc w:val="left"/>
      <w:pPr>
        <w:ind w:left="5040" w:hanging="360"/>
      </w:pPr>
      <w:rPr>
        <w:rFonts w:ascii="Symbol" w:hAnsi="Symbol" w:hint="default"/>
      </w:rPr>
    </w:lvl>
    <w:lvl w:ilvl="7" w:tplc="E1365A34">
      <w:start w:val="1"/>
      <w:numFmt w:val="bullet"/>
      <w:lvlText w:val="o"/>
      <w:lvlJc w:val="left"/>
      <w:pPr>
        <w:ind w:left="5760" w:hanging="360"/>
      </w:pPr>
      <w:rPr>
        <w:rFonts w:ascii="Courier New" w:hAnsi="Courier New" w:hint="default"/>
      </w:rPr>
    </w:lvl>
    <w:lvl w:ilvl="8" w:tplc="FEF23CEA">
      <w:start w:val="1"/>
      <w:numFmt w:val="bullet"/>
      <w:lvlText w:val=""/>
      <w:lvlJc w:val="left"/>
      <w:pPr>
        <w:ind w:left="6480" w:hanging="360"/>
      </w:pPr>
      <w:rPr>
        <w:rFonts w:ascii="Wingdings" w:hAnsi="Wingdings" w:hint="default"/>
      </w:rPr>
    </w:lvl>
  </w:abstractNum>
  <w:abstractNum w:abstractNumId="30" w15:restartNumberingAfterBreak="0">
    <w:nsid w:val="5EAB0E6B"/>
    <w:multiLevelType w:val="hybridMultilevel"/>
    <w:tmpl w:val="FFFFFFFF"/>
    <w:lvl w:ilvl="0" w:tplc="BE9C17AE">
      <w:start w:val="1"/>
      <w:numFmt w:val="bullet"/>
      <w:lvlText w:val=""/>
      <w:lvlJc w:val="left"/>
      <w:pPr>
        <w:ind w:left="720" w:hanging="360"/>
      </w:pPr>
      <w:rPr>
        <w:rFonts w:ascii="Symbol" w:hAnsi="Symbol" w:hint="default"/>
      </w:rPr>
    </w:lvl>
    <w:lvl w:ilvl="1" w:tplc="F69C43A6">
      <w:start w:val="1"/>
      <w:numFmt w:val="bullet"/>
      <w:lvlText w:val="o"/>
      <w:lvlJc w:val="left"/>
      <w:pPr>
        <w:ind w:left="1440" w:hanging="360"/>
      </w:pPr>
      <w:rPr>
        <w:rFonts w:ascii="Courier New" w:hAnsi="Courier New" w:hint="default"/>
      </w:rPr>
    </w:lvl>
    <w:lvl w:ilvl="2" w:tplc="B692B708">
      <w:start w:val="1"/>
      <w:numFmt w:val="bullet"/>
      <w:lvlText w:val=""/>
      <w:lvlJc w:val="left"/>
      <w:pPr>
        <w:ind w:left="2160" w:hanging="360"/>
      </w:pPr>
      <w:rPr>
        <w:rFonts w:ascii="Wingdings" w:hAnsi="Wingdings" w:hint="default"/>
      </w:rPr>
    </w:lvl>
    <w:lvl w:ilvl="3" w:tplc="437ECA4A">
      <w:start w:val="1"/>
      <w:numFmt w:val="bullet"/>
      <w:lvlText w:val=""/>
      <w:lvlJc w:val="left"/>
      <w:pPr>
        <w:ind w:left="2880" w:hanging="360"/>
      </w:pPr>
      <w:rPr>
        <w:rFonts w:ascii="Symbol" w:hAnsi="Symbol" w:hint="default"/>
      </w:rPr>
    </w:lvl>
    <w:lvl w:ilvl="4" w:tplc="30C2EE10">
      <w:start w:val="1"/>
      <w:numFmt w:val="bullet"/>
      <w:lvlText w:val="o"/>
      <w:lvlJc w:val="left"/>
      <w:pPr>
        <w:ind w:left="3600" w:hanging="360"/>
      </w:pPr>
      <w:rPr>
        <w:rFonts w:ascii="Courier New" w:hAnsi="Courier New" w:hint="default"/>
      </w:rPr>
    </w:lvl>
    <w:lvl w:ilvl="5" w:tplc="A3C8A28E">
      <w:start w:val="1"/>
      <w:numFmt w:val="bullet"/>
      <w:lvlText w:val=""/>
      <w:lvlJc w:val="left"/>
      <w:pPr>
        <w:ind w:left="4320" w:hanging="360"/>
      </w:pPr>
      <w:rPr>
        <w:rFonts w:ascii="Wingdings" w:hAnsi="Wingdings" w:hint="default"/>
      </w:rPr>
    </w:lvl>
    <w:lvl w:ilvl="6" w:tplc="9F8EB7A2">
      <w:start w:val="1"/>
      <w:numFmt w:val="bullet"/>
      <w:lvlText w:val=""/>
      <w:lvlJc w:val="left"/>
      <w:pPr>
        <w:ind w:left="5040" w:hanging="360"/>
      </w:pPr>
      <w:rPr>
        <w:rFonts w:ascii="Symbol" w:hAnsi="Symbol" w:hint="default"/>
      </w:rPr>
    </w:lvl>
    <w:lvl w:ilvl="7" w:tplc="61E88050">
      <w:start w:val="1"/>
      <w:numFmt w:val="bullet"/>
      <w:lvlText w:val="o"/>
      <w:lvlJc w:val="left"/>
      <w:pPr>
        <w:ind w:left="5760" w:hanging="360"/>
      </w:pPr>
      <w:rPr>
        <w:rFonts w:ascii="Courier New" w:hAnsi="Courier New" w:hint="default"/>
      </w:rPr>
    </w:lvl>
    <w:lvl w:ilvl="8" w:tplc="E4EE0730">
      <w:start w:val="1"/>
      <w:numFmt w:val="bullet"/>
      <w:lvlText w:val=""/>
      <w:lvlJc w:val="left"/>
      <w:pPr>
        <w:ind w:left="6480" w:hanging="360"/>
      </w:pPr>
      <w:rPr>
        <w:rFonts w:ascii="Wingdings" w:hAnsi="Wingdings" w:hint="default"/>
      </w:rPr>
    </w:lvl>
  </w:abstractNum>
  <w:abstractNum w:abstractNumId="31" w15:restartNumberingAfterBreak="0">
    <w:nsid w:val="617E7D5F"/>
    <w:multiLevelType w:val="hybridMultilevel"/>
    <w:tmpl w:val="FFFFFFFF"/>
    <w:lvl w:ilvl="0" w:tplc="F59044D0">
      <w:start w:val="1"/>
      <w:numFmt w:val="bullet"/>
      <w:lvlText w:val=""/>
      <w:lvlJc w:val="left"/>
      <w:pPr>
        <w:ind w:left="720" w:hanging="360"/>
      </w:pPr>
      <w:rPr>
        <w:rFonts w:ascii="Symbol" w:hAnsi="Symbol" w:hint="default"/>
      </w:rPr>
    </w:lvl>
    <w:lvl w:ilvl="1" w:tplc="50FC593C">
      <w:start w:val="1"/>
      <w:numFmt w:val="bullet"/>
      <w:lvlText w:val="o"/>
      <w:lvlJc w:val="left"/>
      <w:pPr>
        <w:ind w:left="1440" w:hanging="360"/>
      </w:pPr>
      <w:rPr>
        <w:rFonts w:ascii="Courier New" w:hAnsi="Courier New" w:hint="default"/>
      </w:rPr>
    </w:lvl>
    <w:lvl w:ilvl="2" w:tplc="C9569716">
      <w:start w:val="1"/>
      <w:numFmt w:val="bullet"/>
      <w:lvlText w:val=""/>
      <w:lvlJc w:val="left"/>
      <w:pPr>
        <w:ind w:left="2160" w:hanging="360"/>
      </w:pPr>
      <w:rPr>
        <w:rFonts w:ascii="Wingdings" w:hAnsi="Wingdings" w:hint="default"/>
      </w:rPr>
    </w:lvl>
    <w:lvl w:ilvl="3" w:tplc="B456DE96">
      <w:start w:val="1"/>
      <w:numFmt w:val="bullet"/>
      <w:lvlText w:val=""/>
      <w:lvlJc w:val="left"/>
      <w:pPr>
        <w:ind w:left="2880" w:hanging="360"/>
      </w:pPr>
      <w:rPr>
        <w:rFonts w:ascii="Symbol" w:hAnsi="Symbol" w:hint="default"/>
      </w:rPr>
    </w:lvl>
    <w:lvl w:ilvl="4" w:tplc="B560D7EE">
      <w:start w:val="1"/>
      <w:numFmt w:val="bullet"/>
      <w:lvlText w:val="o"/>
      <w:lvlJc w:val="left"/>
      <w:pPr>
        <w:ind w:left="3600" w:hanging="360"/>
      </w:pPr>
      <w:rPr>
        <w:rFonts w:ascii="Courier New" w:hAnsi="Courier New" w:hint="default"/>
      </w:rPr>
    </w:lvl>
    <w:lvl w:ilvl="5" w:tplc="8228D550">
      <w:start w:val="1"/>
      <w:numFmt w:val="bullet"/>
      <w:lvlText w:val=""/>
      <w:lvlJc w:val="left"/>
      <w:pPr>
        <w:ind w:left="4320" w:hanging="360"/>
      </w:pPr>
      <w:rPr>
        <w:rFonts w:ascii="Wingdings" w:hAnsi="Wingdings" w:hint="default"/>
      </w:rPr>
    </w:lvl>
    <w:lvl w:ilvl="6" w:tplc="18EEDB48">
      <w:start w:val="1"/>
      <w:numFmt w:val="bullet"/>
      <w:lvlText w:val=""/>
      <w:lvlJc w:val="left"/>
      <w:pPr>
        <w:ind w:left="5040" w:hanging="360"/>
      </w:pPr>
      <w:rPr>
        <w:rFonts w:ascii="Symbol" w:hAnsi="Symbol" w:hint="default"/>
      </w:rPr>
    </w:lvl>
    <w:lvl w:ilvl="7" w:tplc="E9340CC0">
      <w:start w:val="1"/>
      <w:numFmt w:val="bullet"/>
      <w:lvlText w:val="o"/>
      <w:lvlJc w:val="left"/>
      <w:pPr>
        <w:ind w:left="5760" w:hanging="360"/>
      </w:pPr>
      <w:rPr>
        <w:rFonts w:ascii="Courier New" w:hAnsi="Courier New" w:hint="default"/>
      </w:rPr>
    </w:lvl>
    <w:lvl w:ilvl="8" w:tplc="6E448A42">
      <w:start w:val="1"/>
      <w:numFmt w:val="bullet"/>
      <w:lvlText w:val=""/>
      <w:lvlJc w:val="left"/>
      <w:pPr>
        <w:ind w:left="6480" w:hanging="360"/>
      </w:pPr>
      <w:rPr>
        <w:rFonts w:ascii="Wingdings" w:hAnsi="Wingdings" w:hint="default"/>
      </w:rPr>
    </w:lvl>
  </w:abstractNum>
  <w:abstractNum w:abstractNumId="32" w15:restartNumberingAfterBreak="0">
    <w:nsid w:val="66C67F3C"/>
    <w:multiLevelType w:val="hybridMultilevel"/>
    <w:tmpl w:val="FFFFFFFF"/>
    <w:lvl w:ilvl="0" w:tplc="F45C0A7C">
      <w:start w:val="1"/>
      <w:numFmt w:val="bullet"/>
      <w:lvlText w:val=""/>
      <w:lvlJc w:val="left"/>
      <w:pPr>
        <w:ind w:left="720" w:hanging="360"/>
      </w:pPr>
      <w:rPr>
        <w:rFonts w:ascii="Symbol" w:hAnsi="Symbol" w:hint="default"/>
      </w:rPr>
    </w:lvl>
    <w:lvl w:ilvl="1" w:tplc="87347638">
      <w:start w:val="1"/>
      <w:numFmt w:val="bullet"/>
      <w:lvlText w:val="o"/>
      <w:lvlJc w:val="left"/>
      <w:pPr>
        <w:ind w:left="1440" w:hanging="360"/>
      </w:pPr>
      <w:rPr>
        <w:rFonts w:ascii="Courier New" w:hAnsi="Courier New" w:hint="default"/>
      </w:rPr>
    </w:lvl>
    <w:lvl w:ilvl="2" w:tplc="B4302E2A">
      <w:start w:val="1"/>
      <w:numFmt w:val="bullet"/>
      <w:lvlText w:val=""/>
      <w:lvlJc w:val="left"/>
      <w:pPr>
        <w:ind w:left="2160" w:hanging="360"/>
      </w:pPr>
      <w:rPr>
        <w:rFonts w:ascii="Wingdings" w:hAnsi="Wingdings" w:hint="default"/>
      </w:rPr>
    </w:lvl>
    <w:lvl w:ilvl="3" w:tplc="47526AA4">
      <w:start w:val="1"/>
      <w:numFmt w:val="bullet"/>
      <w:lvlText w:val=""/>
      <w:lvlJc w:val="left"/>
      <w:pPr>
        <w:ind w:left="2880" w:hanging="360"/>
      </w:pPr>
      <w:rPr>
        <w:rFonts w:ascii="Symbol" w:hAnsi="Symbol" w:hint="default"/>
      </w:rPr>
    </w:lvl>
    <w:lvl w:ilvl="4" w:tplc="93CC9C2E">
      <w:start w:val="1"/>
      <w:numFmt w:val="bullet"/>
      <w:lvlText w:val="o"/>
      <w:lvlJc w:val="left"/>
      <w:pPr>
        <w:ind w:left="3600" w:hanging="360"/>
      </w:pPr>
      <w:rPr>
        <w:rFonts w:ascii="Courier New" w:hAnsi="Courier New" w:hint="default"/>
      </w:rPr>
    </w:lvl>
    <w:lvl w:ilvl="5" w:tplc="39CA5470">
      <w:start w:val="1"/>
      <w:numFmt w:val="bullet"/>
      <w:lvlText w:val=""/>
      <w:lvlJc w:val="left"/>
      <w:pPr>
        <w:ind w:left="4320" w:hanging="360"/>
      </w:pPr>
      <w:rPr>
        <w:rFonts w:ascii="Wingdings" w:hAnsi="Wingdings" w:hint="default"/>
      </w:rPr>
    </w:lvl>
    <w:lvl w:ilvl="6" w:tplc="D5B630FE">
      <w:start w:val="1"/>
      <w:numFmt w:val="bullet"/>
      <w:lvlText w:val=""/>
      <w:lvlJc w:val="left"/>
      <w:pPr>
        <w:ind w:left="5040" w:hanging="360"/>
      </w:pPr>
      <w:rPr>
        <w:rFonts w:ascii="Symbol" w:hAnsi="Symbol" w:hint="default"/>
      </w:rPr>
    </w:lvl>
    <w:lvl w:ilvl="7" w:tplc="DDCEAAEE">
      <w:start w:val="1"/>
      <w:numFmt w:val="bullet"/>
      <w:lvlText w:val="o"/>
      <w:lvlJc w:val="left"/>
      <w:pPr>
        <w:ind w:left="5760" w:hanging="360"/>
      </w:pPr>
      <w:rPr>
        <w:rFonts w:ascii="Courier New" w:hAnsi="Courier New" w:hint="default"/>
      </w:rPr>
    </w:lvl>
    <w:lvl w:ilvl="8" w:tplc="DE96B2FA">
      <w:start w:val="1"/>
      <w:numFmt w:val="bullet"/>
      <w:lvlText w:val=""/>
      <w:lvlJc w:val="left"/>
      <w:pPr>
        <w:ind w:left="6480" w:hanging="360"/>
      </w:pPr>
      <w:rPr>
        <w:rFonts w:ascii="Wingdings" w:hAnsi="Wingdings" w:hint="default"/>
      </w:rPr>
    </w:lvl>
  </w:abstractNum>
  <w:abstractNum w:abstractNumId="33" w15:restartNumberingAfterBreak="0">
    <w:nsid w:val="6773655F"/>
    <w:multiLevelType w:val="hybridMultilevel"/>
    <w:tmpl w:val="FFFFFFFF"/>
    <w:lvl w:ilvl="0" w:tplc="7130DDAA">
      <w:start w:val="1"/>
      <w:numFmt w:val="bullet"/>
      <w:lvlText w:val=""/>
      <w:lvlJc w:val="left"/>
      <w:pPr>
        <w:ind w:left="720" w:hanging="360"/>
      </w:pPr>
      <w:rPr>
        <w:rFonts w:ascii="Symbol" w:hAnsi="Symbol" w:hint="default"/>
      </w:rPr>
    </w:lvl>
    <w:lvl w:ilvl="1" w:tplc="81C27560">
      <w:start w:val="1"/>
      <w:numFmt w:val="bullet"/>
      <w:lvlText w:val="o"/>
      <w:lvlJc w:val="left"/>
      <w:pPr>
        <w:ind w:left="1440" w:hanging="360"/>
      </w:pPr>
      <w:rPr>
        <w:rFonts w:ascii="Courier New" w:hAnsi="Courier New" w:hint="default"/>
      </w:rPr>
    </w:lvl>
    <w:lvl w:ilvl="2" w:tplc="7FCE851C">
      <w:start w:val="1"/>
      <w:numFmt w:val="bullet"/>
      <w:lvlText w:val=""/>
      <w:lvlJc w:val="left"/>
      <w:pPr>
        <w:ind w:left="2160" w:hanging="360"/>
      </w:pPr>
      <w:rPr>
        <w:rFonts w:ascii="Wingdings" w:hAnsi="Wingdings" w:hint="default"/>
      </w:rPr>
    </w:lvl>
    <w:lvl w:ilvl="3" w:tplc="FCB09264">
      <w:start w:val="1"/>
      <w:numFmt w:val="bullet"/>
      <w:lvlText w:val=""/>
      <w:lvlJc w:val="left"/>
      <w:pPr>
        <w:ind w:left="2880" w:hanging="360"/>
      </w:pPr>
      <w:rPr>
        <w:rFonts w:ascii="Symbol" w:hAnsi="Symbol" w:hint="default"/>
      </w:rPr>
    </w:lvl>
    <w:lvl w:ilvl="4" w:tplc="7D64F0D2">
      <w:start w:val="1"/>
      <w:numFmt w:val="bullet"/>
      <w:lvlText w:val="o"/>
      <w:lvlJc w:val="left"/>
      <w:pPr>
        <w:ind w:left="3600" w:hanging="360"/>
      </w:pPr>
      <w:rPr>
        <w:rFonts w:ascii="Courier New" w:hAnsi="Courier New" w:hint="default"/>
      </w:rPr>
    </w:lvl>
    <w:lvl w:ilvl="5" w:tplc="2E3E4E9E">
      <w:start w:val="1"/>
      <w:numFmt w:val="bullet"/>
      <w:lvlText w:val=""/>
      <w:lvlJc w:val="left"/>
      <w:pPr>
        <w:ind w:left="4320" w:hanging="360"/>
      </w:pPr>
      <w:rPr>
        <w:rFonts w:ascii="Wingdings" w:hAnsi="Wingdings" w:hint="default"/>
      </w:rPr>
    </w:lvl>
    <w:lvl w:ilvl="6" w:tplc="5A20E18A">
      <w:start w:val="1"/>
      <w:numFmt w:val="bullet"/>
      <w:lvlText w:val=""/>
      <w:lvlJc w:val="left"/>
      <w:pPr>
        <w:ind w:left="5040" w:hanging="360"/>
      </w:pPr>
      <w:rPr>
        <w:rFonts w:ascii="Symbol" w:hAnsi="Symbol" w:hint="default"/>
      </w:rPr>
    </w:lvl>
    <w:lvl w:ilvl="7" w:tplc="23B65510">
      <w:start w:val="1"/>
      <w:numFmt w:val="bullet"/>
      <w:lvlText w:val="o"/>
      <w:lvlJc w:val="left"/>
      <w:pPr>
        <w:ind w:left="5760" w:hanging="360"/>
      </w:pPr>
      <w:rPr>
        <w:rFonts w:ascii="Courier New" w:hAnsi="Courier New" w:hint="default"/>
      </w:rPr>
    </w:lvl>
    <w:lvl w:ilvl="8" w:tplc="AD308E6A">
      <w:start w:val="1"/>
      <w:numFmt w:val="bullet"/>
      <w:lvlText w:val=""/>
      <w:lvlJc w:val="left"/>
      <w:pPr>
        <w:ind w:left="6480" w:hanging="360"/>
      </w:pPr>
      <w:rPr>
        <w:rFonts w:ascii="Wingdings" w:hAnsi="Wingdings" w:hint="default"/>
      </w:rPr>
    </w:lvl>
  </w:abstractNum>
  <w:abstractNum w:abstractNumId="34" w15:restartNumberingAfterBreak="0">
    <w:nsid w:val="6FBF4180"/>
    <w:multiLevelType w:val="hybridMultilevel"/>
    <w:tmpl w:val="FFFFFFFF"/>
    <w:lvl w:ilvl="0" w:tplc="0E6EF464">
      <w:start w:val="1"/>
      <w:numFmt w:val="bullet"/>
      <w:lvlText w:val=""/>
      <w:lvlJc w:val="left"/>
      <w:pPr>
        <w:ind w:left="720" w:hanging="360"/>
      </w:pPr>
      <w:rPr>
        <w:rFonts w:ascii="Symbol" w:hAnsi="Symbol" w:hint="default"/>
      </w:rPr>
    </w:lvl>
    <w:lvl w:ilvl="1" w:tplc="63CCF988">
      <w:start w:val="1"/>
      <w:numFmt w:val="bullet"/>
      <w:lvlText w:val="o"/>
      <w:lvlJc w:val="left"/>
      <w:pPr>
        <w:ind w:left="1440" w:hanging="360"/>
      </w:pPr>
      <w:rPr>
        <w:rFonts w:ascii="Courier New" w:hAnsi="Courier New" w:hint="default"/>
      </w:rPr>
    </w:lvl>
    <w:lvl w:ilvl="2" w:tplc="65F28E6C">
      <w:start w:val="1"/>
      <w:numFmt w:val="bullet"/>
      <w:lvlText w:val=""/>
      <w:lvlJc w:val="left"/>
      <w:pPr>
        <w:ind w:left="2160" w:hanging="360"/>
      </w:pPr>
      <w:rPr>
        <w:rFonts w:ascii="Wingdings" w:hAnsi="Wingdings" w:hint="default"/>
      </w:rPr>
    </w:lvl>
    <w:lvl w:ilvl="3" w:tplc="4C70F8AE">
      <w:start w:val="1"/>
      <w:numFmt w:val="bullet"/>
      <w:lvlText w:val=""/>
      <w:lvlJc w:val="left"/>
      <w:pPr>
        <w:ind w:left="2880" w:hanging="360"/>
      </w:pPr>
      <w:rPr>
        <w:rFonts w:ascii="Symbol" w:hAnsi="Symbol" w:hint="default"/>
      </w:rPr>
    </w:lvl>
    <w:lvl w:ilvl="4" w:tplc="D99E36AE">
      <w:start w:val="1"/>
      <w:numFmt w:val="bullet"/>
      <w:lvlText w:val="o"/>
      <w:lvlJc w:val="left"/>
      <w:pPr>
        <w:ind w:left="3600" w:hanging="360"/>
      </w:pPr>
      <w:rPr>
        <w:rFonts w:ascii="Courier New" w:hAnsi="Courier New" w:hint="default"/>
      </w:rPr>
    </w:lvl>
    <w:lvl w:ilvl="5" w:tplc="11508F92">
      <w:start w:val="1"/>
      <w:numFmt w:val="bullet"/>
      <w:lvlText w:val=""/>
      <w:lvlJc w:val="left"/>
      <w:pPr>
        <w:ind w:left="4320" w:hanging="360"/>
      </w:pPr>
      <w:rPr>
        <w:rFonts w:ascii="Wingdings" w:hAnsi="Wingdings" w:hint="default"/>
      </w:rPr>
    </w:lvl>
    <w:lvl w:ilvl="6" w:tplc="37D438E6">
      <w:start w:val="1"/>
      <w:numFmt w:val="bullet"/>
      <w:lvlText w:val=""/>
      <w:lvlJc w:val="left"/>
      <w:pPr>
        <w:ind w:left="5040" w:hanging="360"/>
      </w:pPr>
      <w:rPr>
        <w:rFonts w:ascii="Symbol" w:hAnsi="Symbol" w:hint="default"/>
      </w:rPr>
    </w:lvl>
    <w:lvl w:ilvl="7" w:tplc="18108EA8">
      <w:start w:val="1"/>
      <w:numFmt w:val="bullet"/>
      <w:lvlText w:val="o"/>
      <w:lvlJc w:val="left"/>
      <w:pPr>
        <w:ind w:left="5760" w:hanging="360"/>
      </w:pPr>
      <w:rPr>
        <w:rFonts w:ascii="Courier New" w:hAnsi="Courier New" w:hint="default"/>
      </w:rPr>
    </w:lvl>
    <w:lvl w:ilvl="8" w:tplc="606C779E">
      <w:start w:val="1"/>
      <w:numFmt w:val="bullet"/>
      <w:lvlText w:val=""/>
      <w:lvlJc w:val="left"/>
      <w:pPr>
        <w:ind w:left="6480" w:hanging="360"/>
      </w:pPr>
      <w:rPr>
        <w:rFonts w:ascii="Wingdings" w:hAnsi="Wingdings" w:hint="default"/>
      </w:rPr>
    </w:lvl>
  </w:abstractNum>
  <w:abstractNum w:abstractNumId="35" w15:restartNumberingAfterBreak="0">
    <w:nsid w:val="6FD165B7"/>
    <w:multiLevelType w:val="hybridMultilevel"/>
    <w:tmpl w:val="FFFFFFFF"/>
    <w:lvl w:ilvl="0" w:tplc="B340341E">
      <w:start w:val="1"/>
      <w:numFmt w:val="bullet"/>
      <w:lvlText w:val=""/>
      <w:lvlJc w:val="left"/>
      <w:pPr>
        <w:ind w:left="720" w:hanging="360"/>
      </w:pPr>
      <w:rPr>
        <w:rFonts w:ascii="Symbol" w:hAnsi="Symbol" w:hint="default"/>
      </w:rPr>
    </w:lvl>
    <w:lvl w:ilvl="1" w:tplc="B2060D30">
      <w:start w:val="1"/>
      <w:numFmt w:val="bullet"/>
      <w:lvlText w:val="o"/>
      <w:lvlJc w:val="left"/>
      <w:pPr>
        <w:ind w:left="1440" w:hanging="360"/>
      </w:pPr>
      <w:rPr>
        <w:rFonts w:ascii="Courier New" w:hAnsi="Courier New" w:hint="default"/>
      </w:rPr>
    </w:lvl>
    <w:lvl w:ilvl="2" w:tplc="65F267DA">
      <w:start w:val="1"/>
      <w:numFmt w:val="bullet"/>
      <w:lvlText w:val=""/>
      <w:lvlJc w:val="left"/>
      <w:pPr>
        <w:ind w:left="2160" w:hanging="360"/>
      </w:pPr>
      <w:rPr>
        <w:rFonts w:ascii="Wingdings" w:hAnsi="Wingdings" w:hint="default"/>
      </w:rPr>
    </w:lvl>
    <w:lvl w:ilvl="3" w:tplc="72CC8278">
      <w:start w:val="1"/>
      <w:numFmt w:val="bullet"/>
      <w:lvlText w:val=""/>
      <w:lvlJc w:val="left"/>
      <w:pPr>
        <w:ind w:left="2880" w:hanging="360"/>
      </w:pPr>
      <w:rPr>
        <w:rFonts w:ascii="Symbol" w:hAnsi="Symbol" w:hint="default"/>
      </w:rPr>
    </w:lvl>
    <w:lvl w:ilvl="4" w:tplc="AD16C3F4">
      <w:start w:val="1"/>
      <w:numFmt w:val="bullet"/>
      <w:lvlText w:val="o"/>
      <w:lvlJc w:val="left"/>
      <w:pPr>
        <w:ind w:left="3600" w:hanging="360"/>
      </w:pPr>
      <w:rPr>
        <w:rFonts w:ascii="Courier New" w:hAnsi="Courier New" w:hint="default"/>
      </w:rPr>
    </w:lvl>
    <w:lvl w:ilvl="5" w:tplc="F7BC8920">
      <w:start w:val="1"/>
      <w:numFmt w:val="bullet"/>
      <w:lvlText w:val=""/>
      <w:lvlJc w:val="left"/>
      <w:pPr>
        <w:ind w:left="4320" w:hanging="360"/>
      </w:pPr>
      <w:rPr>
        <w:rFonts w:ascii="Wingdings" w:hAnsi="Wingdings" w:hint="default"/>
      </w:rPr>
    </w:lvl>
    <w:lvl w:ilvl="6" w:tplc="FC609A76">
      <w:start w:val="1"/>
      <w:numFmt w:val="bullet"/>
      <w:lvlText w:val=""/>
      <w:lvlJc w:val="left"/>
      <w:pPr>
        <w:ind w:left="5040" w:hanging="360"/>
      </w:pPr>
      <w:rPr>
        <w:rFonts w:ascii="Symbol" w:hAnsi="Symbol" w:hint="default"/>
      </w:rPr>
    </w:lvl>
    <w:lvl w:ilvl="7" w:tplc="4EA6BB50">
      <w:start w:val="1"/>
      <w:numFmt w:val="bullet"/>
      <w:lvlText w:val="o"/>
      <w:lvlJc w:val="left"/>
      <w:pPr>
        <w:ind w:left="5760" w:hanging="360"/>
      </w:pPr>
      <w:rPr>
        <w:rFonts w:ascii="Courier New" w:hAnsi="Courier New" w:hint="default"/>
      </w:rPr>
    </w:lvl>
    <w:lvl w:ilvl="8" w:tplc="60BA3156">
      <w:start w:val="1"/>
      <w:numFmt w:val="bullet"/>
      <w:lvlText w:val=""/>
      <w:lvlJc w:val="left"/>
      <w:pPr>
        <w:ind w:left="6480" w:hanging="360"/>
      </w:pPr>
      <w:rPr>
        <w:rFonts w:ascii="Wingdings" w:hAnsi="Wingdings" w:hint="default"/>
      </w:rPr>
    </w:lvl>
  </w:abstractNum>
  <w:abstractNum w:abstractNumId="36" w15:restartNumberingAfterBreak="0">
    <w:nsid w:val="70CB5D3E"/>
    <w:multiLevelType w:val="hybridMultilevel"/>
    <w:tmpl w:val="FFFFFFFF"/>
    <w:lvl w:ilvl="0" w:tplc="DFA20A8C">
      <w:start w:val="1"/>
      <w:numFmt w:val="bullet"/>
      <w:lvlText w:val=""/>
      <w:lvlJc w:val="left"/>
      <w:pPr>
        <w:ind w:left="720" w:hanging="360"/>
      </w:pPr>
      <w:rPr>
        <w:rFonts w:ascii="Symbol" w:hAnsi="Symbol" w:hint="default"/>
      </w:rPr>
    </w:lvl>
    <w:lvl w:ilvl="1" w:tplc="F34688CE">
      <w:start w:val="1"/>
      <w:numFmt w:val="bullet"/>
      <w:lvlText w:val="o"/>
      <w:lvlJc w:val="left"/>
      <w:pPr>
        <w:ind w:left="1440" w:hanging="360"/>
      </w:pPr>
      <w:rPr>
        <w:rFonts w:ascii="Courier New" w:hAnsi="Courier New" w:hint="default"/>
      </w:rPr>
    </w:lvl>
    <w:lvl w:ilvl="2" w:tplc="B24ED854">
      <w:start w:val="1"/>
      <w:numFmt w:val="bullet"/>
      <w:lvlText w:val=""/>
      <w:lvlJc w:val="left"/>
      <w:pPr>
        <w:ind w:left="2160" w:hanging="360"/>
      </w:pPr>
      <w:rPr>
        <w:rFonts w:ascii="Wingdings" w:hAnsi="Wingdings" w:hint="default"/>
      </w:rPr>
    </w:lvl>
    <w:lvl w:ilvl="3" w:tplc="A254F4EC">
      <w:start w:val="1"/>
      <w:numFmt w:val="bullet"/>
      <w:lvlText w:val=""/>
      <w:lvlJc w:val="left"/>
      <w:pPr>
        <w:ind w:left="2880" w:hanging="360"/>
      </w:pPr>
      <w:rPr>
        <w:rFonts w:ascii="Symbol" w:hAnsi="Symbol" w:hint="default"/>
      </w:rPr>
    </w:lvl>
    <w:lvl w:ilvl="4" w:tplc="C0FAE9B6">
      <w:start w:val="1"/>
      <w:numFmt w:val="bullet"/>
      <w:lvlText w:val="o"/>
      <w:lvlJc w:val="left"/>
      <w:pPr>
        <w:ind w:left="3600" w:hanging="360"/>
      </w:pPr>
      <w:rPr>
        <w:rFonts w:ascii="Courier New" w:hAnsi="Courier New" w:hint="default"/>
      </w:rPr>
    </w:lvl>
    <w:lvl w:ilvl="5" w:tplc="7272FF56">
      <w:start w:val="1"/>
      <w:numFmt w:val="bullet"/>
      <w:lvlText w:val=""/>
      <w:lvlJc w:val="left"/>
      <w:pPr>
        <w:ind w:left="4320" w:hanging="360"/>
      </w:pPr>
      <w:rPr>
        <w:rFonts w:ascii="Wingdings" w:hAnsi="Wingdings" w:hint="default"/>
      </w:rPr>
    </w:lvl>
    <w:lvl w:ilvl="6" w:tplc="4E72BFEC">
      <w:start w:val="1"/>
      <w:numFmt w:val="bullet"/>
      <w:lvlText w:val=""/>
      <w:lvlJc w:val="left"/>
      <w:pPr>
        <w:ind w:left="5040" w:hanging="360"/>
      </w:pPr>
      <w:rPr>
        <w:rFonts w:ascii="Symbol" w:hAnsi="Symbol" w:hint="default"/>
      </w:rPr>
    </w:lvl>
    <w:lvl w:ilvl="7" w:tplc="7A7AFCBC">
      <w:start w:val="1"/>
      <w:numFmt w:val="bullet"/>
      <w:lvlText w:val="o"/>
      <w:lvlJc w:val="left"/>
      <w:pPr>
        <w:ind w:left="5760" w:hanging="360"/>
      </w:pPr>
      <w:rPr>
        <w:rFonts w:ascii="Courier New" w:hAnsi="Courier New" w:hint="default"/>
      </w:rPr>
    </w:lvl>
    <w:lvl w:ilvl="8" w:tplc="7256D3D8">
      <w:start w:val="1"/>
      <w:numFmt w:val="bullet"/>
      <w:lvlText w:val=""/>
      <w:lvlJc w:val="left"/>
      <w:pPr>
        <w:ind w:left="6480" w:hanging="360"/>
      </w:pPr>
      <w:rPr>
        <w:rFonts w:ascii="Wingdings" w:hAnsi="Wingdings" w:hint="default"/>
      </w:rPr>
    </w:lvl>
  </w:abstractNum>
  <w:abstractNum w:abstractNumId="37" w15:restartNumberingAfterBreak="0">
    <w:nsid w:val="71B61CD7"/>
    <w:multiLevelType w:val="hybridMultilevel"/>
    <w:tmpl w:val="FFFFFFFF"/>
    <w:lvl w:ilvl="0" w:tplc="2070BDBC">
      <w:start w:val="1"/>
      <w:numFmt w:val="bullet"/>
      <w:lvlText w:val=""/>
      <w:lvlJc w:val="left"/>
      <w:pPr>
        <w:ind w:left="720" w:hanging="360"/>
      </w:pPr>
      <w:rPr>
        <w:rFonts w:ascii="Symbol" w:hAnsi="Symbol" w:hint="default"/>
      </w:rPr>
    </w:lvl>
    <w:lvl w:ilvl="1" w:tplc="59940A50">
      <w:start w:val="1"/>
      <w:numFmt w:val="bullet"/>
      <w:lvlText w:val="o"/>
      <w:lvlJc w:val="left"/>
      <w:pPr>
        <w:ind w:left="1440" w:hanging="360"/>
      </w:pPr>
      <w:rPr>
        <w:rFonts w:ascii="Courier New" w:hAnsi="Courier New" w:hint="default"/>
      </w:rPr>
    </w:lvl>
    <w:lvl w:ilvl="2" w:tplc="0E5C380C">
      <w:start w:val="1"/>
      <w:numFmt w:val="bullet"/>
      <w:lvlText w:val=""/>
      <w:lvlJc w:val="left"/>
      <w:pPr>
        <w:ind w:left="2160" w:hanging="360"/>
      </w:pPr>
      <w:rPr>
        <w:rFonts w:ascii="Wingdings" w:hAnsi="Wingdings" w:hint="default"/>
      </w:rPr>
    </w:lvl>
    <w:lvl w:ilvl="3" w:tplc="868884A6">
      <w:start w:val="1"/>
      <w:numFmt w:val="bullet"/>
      <w:lvlText w:val=""/>
      <w:lvlJc w:val="left"/>
      <w:pPr>
        <w:ind w:left="2880" w:hanging="360"/>
      </w:pPr>
      <w:rPr>
        <w:rFonts w:ascii="Symbol" w:hAnsi="Symbol" w:hint="default"/>
      </w:rPr>
    </w:lvl>
    <w:lvl w:ilvl="4" w:tplc="72301748">
      <w:start w:val="1"/>
      <w:numFmt w:val="bullet"/>
      <w:lvlText w:val="o"/>
      <w:lvlJc w:val="left"/>
      <w:pPr>
        <w:ind w:left="3600" w:hanging="360"/>
      </w:pPr>
      <w:rPr>
        <w:rFonts w:ascii="Courier New" w:hAnsi="Courier New" w:hint="default"/>
      </w:rPr>
    </w:lvl>
    <w:lvl w:ilvl="5" w:tplc="68760B60">
      <w:start w:val="1"/>
      <w:numFmt w:val="bullet"/>
      <w:lvlText w:val=""/>
      <w:lvlJc w:val="left"/>
      <w:pPr>
        <w:ind w:left="4320" w:hanging="360"/>
      </w:pPr>
      <w:rPr>
        <w:rFonts w:ascii="Wingdings" w:hAnsi="Wingdings" w:hint="default"/>
      </w:rPr>
    </w:lvl>
    <w:lvl w:ilvl="6" w:tplc="C2B41100">
      <w:start w:val="1"/>
      <w:numFmt w:val="bullet"/>
      <w:lvlText w:val=""/>
      <w:lvlJc w:val="left"/>
      <w:pPr>
        <w:ind w:left="5040" w:hanging="360"/>
      </w:pPr>
      <w:rPr>
        <w:rFonts w:ascii="Symbol" w:hAnsi="Symbol" w:hint="default"/>
      </w:rPr>
    </w:lvl>
    <w:lvl w:ilvl="7" w:tplc="8E84F7B8">
      <w:start w:val="1"/>
      <w:numFmt w:val="bullet"/>
      <w:lvlText w:val="o"/>
      <w:lvlJc w:val="left"/>
      <w:pPr>
        <w:ind w:left="5760" w:hanging="360"/>
      </w:pPr>
      <w:rPr>
        <w:rFonts w:ascii="Courier New" w:hAnsi="Courier New" w:hint="default"/>
      </w:rPr>
    </w:lvl>
    <w:lvl w:ilvl="8" w:tplc="F8267AC4">
      <w:start w:val="1"/>
      <w:numFmt w:val="bullet"/>
      <w:lvlText w:val=""/>
      <w:lvlJc w:val="left"/>
      <w:pPr>
        <w:ind w:left="6480" w:hanging="360"/>
      </w:pPr>
      <w:rPr>
        <w:rFonts w:ascii="Wingdings" w:hAnsi="Wingdings" w:hint="default"/>
      </w:rPr>
    </w:lvl>
  </w:abstractNum>
  <w:abstractNum w:abstractNumId="38" w15:restartNumberingAfterBreak="0">
    <w:nsid w:val="728065F2"/>
    <w:multiLevelType w:val="hybridMultilevel"/>
    <w:tmpl w:val="91DC269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5A50DEE"/>
    <w:multiLevelType w:val="hybridMultilevel"/>
    <w:tmpl w:val="FFFFFFFF"/>
    <w:lvl w:ilvl="0" w:tplc="30360744">
      <w:start w:val="1"/>
      <w:numFmt w:val="bullet"/>
      <w:lvlText w:val=""/>
      <w:lvlJc w:val="left"/>
      <w:pPr>
        <w:ind w:left="720" w:hanging="360"/>
      </w:pPr>
      <w:rPr>
        <w:rFonts w:ascii="Symbol" w:hAnsi="Symbol" w:hint="default"/>
      </w:rPr>
    </w:lvl>
    <w:lvl w:ilvl="1" w:tplc="172C32DA">
      <w:start w:val="1"/>
      <w:numFmt w:val="bullet"/>
      <w:lvlText w:val="o"/>
      <w:lvlJc w:val="left"/>
      <w:pPr>
        <w:ind w:left="1440" w:hanging="360"/>
      </w:pPr>
      <w:rPr>
        <w:rFonts w:ascii="Courier New" w:hAnsi="Courier New" w:hint="default"/>
      </w:rPr>
    </w:lvl>
    <w:lvl w:ilvl="2" w:tplc="54C0D390">
      <w:start w:val="1"/>
      <w:numFmt w:val="bullet"/>
      <w:lvlText w:val=""/>
      <w:lvlJc w:val="left"/>
      <w:pPr>
        <w:ind w:left="2160" w:hanging="360"/>
      </w:pPr>
      <w:rPr>
        <w:rFonts w:ascii="Wingdings" w:hAnsi="Wingdings" w:hint="default"/>
      </w:rPr>
    </w:lvl>
    <w:lvl w:ilvl="3" w:tplc="F1A841B0">
      <w:start w:val="1"/>
      <w:numFmt w:val="bullet"/>
      <w:lvlText w:val=""/>
      <w:lvlJc w:val="left"/>
      <w:pPr>
        <w:ind w:left="2880" w:hanging="360"/>
      </w:pPr>
      <w:rPr>
        <w:rFonts w:ascii="Symbol" w:hAnsi="Symbol" w:hint="default"/>
      </w:rPr>
    </w:lvl>
    <w:lvl w:ilvl="4" w:tplc="84BE01E6">
      <w:start w:val="1"/>
      <w:numFmt w:val="bullet"/>
      <w:lvlText w:val="o"/>
      <w:lvlJc w:val="left"/>
      <w:pPr>
        <w:ind w:left="3600" w:hanging="360"/>
      </w:pPr>
      <w:rPr>
        <w:rFonts w:ascii="Courier New" w:hAnsi="Courier New" w:hint="default"/>
      </w:rPr>
    </w:lvl>
    <w:lvl w:ilvl="5" w:tplc="0C5680EA">
      <w:start w:val="1"/>
      <w:numFmt w:val="bullet"/>
      <w:lvlText w:val=""/>
      <w:lvlJc w:val="left"/>
      <w:pPr>
        <w:ind w:left="4320" w:hanging="360"/>
      </w:pPr>
      <w:rPr>
        <w:rFonts w:ascii="Wingdings" w:hAnsi="Wingdings" w:hint="default"/>
      </w:rPr>
    </w:lvl>
    <w:lvl w:ilvl="6" w:tplc="14DEC53A">
      <w:start w:val="1"/>
      <w:numFmt w:val="bullet"/>
      <w:lvlText w:val=""/>
      <w:lvlJc w:val="left"/>
      <w:pPr>
        <w:ind w:left="5040" w:hanging="360"/>
      </w:pPr>
      <w:rPr>
        <w:rFonts w:ascii="Symbol" w:hAnsi="Symbol" w:hint="default"/>
      </w:rPr>
    </w:lvl>
    <w:lvl w:ilvl="7" w:tplc="D97E35A2">
      <w:start w:val="1"/>
      <w:numFmt w:val="bullet"/>
      <w:lvlText w:val="o"/>
      <w:lvlJc w:val="left"/>
      <w:pPr>
        <w:ind w:left="5760" w:hanging="360"/>
      </w:pPr>
      <w:rPr>
        <w:rFonts w:ascii="Courier New" w:hAnsi="Courier New" w:hint="default"/>
      </w:rPr>
    </w:lvl>
    <w:lvl w:ilvl="8" w:tplc="F7AC1724">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
  </w:num>
  <w:num w:numId="4">
    <w:abstractNumId w:val="19"/>
  </w:num>
  <w:num w:numId="5">
    <w:abstractNumId w:val="33"/>
  </w:num>
  <w:num w:numId="6">
    <w:abstractNumId w:val="28"/>
  </w:num>
  <w:num w:numId="7">
    <w:abstractNumId w:val="0"/>
  </w:num>
  <w:num w:numId="8">
    <w:abstractNumId w:val="3"/>
  </w:num>
  <w:num w:numId="9">
    <w:abstractNumId w:val="35"/>
  </w:num>
  <w:num w:numId="10">
    <w:abstractNumId w:val="16"/>
  </w:num>
  <w:num w:numId="11">
    <w:abstractNumId w:val="38"/>
  </w:num>
  <w:num w:numId="12">
    <w:abstractNumId w:val="20"/>
  </w:num>
  <w:num w:numId="13">
    <w:abstractNumId w:val="15"/>
  </w:num>
  <w:num w:numId="14">
    <w:abstractNumId w:val="9"/>
  </w:num>
  <w:num w:numId="15">
    <w:abstractNumId w:val="12"/>
  </w:num>
  <w:num w:numId="16">
    <w:abstractNumId w:val="25"/>
  </w:num>
  <w:num w:numId="17">
    <w:abstractNumId w:val="22"/>
  </w:num>
  <w:num w:numId="18">
    <w:abstractNumId w:val="6"/>
  </w:num>
  <w:num w:numId="19">
    <w:abstractNumId w:val="39"/>
  </w:num>
  <w:num w:numId="20">
    <w:abstractNumId w:val="21"/>
  </w:num>
  <w:num w:numId="21">
    <w:abstractNumId w:val="14"/>
  </w:num>
  <w:num w:numId="22">
    <w:abstractNumId w:val="17"/>
  </w:num>
  <w:num w:numId="23">
    <w:abstractNumId w:val="5"/>
  </w:num>
  <w:num w:numId="24">
    <w:abstractNumId w:val="34"/>
  </w:num>
  <w:num w:numId="25">
    <w:abstractNumId w:val="30"/>
  </w:num>
  <w:num w:numId="26">
    <w:abstractNumId w:val="36"/>
  </w:num>
  <w:num w:numId="27">
    <w:abstractNumId w:val="4"/>
  </w:num>
  <w:num w:numId="28">
    <w:abstractNumId w:val="29"/>
  </w:num>
  <w:num w:numId="29">
    <w:abstractNumId w:val="27"/>
  </w:num>
  <w:num w:numId="30">
    <w:abstractNumId w:val="8"/>
  </w:num>
  <w:num w:numId="31">
    <w:abstractNumId w:val="31"/>
  </w:num>
  <w:num w:numId="32">
    <w:abstractNumId w:val="2"/>
  </w:num>
  <w:num w:numId="33">
    <w:abstractNumId w:val="23"/>
  </w:num>
  <w:num w:numId="34">
    <w:abstractNumId w:val="26"/>
  </w:num>
  <w:num w:numId="35">
    <w:abstractNumId w:val="32"/>
  </w:num>
  <w:num w:numId="36">
    <w:abstractNumId w:val="11"/>
  </w:num>
  <w:num w:numId="37">
    <w:abstractNumId w:val="18"/>
  </w:num>
  <w:num w:numId="38">
    <w:abstractNumId w:val="10"/>
  </w:num>
  <w:num w:numId="39">
    <w:abstractNumId w:val="37"/>
  </w:num>
  <w:num w:numId="40">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20"/>
    <w:rsid w:val="00000077"/>
    <w:rsid w:val="000005FD"/>
    <w:rsid w:val="00001732"/>
    <w:rsid w:val="00001E04"/>
    <w:rsid w:val="00001E62"/>
    <w:rsid w:val="00001E8C"/>
    <w:rsid w:val="00001F25"/>
    <w:rsid w:val="00001F5D"/>
    <w:rsid w:val="000023CC"/>
    <w:rsid w:val="00002C03"/>
    <w:rsid w:val="00002F18"/>
    <w:rsid w:val="00003365"/>
    <w:rsid w:val="00003672"/>
    <w:rsid w:val="00003AAE"/>
    <w:rsid w:val="00003B42"/>
    <w:rsid w:val="00004273"/>
    <w:rsid w:val="000046B9"/>
    <w:rsid w:val="00004E07"/>
    <w:rsid w:val="0000556C"/>
    <w:rsid w:val="0000758C"/>
    <w:rsid w:val="00007F24"/>
    <w:rsid w:val="000102FC"/>
    <w:rsid w:val="000105D6"/>
    <w:rsid w:val="000113AB"/>
    <w:rsid w:val="00011ED9"/>
    <w:rsid w:val="0001268A"/>
    <w:rsid w:val="00012CC8"/>
    <w:rsid w:val="00012FD9"/>
    <w:rsid w:val="000132B8"/>
    <w:rsid w:val="00013374"/>
    <w:rsid w:val="00013E26"/>
    <w:rsid w:val="00014491"/>
    <w:rsid w:val="00014F77"/>
    <w:rsid w:val="00016735"/>
    <w:rsid w:val="0001679A"/>
    <w:rsid w:val="000168E9"/>
    <w:rsid w:val="00017083"/>
    <w:rsid w:val="000175C5"/>
    <w:rsid w:val="00017A7A"/>
    <w:rsid w:val="000215C7"/>
    <w:rsid w:val="000215EF"/>
    <w:rsid w:val="00022548"/>
    <w:rsid w:val="00022BEC"/>
    <w:rsid w:val="0002422E"/>
    <w:rsid w:val="000247AC"/>
    <w:rsid w:val="000248E1"/>
    <w:rsid w:val="00024E7C"/>
    <w:rsid w:val="00025917"/>
    <w:rsid w:val="00025EF7"/>
    <w:rsid w:val="00026489"/>
    <w:rsid w:val="000264F6"/>
    <w:rsid w:val="00026710"/>
    <w:rsid w:val="000270D2"/>
    <w:rsid w:val="000279BA"/>
    <w:rsid w:val="00027BC7"/>
    <w:rsid w:val="000303B6"/>
    <w:rsid w:val="00030C1B"/>
    <w:rsid w:val="00030E17"/>
    <w:rsid w:val="00030EB5"/>
    <w:rsid w:val="00030EFD"/>
    <w:rsid w:val="00031217"/>
    <w:rsid w:val="00031CA7"/>
    <w:rsid w:val="000323A0"/>
    <w:rsid w:val="00032F52"/>
    <w:rsid w:val="0003390A"/>
    <w:rsid w:val="00033EB5"/>
    <w:rsid w:val="00033F64"/>
    <w:rsid w:val="000349F4"/>
    <w:rsid w:val="00034A69"/>
    <w:rsid w:val="0003534A"/>
    <w:rsid w:val="00036045"/>
    <w:rsid w:val="00036603"/>
    <w:rsid w:val="00036CE6"/>
    <w:rsid w:val="000372E6"/>
    <w:rsid w:val="0003730F"/>
    <w:rsid w:val="00037F32"/>
    <w:rsid w:val="00040273"/>
    <w:rsid w:val="00040B70"/>
    <w:rsid w:val="000416CA"/>
    <w:rsid w:val="000429F5"/>
    <w:rsid w:val="00042EF4"/>
    <w:rsid w:val="000432F7"/>
    <w:rsid w:val="00043465"/>
    <w:rsid w:val="000437E0"/>
    <w:rsid w:val="00043CB4"/>
    <w:rsid w:val="00043E18"/>
    <w:rsid w:val="00044497"/>
    <w:rsid w:val="00044D02"/>
    <w:rsid w:val="0004502D"/>
    <w:rsid w:val="00045782"/>
    <w:rsid w:val="00046293"/>
    <w:rsid w:val="0004634F"/>
    <w:rsid w:val="0004653E"/>
    <w:rsid w:val="000465F8"/>
    <w:rsid w:val="00046AA3"/>
    <w:rsid w:val="000514F4"/>
    <w:rsid w:val="00051EBA"/>
    <w:rsid w:val="00052503"/>
    <w:rsid w:val="00052B22"/>
    <w:rsid w:val="00053754"/>
    <w:rsid w:val="00053C9D"/>
    <w:rsid w:val="00054A35"/>
    <w:rsid w:val="0005524C"/>
    <w:rsid w:val="00055371"/>
    <w:rsid w:val="000557D0"/>
    <w:rsid w:val="00055AC9"/>
    <w:rsid w:val="00056265"/>
    <w:rsid w:val="000564AC"/>
    <w:rsid w:val="00056D65"/>
    <w:rsid w:val="00056EB6"/>
    <w:rsid w:val="0005775F"/>
    <w:rsid w:val="00057E72"/>
    <w:rsid w:val="000602D9"/>
    <w:rsid w:val="00060912"/>
    <w:rsid w:val="00060977"/>
    <w:rsid w:val="000619D3"/>
    <w:rsid w:val="00061B31"/>
    <w:rsid w:val="00061DC7"/>
    <w:rsid w:val="0006210D"/>
    <w:rsid w:val="000622F7"/>
    <w:rsid w:val="00063077"/>
    <w:rsid w:val="000633FB"/>
    <w:rsid w:val="0006340C"/>
    <w:rsid w:val="000645B4"/>
    <w:rsid w:val="00064E9E"/>
    <w:rsid w:val="00064F9F"/>
    <w:rsid w:val="0006586D"/>
    <w:rsid w:val="00065E5B"/>
    <w:rsid w:val="000662E9"/>
    <w:rsid w:val="00066465"/>
    <w:rsid w:val="00066B2F"/>
    <w:rsid w:val="00066B8C"/>
    <w:rsid w:val="00067174"/>
    <w:rsid w:val="000676D2"/>
    <w:rsid w:val="00067BE8"/>
    <w:rsid w:val="00067DBC"/>
    <w:rsid w:val="00067F4E"/>
    <w:rsid w:val="0007051E"/>
    <w:rsid w:val="0007060E"/>
    <w:rsid w:val="00070AFF"/>
    <w:rsid w:val="00070B7D"/>
    <w:rsid w:val="00070ED1"/>
    <w:rsid w:val="000711DF"/>
    <w:rsid w:val="000711FC"/>
    <w:rsid w:val="00071E84"/>
    <w:rsid w:val="00071F2E"/>
    <w:rsid w:val="0007230E"/>
    <w:rsid w:val="0007254D"/>
    <w:rsid w:val="00072A3B"/>
    <w:rsid w:val="0007314A"/>
    <w:rsid w:val="00073596"/>
    <w:rsid w:val="000738AC"/>
    <w:rsid w:val="00073AAB"/>
    <w:rsid w:val="000748FA"/>
    <w:rsid w:val="00074C19"/>
    <w:rsid w:val="0007582F"/>
    <w:rsid w:val="00075C2D"/>
    <w:rsid w:val="00075F70"/>
    <w:rsid w:val="00076060"/>
    <w:rsid w:val="00076829"/>
    <w:rsid w:val="00076CEC"/>
    <w:rsid w:val="00077735"/>
    <w:rsid w:val="00077A83"/>
    <w:rsid w:val="000801DD"/>
    <w:rsid w:val="000806A3"/>
    <w:rsid w:val="00080D04"/>
    <w:rsid w:val="00081A0C"/>
    <w:rsid w:val="000822CF"/>
    <w:rsid w:val="00082491"/>
    <w:rsid w:val="0008254C"/>
    <w:rsid w:val="00083123"/>
    <w:rsid w:val="000831A9"/>
    <w:rsid w:val="00083464"/>
    <w:rsid w:val="000835D4"/>
    <w:rsid w:val="00083681"/>
    <w:rsid w:val="00083AA8"/>
    <w:rsid w:val="00083AB9"/>
    <w:rsid w:val="00084D1A"/>
    <w:rsid w:val="00084F8E"/>
    <w:rsid w:val="0008559F"/>
    <w:rsid w:val="000856A6"/>
    <w:rsid w:val="00086116"/>
    <w:rsid w:val="0008648D"/>
    <w:rsid w:val="000869E6"/>
    <w:rsid w:val="00087601"/>
    <w:rsid w:val="00087B1E"/>
    <w:rsid w:val="0009107C"/>
    <w:rsid w:val="00091291"/>
    <w:rsid w:val="0009133C"/>
    <w:rsid w:val="0009171B"/>
    <w:rsid w:val="000918B8"/>
    <w:rsid w:val="0009303E"/>
    <w:rsid w:val="00093585"/>
    <w:rsid w:val="000938D2"/>
    <w:rsid w:val="00093BE4"/>
    <w:rsid w:val="00094ABE"/>
    <w:rsid w:val="000956B4"/>
    <w:rsid w:val="00095C4A"/>
    <w:rsid w:val="00096A1E"/>
    <w:rsid w:val="00096A26"/>
    <w:rsid w:val="00097199"/>
    <w:rsid w:val="000978B3"/>
    <w:rsid w:val="00097C64"/>
    <w:rsid w:val="000A04EA"/>
    <w:rsid w:val="000A08FC"/>
    <w:rsid w:val="000A0AAA"/>
    <w:rsid w:val="000A0C02"/>
    <w:rsid w:val="000A1374"/>
    <w:rsid w:val="000A15BA"/>
    <w:rsid w:val="000A1AE2"/>
    <w:rsid w:val="000A1DAD"/>
    <w:rsid w:val="000A1FDF"/>
    <w:rsid w:val="000A2038"/>
    <w:rsid w:val="000A32DF"/>
    <w:rsid w:val="000A3682"/>
    <w:rsid w:val="000A3D65"/>
    <w:rsid w:val="000A47C1"/>
    <w:rsid w:val="000A57A1"/>
    <w:rsid w:val="000A60F3"/>
    <w:rsid w:val="000A61DE"/>
    <w:rsid w:val="000A7616"/>
    <w:rsid w:val="000B0257"/>
    <w:rsid w:val="000B0B2F"/>
    <w:rsid w:val="000B0B60"/>
    <w:rsid w:val="000B0C7D"/>
    <w:rsid w:val="000B0CA5"/>
    <w:rsid w:val="000B1135"/>
    <w:rsid w:val="000B14B4"/>
    <w:rsid w:val="000B15D5"/>
    <w:rsid w:val="000B1E6C"/>
    <w:rsid w:val="000B2302"/>
    <w:rsid w:val="000B287A"/>
    <w:rsid w:val="000B2B15"/>
    <w:rsid w:val="000B3705"/>
    <w:rsid w:val="000B3728"/>
    <w:rsid w:val="000B3DC6"/>
    <w:rsid w:val="000B43C7"/>
    <w:rsid w:val="000B4E52"/>
    <w:rsid w:val="000B5823"/>
    <w:rsid w:val="000B6315"/>
    <w:rsid w:val="000B64C4"/>
    <w:rsid w:val="000B6B20"/>
    <w:rsid w:val="000B77BD"/>
    <w:rsid w:val="000B7901"/>
    <w:rsid w:val="000B7E9A"/>
    <w:rsid w:val="000C0255"/>
    <w:rsid w:val="000C0BDD"/>
    <w:rsid w:val="000C0CF5"/>
    <w:rsid w:val="000C1115"/>
    <w:rsid w:val="000C27EA"/>
    <w:rsid w:val="000C2C66"/>
    <w:rsid w:val="000C2E5A"/>
    <w:rsid w:val="000C3181"/>
    <w:rsid w:val="000C340A"/>
    <w:rsid w:val="000C39D7"/>
    <w:rsid w:val="000C3F1B"/>
    <w:rsid w:val="000C484C"/>
    <w:rsid w:val="000C48AB"/>
    <w:rsid w:val="000C49C7"/>
    <w:rsid w:val="000C4C52"/>
    <w:rsid w:val="000C4F78"/>
    <w:rsid w:val="000C587D"/>
    <w:rsid w:val="000C61E7"/>
    <w:rsid w:val="000C6816"/>
    <w:rsid w:val="000C75DA"/>
    <w:rsid w:val="000D0499"/>
    <w:rsid w:val="000D0552"/>
    <w:rsid w:val="000D1311"/>
    <w:rsid w:val="000D1415"/>
    <w:rsid w:val="000D1929"/>
    <w:rsid w:val="000D1954"/>
    <w:rsid w:val="000D19A2"/>
    <w:rsid w:val="000D1C79"/>
    <w:rsid w:val="000D2FFD"/>
    <w:rsid w:val="000D30C6"/>
    <w:rsid w:val="000D3431"/>
    <w:rsid w:val="000D3587"/>
    <w:rsid w:val="000D381A"/>
    <w:rsid w:val="000D4424"/>
    <w:rsid w:val="000D4C99"/>
    <w:rsid w:val="000D507B"/>
    <w:rsid w:val="000D54B8"/>
    <w:rsid w:val="000D6434"/>
    <w:rsid w:val="000E0871"/>
    <w:rsid w:val="000E0E78"/>
    <w:rsid w:val="000E1091"/>
    <w:rsid w:val="000E10B5"/>
    <w:rsid w:val="000E10E2"/>
    <w:rsid w:val="000E141D"/>
    <w:rsid w:val="000E1AD9"/>
    <w:rsid w:val="000E213C"/>
    <w:rsid w:val="000E2344"/>
    <w:rsid w:val="000E3594"/>
    <w:rsid w:val="000E38FF"/>
    <w:rsid w:val="000E3A75"/>
    <w:rsid w:val="000E433B"/>
    <w:rsid w:val="000E4950"/>
    <w:rsid w:val="000E4987"/>
    <w:rsid w:val="000E4D96"/>
    <w:rsid w:val="000E52E8"/>
    <w:rsid w:val="000E53A7"/>
    <w:rsid w:val="000E5924"/>
    <w:rsid w:val="000E6559"/>
    <w:rsid w:val="000E6A4E"/>
    <w:rsid w:val="000E7A2D"/>
    <w:rsid w:val="000F00B3"/>
    <w:rsid w:val="000F0513"/>
    <w:rsid w:val="000F08C1"/>
    <w:rsid w:val="000F09B8"/>
    <w:rsid w:val="000F2058"/>
    <w:rsid w:val="000F20C6"/>
    <w:rsid w:val="000F2526"/>
    <w:rsid w:val="000F255E"/>
    <w:rsid w:val="000F2624"/>
    <w:rsid w:val="000F27B2"/>
    <w:rsid w:val="000F2B1F"/>
    <w:rsid w:val="000F2B20"/>
    <w:rsid w:val="000F302D"/>
    <w:rsid w:val="000F30A5"/>
    <w:rsid w:val="000F3F96"/>
    <w:rsid w:val="000F475C"/>
    <w:rsid w:val="000F52E1"/>
    <w:rsid w:val="000F5450"/>
    <w:rsid w:val="000F546A"/>
    <w:rsid w:val="000F598A"/>
    <w:rsid w:val="000F59CF"/>
    <w:rsid w:val="000F5CE2"/>
    <w:rsid w:val="000F6457"/>
    <w:rsid w:val="000F6487"/>
    <w:rsid w:val="000F79F9"/>
    <w:rsid w:val="000F7E69"/>
    <w:rsid w:val="000F7F11"/>
    <w:rsid w:val="00101061"/>
    <w:rsid w:val="001010CC"/>
    <w:rsid w:val="0010126A"/>
    <w:rsid w:val="00101B8E"/>
    <w:rsid w:val="00101DD7"/>
    <w:rsid w:val="001022EC"/>
    <w:rsid w:val="0010260F"/>
    <w:rsid w:val="00102854"/>
    <w:rsid w:val="00102DCC"/>
    <w:rsid w:val="00102EBF"/>
    <w:rsid w:val="0010337B"/>
    <w:rsid w:val="00103B74"/>
    <w:rsid w:val="00103BD7"/>
    <w:rsid w:val="00103C5C"/>
    <w:rsid w:val="00103CD3"/>
    <w:rsid w:val="001040CC"/>
    <w:rsid w:val="001040FF"/>
    <w:rsid w:val="001042F2"/>
    <w:rsid w:val="00104B5F"/>
    <w:rsid w:val="00104ED1"/>
    <w:rsid w:val="00105AD3"/>
    <w:rsid w:val="001064BD"/>
    <w:rsid w:val="001069AB"/>
    <w:rsid w:val="00106B00"/>
    <w:rsid w:val="00106D7E"/>
    <w:rsid w:val="00107690"/>
    <w:rsid w:val="00110B99"/>
    <w:rsid w:val="0011147B"/>
    <w:rsid w:val="001115F7"/>
    <w:rsid w:val="00112D34"/>
    <w:rsid w:val="001136FD"/>
    <w:rsid w:val="00113C8C"/>
    <w:rsid w:val="001143F9"/>
    <w:rsid w:val="0011473F"/>
    <w:rsid w:val="001149E7"/>
    <w:rsid w:val="00114AB1"/>
    <w:rsid w:val="00114D60"/>
    <w:rsid w:val="00116815"/>
    <w:rsid w:val="001200F7"/>
    <w:rsid w:val="00120604"/>
    <w:rsid w:val="001206CD"/>
    <w:rsid w:val="001208AA"/>
    <w:rsid w:val="0012099E"/>
    <w:rsid w:val="00120B2C"/>
    <w:rsid w:val="00120CD6"/>
    <w:rsid w:val="00122726"/>
    <w:rsid w:val="00122D22"/>
    <w:rsid w:val="00122F3B"/>
    <w:rsid w:val="00122FB1"/>
    <w:rsid w:val="00123202"/>
    <w:rsid w:val="00123522"/>
    <w:rsid w:val="00123887"/>
    <w:rsid w:val="00123DBD"/>
    <w:rsid w:val="001241DB"/>
    <w:rsid w:val="00125CCF"/>
    <w:rsid w:val="00126383"/>
    <w:rsid w:val="001278DB"/>
    <w:rsid w:val="00127A82"/>
    <w:rsid w:val="00130081"/>
    <w:rsid w:val="00130886"/>
    <w:rsid w:val="00130B0F"/>
    <w:rsid w:val="0013242A"/>
    <w:rsid w:val="00132EF9"/>
    <w:rsid w:val="001331B6"/>
    <w:rsid w:val="00133454"/>
    <w:rsid w:val="001338C7"/>
    <w:rsid w:val="0013394D"/>
    <w:rsid w:val="00134059"/>
    <w:rsid w:val="0013448D"/>
    <w:rsid w:val="0013535A"/>
    <w:rsid w:val="00135AA4"/>
    <w:rsid w:val="00135B99"/>
    <w:rsid w:val="00135BC1"/>
    <w:rsid w:val="00135E8F"/>
    <w:rsid w:val="0013607D"/>
    <w:rsid w:val="00136FC9"/>
    <w:rsid w:val="001372FB"/>
    <w:rsid w:val="00137370"/>
    <w:rsid w:val="0013797F"/>
    <w:rsid w:val="001400E6"/>
    <w:rsid w:val="00141188"/>
    <w:rsid w:val="00141300"/>
    <w:rsid w:val="00141538"/>
    <w:rsid w:val="00141A0A"/>
    <w:rsid w:val="00142AF9"/>
    <w:rsid w:val="00142F44"/>
    <w:rsid w:val="00142FA1"/>
    <w:rsid w:val="0014428E"/>
    <w:rsid w:val="0014492A"/>
    <w:rsid w:val="0014498B"/>
    <w:rsid w:val="00144B36"/>
    <w:rsid w:val="0014519E"/>
    <w:rsid w:val="00145234"/>
    <w:rsid w:val="0014538F"/>
    <w:rsid w:val="00145E5A"/>
    <w:rsid w:val="0014680D"/>
    <w:rsid w:val="00147030"/>
    <w:rsid w:val="00150865"/>
    <w:rsid w:val="00150C77"/>
    <w:rsid w:val="00150DA5"/>
    <w:rsid w:val="00150DD9"/>
    <w:rsid w:val="00150EAF"/>
    <w:rsid w:val="0015122A"/>
    <w:rsid w:val="00151659"/>
    <w:rsid w:val="00151A15"/>
    <w:rsid w:val="00151A30"/>
    <w:rsid w:val="001521D0"/>
    <w:rsid w:val="0015245F"/>
    <w:rsid w:val="0015263D"/>
    <w:rsid w:val="00152645"/>
    <w:rsid w:val="0015264C"/>
    <w:rsid w:val="00152C19"/>
    <w:rsid w:val="00152E4C"/>
    <w:rsid w:val="001532E8"/>
    <w:rsid w:val="00153454"/>
    <w:rsid w:val="001536CA"/>
    <w:rsid w:val="00153782"/>
    <w:rsid w:val="0015426F"/>
    <w:rsid w:val="00154307"/>
    <w:rsid w:val="00154560"/>
    <w:rsid w:val="00154FB2"/>
    <w:rsid w:val="001556DB"/>
    <w:rsid w:val="00155E90"/>
    <w:rsid w:val="00156A39"/>
    <w:rsid w:val="00156B0F"/>
    <w:rsid w:val="00157702"/>
    <w:rsid w:val="00157E00"/>
    <w:rsid w:val="00157E05"/>
    <w:rsid w:val="00160461"/>
    <w:rsid w:val="001604B2"/>
    <w:rsid w:val="001605EC"/>
    <w:rsid w:val="00160726"/>
    <w:rsid w:val="001611CF"/>
    <w:rsid w:val="00161392"/>
    <w:rsid w:val="001617A4"/>
    <w:rsid w:val="00161947"/>
    <w:rsid w:val="00162408"/>
    <w:rsid w:val="001626BB"/>
    <w:rsid w:val="00162DE3"/>
    <w:rsid w:val="00162E76"/>
    <w:rsid w:val="00163308"/>
    <w:rsid w:val="00163C02"/>
    <w:rsid w:val="0016436A"/>
    <w:rsid w:val="00164621"/>
    <w:rsid w:val="00164B33"/>
    <w:rsid w:val="00165461"/>
    <w:rsid w:val="00165DC4"/>
    <w:rsid w:val="00167B99"/>
    <w:rsid w:val="00167C72"/>
    <w:rsid w:val="00167EA3"/>
    <w:rsid w:val="00170746"/>
    <w:rsid w:val="00170F05"/>
    <w:rsid w:val="0017163D"/>
    <w:rsid w:val="0017187E"/>
    <w:rsid w:val="001719AC"/>
    <w:rsid w:val="00171B6E"/>
    <w:rsid w:val="00171D12"/>
    <w:rsid w:val="00172383"/>
    <w:rsid w:val="00172CA0"/>
    <w:rsid w:val="00173073"/>
    <w:rsid w:val="00173695"/>
    <w:rsid w:val="00173BE6"/>
    <w:rsid w:val="00174022"/>
    <w:rsid w:val="00174140"/>
    <w:rsid w:val="00174687"/>
    <w:rsid w:val="001758CD"/>
    <w:rsid w:val="00175B68"/>
    <w:rsid w:val="0018045E"/>
    <w:rsid w:val="001810B6"/>
    <w:rsid w:val="0018187D"/>
    <w:rsid w:val="0018188B"/>
    <w:rsid w:val="00181C9B"/>
    <w:rsid w:val="0018241F"/>
    <w:rsid w:val="001827C1"/>
    <w:rsid w:val="00182D1A"/>
    <w:rsid w:val="00182DDE"/>
    <w:rsid w:val="0018310C"/>
    <w:rsid w:val="00183B20"/>
    <w:rsid w:val="00184D68"/>
    <w:rsid w:val="0018644A"/>
    <w:rsid w:val="00186634"/>
    <w:rsid w:val="001867E6"/>
    <w:rsid w:val="0018749F"/>
    <w:rsid w:val="001875EA"/>
    <w:rsid w:val="00187ADC"/>
    <w:rsid w:val="00187D81"/>
    <w:rsid w:val="00187E7A"/>
    <w:rsid w:val="00190489"/>
    <w:rsid w:val="00190D56"/>
    <w:rsid w:val="001915EA"/>
    <w:rsid w:val="0019183C"/>
    <w:rsid w:val="00191EAA"/>
    <w:rsid w:val="001929DE"/>
    <w:rsid w:val="0019306C"/>
    <w:rsid w:val="00193A0C"/>
    <w:rsid w:val="00194A47"/>
    <w:rsid w:val="00195306"/>
    <w:rsid w:val="001956FC"/>
    <w:rsid w:val="00195CA9"/>
    <w:rsid w:val="00195F80"/>
    <w:rsid w:val="001961BC"/>
    <w:rsid w:val="0019633F"/>
    <w:rsid w:val="00196632"/>
    <w:rsid w:val="00196813"/>
    <w:rsid w:val="00196934"/>
    <w:rsid w:val="00196A24"/>
    <w:rsid w:val="0019732E"/>
    <w:rsid w:val="00197B9C"/>
    <w:rsid w:val="00197CB8"/>
    <w:rsid w:val="00197FBF"/>
    <w:rsid w:val="001A0437"/>
    <w:rsid w:val="001A052E"/>
    <w:rsid w:val="001A0A04"/>
    <w:rsid w:val="001A0B22"/>
    <w:rsid w:val="001A159E"/>
    <w:rsid w:val="001A1EE7"/>
    <w:rsid w:val="001A22BE"/>
    <w:rsid w:val="001A264C"/>
    <w:rsid w:val="001A36D8"/>
    <w:rsid w:val="001A381A"/>
    <w:rsid w:val="001A4233"/>
    <w:rsid w:val="001A441E"/>
    <w:rsid w:val="001A63CE"/>
    <w:rsid w:val="001A6B13"/>
    <w:rsid w:val="001A7515"/>
    <w:rsid w:val="001A793F"/>
    <w:rsid w:val="001A7D58"/>
    <w:rsid w:val="001B0184"/>
    <w:rsid w:val="001B0F0C"/>
    <w:rsid w:val="001B1B46"/>
    <w:rsid w:val="001B2223"/>
    <w:rsid w:val="001B277A"/>
    <w:rsid w:val="001B3380"/>
    <w:rsid w:val="001B37E7"/>
    <w:rsid w:val="001B3CB0"/>
    <w:rsid w:val="001B44B1"/>
    <w:rsid w:val="001B46FA"/>
    <w:rsid w:val="001B5093"/>
    <w:rsid w:val="001B5479"/>
    <w:rsid w:val="001B56EF"/>
    <w:rsid w:val="001B58EF"/>
    <w:rsid w:val="001B5E3F"/>
    <w:rsid w:val="001B6211"/>
    <w:rsid w:val="001B6351"/>
    <w:rsid w:val="001B65B3"/>
    <w:rsid w:val="001B77C8"/>
    <w:rsid w:val="001B77F2"/>
    <w:rsid w:val="001B7AC7"/>
    <w:rsid w:val="001B7E0A"/>
    <w:rsid w:val="001B7E26"/>
    <w:rsid w:val="001C0106"/>
    <w:rsid w:val="001C021B"/>
    <w:rsid w:val="001C09DE"/>
    <w:rsid w:val="001C138E"/>
    <w:rsid w:val="001C15C7"/>
    <w:rsid w:val="001C22EE"/>
    <w:rsid w:val="001C28A1"/>
    <w:rsid w:val="001C29A9"/>
    <w:rsid w:val="001C2DAB"/>
    <w:rsid w:val="001C2EF2"/>
    <w:rsid w:val="001C31D6"/>
    <w:rsid w:val="001C395C"/>
    <w:rsid w:val="001C3DDC"/>
    <w:rsid w:val="001C4372"/>
    <w:rsid w:val="001C438C"/>
    <w:rsid w:val="001C453B"/>
    <w:rsid w:val="001C52F0"/>
    <w:rsid w:val="001C5DE1"/>
    <w:rsid w:val="001C6606"/>
    <w:rsid w:val="001C7767"/>
    <w:rsid w:val="001C776A"/>
    <w:rsid w:val="001C7B49"/>
    <w:rsid w:val="001C7EE7"/>
    <w:rsid w:val="001D00AE"/>
    <w:rsid w:val="001D010C"/>
    <w:rsid w:val="001D0983"/>
    <w:rsid w:val="001D0A6C"/>
    <w:rsid w:val="001D0D2B"/>
    <w:rsid w:val="001D1821"/>
    <w:rsid w:val="001D1C46"/>
    <w:rsid w:val="001D1FD2"/>
    <w:rsid w:val="001D2133"/>
    <w:rsid w:val="001D223D"/>
    <w:rsid w:val="001D2934"/>
    <w:rsid w:val="001D2C20"/>
    <w:rsid w:val="001D2C4A"/>
    <w:rsid w:val="001D2F40"/>
    <w:rsid w:val="001D3D79"/>
    <w:rsid w:val="001D3E42"/>
    <w:rsid w:val="001D458D"/>
    <w:rsid w:val="001D45D1"/>
    <w:rsid w:val="001D5C47"/>
    <w:rsid w:val="001D5C59"/>
    <w:rsid w:val="001D5EC3"/>
    <w:rsid w:val="001D5EDC"/>
    <w:rsid w:val="001D71D9"/>
    <w:rsid w:val="001D7B42"/>
    <w:rsid w:val="001D7CB3"/>
    <w:rsid w:val="001D7D68"/>
    <w:rsid w:val="001E0EEF"/>
    <w:rsid w:val="001E13A0"/>
    <w:rsid w:val="001E1758"/>
    <w:rsid w:val="001E22D2"/>
    <w:rsid w:val="001E2BA6"/>
    <w:rsid w:val="001E4785"/>
    <w:rsid w:val="001E4A63"/>
    <w:rsid w:val="001E5F67"/>
    <w:rsid w:val="001E5FD2"/>
    <w:rsid w:val="001E6102"/>
    <w:rsid w:val="001E6558"/>
    <w:rsid w:val="001E6DC6"/>
    <w:rsid w:val="001E795C"/>
    <w:rsid w:val="001E79D2"/>
    <w:rsid w:val="001E7D45"/>
    <w:rsid w:val="001F0123"/>
    <w:rsid w:val="001F0D1C"/>
    <w:rsid w:val="001F10B7"/>
    <w:rsid w:val="001F1E54"/>
    <w:rsid w:val="001F2622"/>
    <w:rsid w:val="001F288E"/>
    <w:rsid w:val="001F2BA4"/>
    <w:rsid w:val="001F2CE2"/>
    <w:rsid w:val="001F2F99"/>
    <w:rsid w:val="001F3392"/>
    <w:rsid w:val="001F34EB"/>
    <w:rsid w:val="001F39EC"/>
    <w:rsid w:val="001F39F6"/>
    <w:rsid w:val="001F4639"/>
    <w:rsid w:val="001F4DA8"/>
    <w:rsid w:val="001F4E96"/>
    <w:rsid w:val="001F52C1"/>
    <w:rsid w:val="001F5C43"/>
    <w:rsid w:val="001F758C"/>
    <w:rsid w:val="00200C27"/>
    <w:rsid w:val="00200C63"/>
    <w:rsid w:val="00200E3F"/>
    <w:rsid w:val="002018D1"/>
    <w:rsid w:val="002018DE"/>
    <w:rsid w:val="00201AAF"/>
    <w:rsid w:val="00201B6E"/>
    <w:rsid w:val="00201E59"/>
    <w:rsid w:val="0020255B"/>
    <w:rsid w:val="0020258E"/>
    <w:rsid w:val="00203076"/>
    <w:rsid w:val="0020318D"/>
    <w:rsid w:val="00203579"/>
    <w:rsid w:val="00203583"/>
    <w:rsid w:val="00204155"/>
    <w:rsid w:val="0020461C"/>
    <w:rsid w:val="00204E20"/>
    <w:rsid w:val="00204E5C"/>
    <w:rsid w:val="00205279"/>
    <w:rsid w:val="00205843"/>
    <w:rsid w:val="00206166"/>
    <w:rsid w:val="00206761"/>
    <w:rsid w:val="002067C0"/>
    <w:rsid w:val="002071CF"/>
    <w:rsid w:val="002073FB"/>
    <w:rsid w:val="002074EB"/>
    <w:rsid w:val="0020751B"/>
    <w:rsid w:val="0020762C"/>
    <w:rsid w:val="00207E07"/>
    <w:rsid w:val="00210602"/>
    <w:rsid w:val="00210E57"/>
    <w:rsid w:val="00211DAF"/>
    <w:rsid w:val="00211F05"/>
    <w:rsid w:val="00212341"/>
    <w:rsid w:val="0021249B"/>
    <w:rsid w:val="002124E3"/>
    <w:rsid w:val="002133E3"/>
    <w:rsid w:val="00214155"/>
    <w:rsid w:val="002143A2"/>
    <w:rsid w:val="002148D6"/>
    <w:rsid w:val="00214B76"/>
    <w:rsid w:val="00214D03"/>
    <w:rsid w:val="002150B7"/>
    <w:rsid w:val="0021514F"/>
    <w:rsid w:val="0021550A"/>
    <w:rsid w:val="0021565A"/>
    <w:rsid w:val="0021645E"/>
    <w:rsid w:val="00217EAB"/>
    <w:rsid w:val="00220044"/>
    <w:rsid w:val="00220237"/>
    <w:rsid w:val="002206D0"/>
    <w:rsid w:val="002209F7"/>
    <w:rsid w:val="00221283"/>
    <w:rsid w:val="00222661"/>
    <w:rsid w:val="00222EEC"/>
    <w:rsid w:val="002230F4"/>
    <w:rsid w:val="00223180"/>
    <w:rsid w:val="00223829"/>
    <w:rsid w:val="002252C2"/>
    <w:rsid w:val="0022540E"/>
    <w:rsid w:val="00225894"/>
    <w:rsid w:val="0022606B"/>
    <w:rsid w:val="002266EF"/>
    <w:rsid w:val="00227E00"/>
    <w:rsid w:val="002302F7"/>
    <w:rsid w:val="00230329"/>
    <w:rsid w:val="002313A8"/>
    <w:rsid w:val="00232695"/>
    <w:rsid w:val="002326F0"/>
    <w:rsid w:val="00232904"/>
    <w:rsid w:val="00232A97"/>
    <w:rsid w:val="00232F06"/>
    <w:rsid w:val="0023371C"/>
    <w:rsid w:val="00233980"/>
    <w:rsid w:val="00234786"/>
    <w:rsid w:val="0023536F"/>
    <w:rsid w:val="002360AD"/>
    <w:rsid w:val="002362B4"/>
    <w:rsid w:val="002362D0"/>
    <w:rsid w:val="002363D4"/>
    <w:rsid w:val="00236815"/>
    <w:rsid w:val="00237108"/>
    <w:rsid w:val="00237464"/>
    <w:rsid w:val="00237F5A"/>
    <w:rsid w:val="00237FB6"/>
    <w:rsid w:val="0024025E"/>
    <w:rsid w:val="0024086D"/>
    <w:rsid w:val="00241196"/>
    <w:rsid w:val="00241928"/>
    <w:rsid w:val="00241E5B"/>
    <w:rsid w:val="0024260D"/>
    <w:rsid w:val="002429DC"/>
    <w:rsid w:val="00242F95"/>
    <w:rsid w:val="00243103"/>
    <w:rsid w:val="00243193"/>
    <w:rsid w:val="00243282"/>
    <w:rsid w:val="00243596"/>
    <w:rsid w:val="00243C93"/>
    <w:rsid w:val="00243D74"/>
    <w:rsid w:val="00244195"/>
    <w:rsid w:val="00244625"/>
    <w:rsid w:val="00244B30"/>
    <w:rsid w:val="00244E34"/>
    <w:rsid w:val="00244F76"/>
    <w:rsid w:val="00245260"/>
    <w:rsid w:val="00245369"/>
    <w:rsid w:val="00246135"/>
    <w:rsid w:val="00246889"/>
    <w:rsid w:val="00246D7C"/>
    <w:rsid w:val="002473E9"/>
    <w:rsid w:val="00247766"/>
    <w:rsid w:val="00247B92"/>
    <w:rsid w:val="00247C61"/>
    <w:rsid w:val="00250067"/>
    <w:rsid w:val="0025066D"/>
    <w:rsid w:val="00251D70"/>
    <w:rsid w:val="00252436"/>
    <w:rsid w:val="00252D3D"/>
    <w:rsid w:val="0025380B"/>
    <w:rsid w:val="0025385B"/>
    <w:rsid w:val="0025437C"/>
    <w:rsid w:val="00254B57"/>
    <w:rsid w:val="0025528A"/>
    <w:rsid w:val="00255AEC"/>
    <w:rsid w:val="00255EE3"/>
    <w:rsid w:val="00255FFB"/>
    <w:rsid w:val="002561EE"/>
    <w:rsid w:val="002564EF"/>
    <w:rsid w:val="00256D8F"/>
    <w:rsid w:val="00257045"/>
    <w:rsid w:val="0025720C"/>
    <w:rsid w:val="00257E2B"/>
    <w:rsid w:val="00260031"/>
    <w:rsid w:val="002611FF"/>
    <w:rsid w:val="002612B5"/>
    <w:rsid w:val="00261304"/>
    <w:rsid w:val="002614E1"/>
    <w:rsid w:val="00261668"/>
    <w:rsid w:val="002619EE"/>
    <w:rsid w:val="002629A4"/>
    <w:rsid w:val="0026301E"/>
    <w:rsid w:val="002631B5"/>
    <w:rsid w:val="00263317"/>
    <w:rsid w:val="002636C8"/>
    <w:rsid w:val="00263726"/>
    <w:rsid w:val="00263E1B"/>
    <w:rsid w:val="00264F7F"/>
    <w:rsid w:val="00265794"/>
    <w:rsid w:val="00265938"/>
    <w:rsid w:val="00265AA8"/>
    <w:rsid w:val="002661D6"/>
    <w:rsid w:val="0026654B"/>
    <w:rsid w:val="0026688A"/>
    <w:rsid w:val="002670F6"/>
    <w:rsid w:val="00267C57"/>
    <w:rsid w:val="00267F9D"/>
    <w:rsid w:val="0027065F"/>
    <w:rsid w:val="00270F35"/>
    <w:rsid w:val="0027157D"/>
    <w:rsid w:val="002716A2"/>
    <w:rsid w:val="00271C2A"/>
    <w:rsid w:val="00271D52"/>
    <w:rsid w:val="00272A92"/>
    <w:rsid w:val="00272FC2"/>
    <w:rsid w:val="002746A5"/>
    <w:rsid w:val="00274C09"/>
    <w:rsid w:val="00274C73"/>
    <w:rsid w:val="0027541A"/>
    <w:rsid w:val="00275813"/>
    <w:rsid w:val="00275B06"/>
    <w:rsid w:val="00275DFE"/>
    <w:rsid w:val="00275E79"/>
    <w:rsid w:val="00276535"/>
    <w:rsid w:val="002766B6"/>
    <w:rsid w:val="002768BC"/>
    <w:rsid w:val="00276B4E"/>
    <w:rsid w:val="002770B6"/>
    <w:rsid w:val="002802D3"/>
    <w:rsid w:val="00280785"/>
    <w:rsid w:val="00281737"/>
    <w:rsid w:val="002818C9"/>
    <w:rsid w:val="002818FD"/>
    <w:rsid w:val="00281CA3"/>
    <w:rsid w:val="00281E05"/>
    <w:rsid w:val="00282066"/>
    <w:rsid w:val="002829BA"/>
    <w:rsid w:val="00282F8D"/>
    <w:rsid w:val="00282FA5"/>
    <w:rsid w:val="002836E9"/>
    <w:rsid w:val="0028383D"/>
    <w:rsid w:val="0028393D"/>
    <w:rsid w:val="00283EB0"/>
    <w:rsid w:val="00283FD8"/>
    <w:rsid w:val="00284204"/>
    <w:rsid w:val="0028440A"/>
    <w:rsid w:val="00284C8B"/>
    <w:rsid w:val="00284FE9"/>
    <w:rsid w:val="00285172"/>
    <w:rsid w:val="00285264"/>
    <w:rsid w:val="002860B3"/>
    <w:rsid w:val="00286762"/>
    <w:rsid w:val="00287259"/>
    <w:rsid w:val="00290673"/>
    <w:rsid w:val="002906B3"/>
    <w:rsid w:val="002912B9"/>
    <w:rsid w:val="002912DB"/>
    <w:rsid w:val="00292313"/>
    <w:rsid w:val="002923C3"/>
    <w:rsid w:val="002927CD"/>
    <w:rsid w:val="00292A4D"/>
    <w:rsid w:val="00292C6A"/>
    <w:rsid w:val="00292EB8"/>
    <w:rsid w:val="002935D3"/>
    <w:rsid w:val="0029389D"/>
    <w:rsid w:val="00294184"/>
    <w:rsid w:val="00294878"/>
    <w:rsid w:val="00295174"/>
    <w:rsid w:val="00295357"/>
    <w:rsid w:val="002954C8"/>
    <w:rsid w:val="0029596C"/>
    <w:rsid w:val="002978BA"/>
    <w:rsid w:val="00297F52"/>
    <w:rsid w:val="002996CE"/>
    <w:rsid w:val="002A0095"/>
    <w:rsid w:val="002A0739"/>
    <w:rsid w:val="002A07D7"/>
    <w:rsid w:val="002A13BB"/>
    <w:rsid w:val="002A162F"/>
    <w:rsid w:val="002A1D1B"/>
    <w:rsid w:val="002A1E86"/>
    <w:rsid w:val="002A201C"/>
    <w:rsid w:val="002A285C"/>
    <w:rsid w:val="002A317C"/>
    <w:rsid w:val="002A3617"/>
    <w:rsid w:val="002A3A34"/>
    <w:rsid w:val="002A3BA9"/>
    <w:rsid w:val="002A3BE2"/>
    <w:rsid w:val="002A599E"/>
    <w:rsid w:val="002A5AF4"/>
    <w:rsid w:val="002A610D"/>
    <w:rsid w:val="002A62C0"/>
    <w:rsid w:val="002A6769"/>
    <w:rsid w:val="002A699B"/>
    <w:rsid w:val="002A6B78"/>
    <w:rsid w:val="002A6EA9"/>
    <w:rsid w:val="002A7049"/>
    <w:rsid w:val="002A7ECE"/>
    <w:rsid w:val="002B009D"/>
    <w:rsid w:val="002B0703"/>
    <w:rsid w:val="002B0910"/>
    <w:rsid w:val="002B1185"/>
    <w:rsid w:val="002B135D"/>
    <w:rsid w:val="002B1804"/>
    <w:rsid w:val="002B1950"/>
    <w:rsid w:val="002B1E37"/>
    <w:rsid w:val="002B1FE6"/>
    <w:rsid w:val="002B2BCB"/>
    <w:rsid w:val="002B2CB9"/>
    <w:rsid w:val="002B4437"/>
    <w:rsid w:val="002B4ACE"/>
    <w:rsid w:val="002B5911"/>
    <w:rsid w:val="002B5BB2"/>
    <w:rsid w:val="002B6E48"/>
    <w:rsid w:val="002B74BE"/>
    <w:rsid w:val="002B7688"/>
    <w:rsid w:val="002B7E08"/>
    <w:rsid w:val="002C0225"/>
    <w:rsid w:val="002C031D"/>
    <w:rsid w:val="002C0350"/>
    <w:rsid w:val="002C045A"/>
    <w:rsid w:val="002C0C65"/>
    <w:rsid w:val="002C1026"/>
    <w:rsid w:val="002C1265"/>
    <w:rsid w:val="002C1DF5"/>
    <w:rsid w:val="002C293D"/>
    <w:rsid w:val="002C38A6"/>
    <w:rsid w:val="002C3C18"/>
    <w:rsid w:val="002C3F5F"/>
    <w:rsid w:val="002C41F3"/>
    <w:rsid w:val="002C4226"/>
    <w:rsid w:val="002C44B0"/>
    <w:rsid w:val="002C4D76"/>
    <w:rsid w:val="002C52EA"/>
    <w:rsid w:val="002C5BF2"/>
    <w:rsid w:val="002C5EA6"/>
    <w:rsid w:val="002C61B0"/>
    <w:rsid w:val="002C71FD"/>
    <w:rsid w:val="002C7571"/>
    <w:rsid w:val="002C7A16"/>
    <w:rsid w:val="002D0C9D"/>
    <w:rsid w:val="002D0EAF"/>
    <w:rsid w:val="002D1215"/>
    <w:rsid w:val="002D1550"/>
    <w:rsid w:val="002D15F4"/>
    <w:rsid w:val="002D2389"/>
    <w:rsid w:val="002D2668"/>
    <w:rsid w:val="002D2BC8"/>
    <w:rsid w:val="002D3617"/>
    <w:rsid w:val="002D42D8"/>
    <w:rsid w:val="002D452E"/>
    <w:rsid w:val="002D4664"/>
    <w:rsid w:val="002D550A"/>
    <w:rsid w:val="002D5812"/>
    <w:rsid w:val="002D5B5B"/>
    <w:rsid w:val="002D5E9A"/>
    <w:rsid w:val="002D65FF"/>
    <w:rsid w:val="002D73F2"/>
    <w:rsid w:val="002E0168"/>
    <w:rsid w:val="002E0BAD"/>
    <w:rsid w:val="002E15DE"/>
    <w:rsid w:val="002E1600"/>
    <w:rsid w:val="002E16C2"/>
    <w:rsid w:val="002E1842"/>
    <w:rsid w:val="002E1882"/>
    <w:rsid w:val="002E34DF"/>
    <w:rsid w:val="002E49A0"/>
    <w:rsid w:val="002E506B"/>
    <w:rsid w:val="002E542F"/>
    <w:rsid w:val="002E55EA"/>
    <w:rsid w:val="002E6402"/>
    <w:rsid w:val="002E688D"/>
    <w:rsid w:val="002E68D3"/>
    <w:rsid w:val="002E7B85"/>
    <w:rsid w:val="002F1018"/>
    <w:rsid w:val="002F1200"/>
    <w:rsid w:val="002F181E"/>
    <w:rsid w:val="002F1BD5"/>
    <w:rsid w:val="002F1D6A"/>
    <w:rsid w:val="002F22D0"/>
    <w:rsid w:val="002F2321"/>
    <w:rsid w:val="002F2B31"/>
    <w:rsid w:val="002F3001"/>
    <w:rsid w:val="002F3530"/>
    <w:rsid w:val="002F3997"/>
    <w:rsid w:val="002F3BFA"/>
    <w:rsid w:val="002F3F7A"/>
    <w:rsid w:val="002F41BF"/>
    <w:rsid w:val="002F4F70"/>
    <w:rsid w:val="002F554E"/>
    <w:rsid w:val="002F6C07"/>
    <w:rsid w:val="002F6E9E"/>
    <w:rsid w:val="002F764D"/>
    <w:rsid w:val="002F7C4F"/>
    <w:rsid w:val="0030146F"/>
    <w:rsid w:val="00301FA2"/>
    <w:rsid w:val="00302650"/>
    <w:rsid w:val="00302DBE"/>
    <w:rsid w:val="00302F7F"/>
    <w:rsid w:val="00303387"/>
    <w:rsid w:val="00303545"/>
    <w:rsid w:val="00303682"/>
    <w:rsid w:val="00303D1D"/>
    <w:rsid w:val="00303FBF"/>
    <w:rsid w:val="00305239"/>
    <w:rsid w:val="0030637A"/>
    <w:rsid w:val="00306643"/>
    <w:rsid w:val="00306CA1"/>
    <w:rsid w:val="00306EE4"/>
    <w:rsid w:val="00306F9E"/>
    <w:rsid w:val="003076B1"/>
    <w:rsid w:val="00307D83"/>
    <w:rsid w:val="00307EBF"/>
    <w:rsid w:val="00310479"/>
    <w:rsid w:val="003104B2"/>
    <w:rsid w:val="0031083B"/>
    <w:rsid w:val="003110B9"/>
    <w:rsid w:val="00311739"/>
    <w:rsid w:val="0031252D"/>
    <w:rsid w:val="00313828"/>
    <w:rsid w:val="00313941"/>
    <w:rsid w:val="00313A57"/>
    <w:rsid w:val="0031416A"/>
    <w:rsid w:val="003141AF"/>
    <w:rsid w:val="003148BE"/>
    <w:rsid w:val="003148FD"/>
    <w:rsid w:val="00315D7B"/>
    <w:rsid w:val="00315E27"/>
    <w:rsid w:val="0031630B"/>
    <w:rsid w:val="003163E7"/>
    <w:rsid w:val="00316AA2"/>
    <w:rsid w:val="00316E27"/>
    <w:rsid w:val="003173C9"/>
    <w:rsid w:val="00317777"/>
    <w:rsid w:val="003179C6"/>
    <w:rsid w:val="003200FF"/>
    <w:rsid w:val="0032033C"/>
    <w:rsid w:val="0032062C"/>
    <w:rsid w:val="00320642"/>
    <w:rsid w:val="00320687"/>
    <w:rsid w:val="003206F2"/>
    <w:rsid w:val="00320E35"/>
    <w:rsid w:val="00320EF8"/>
    <w:rsid w:val="00321186"/>
    <w:rsid w:val="00321550"/>
    <w:rsid w:val="00322040"/>
    <w:rsid w:val="00322178"/>
    <w:rsid w:val="00322B42"/>
    <w:rsid w:val="00322C99"/>
    <w:rsid w:val="00322D58"/>
    <w:rsid w:val="00323163"/>
    <w:rsid w:val="00323D9F"/>
    <w:rsid w:val="00323FEA"/>
    <w:rsid w:val="00324322"/>
    <w:rsid w:val="00324326"/>
    <w:rsid w:val="00324367"/>
    <w:rsid w:val="00324747"/>
    <w:rsid w:val="003258D8"/>
    <w:rsid w:val="003268A7"/>
    <w:rsid w:val="00326A81"/>
    <w:rsid w:val="00326CEB"/>
    <w:rsid w:val="00327A74"/>
    <w:rsid w:val="003306EB"/>
    <w:rsid w:val="00330D03"/>
    <w:rsid w:val="0033178D"/>
    <w:rsid w:val="00331BCD"/>
    <w:rsid w:val="0033216C"/>
    <w:rsid w:val="00332E0F"/>
    <w:rsid w:val="00332FFF"/>
    <w:rsid w:val="00333D49"/>
    <w:rsid w:val="00333F08"/>
    <w:rsid w:val="003347EC"/>
    <w:rsid w:val="003351F1"/>
    <w:rsid w:val="003359F6"/>
    <w:rsid w:val="00336ED7"/>
    <w:rsid w:val="0033721C"/>
    <w:rsid w:val="003374CB"/>
    <w:rsid w:val="00337B82"/>
    <w:rsid w:val="0034091A"/>
    <w:rsid w:val="003409E0"/>
    <w:rsid w:val="003418A7"/>
    <w:rsid w:val="00341D82"/>
    <w:rsid w:val="003422F7"/>
    <w:rsid w:val="00342824"/>
    <w:rsid w:val="0034301D"/>
    <w:rsid w:val="0034386B"/>
    <w:rsid w:val="003438CB"/>
    <w:rsid w:val="00344253"/>
    <w:rsid w:val="00344487"/>
    <w:rsid w:val="00344977"/>
    <w:rsid w:val="00344A7F"/>
    <w:rsid w:val="00344ACC"/>
    <w:rsid w:val="00345317"/>
    <w:rsid w:val="003462F7"/>
    <w:rsid w:val="00347508"/>
    <w:rsid w:val="003505B2"/>
    <w:rsid w:val="00350A4D"/>
    <w:rsid w:val="00350AA6"/>
    <w:rsid w:val="00351489"/>
    <w:rsid w:val="00351641"/>
    <w:rsid w:val="003526E2"/>
    <w:rsid w:val="003528D0"/>
    <w:rsid w:val="0035295A"/>
    <w:rsid w:val="00352ED2"/>
    <w:rsid w:val="0035331C"/>
    <w:rsid w:val="003534BD"/>
    <w:rsid w:val="00353B50"/>
    <w:rsid w:val="00353C86"/>
    <w:rsid w:val="00354488"/>
    <w:rsid w:val="00354791"/>
    <w:rsid w:val="0035524F"/>
    <w:rsid w:val="0035575E"/>
    <w:rsid w:val="0035580A"/>
    <w:rsid w:val="0035645D"/>
    <w:rsid w:val="00356868"/>
    <w:rsid w:val="00356CF2"/>
    <w:rsid w:val="0035744B"/>
    <w:rsid w:val="003579EF"/>
    <w:rsid w:val="00357A4C"/>
    <w:rsid w:val="00357BB4"/>
    <w:rsid w:val="00357D17"/>
    <w:rsid w:val="00357EE4"/>
    <w:rsid w:val="003604BE"/>
    <w:rsid w:val="00360602"/>
    <w:rsid w:val="0036060B"/>
    <w:rsid w:val="003611BC"/>
    <w:rsid w:val="003618EA"/>
    <w:rsid w:val="00361A63"/>
    <w:rsid w:val="00362801"/>
    <w:rsid w:val="00362C4F"/>
    <w:rsid w:val="0036310B"/>
    <w:rsid w:val="00363279"/>
    <w:rsid w:val="003637EF"/>
    <w:rsid w:val="003639C3"/>
    <w:rsid w:val="00363A0C"/>
    <w:rsid w:val="00363CF6"/>
    <w:rsid w:val="00363FF3"/>
    <w:rsid w:val="003640CD"/>
    <w:rsid w:val="003641E4"/>
    <w:rsid w:val="003648E1"/>
    <w:rsid w:val="00364CC5"/>
    <w:rsid w:val="003651DE"/>
    <w:rsid w:val="0036553F"/>
    <w:rsid w:val="00365902"/>
    <w:rsid w:val="00365B43"/>
    <w:rsid w:val="003661A6"/>
    <w:rsid w:val="00366401"/>
    <w:rsid w:val="003669EB"/>
    <w:rsid w:val="00366C2F"/>
    <w:rsid w:val="00367448"/>
    <w:rsid w:val="003678CF"/>
    <w:rsid w:val="00367BE1"/>
    <w:rsid w:val="00367E57"/>
    <w:rsid w:val="003702BE"/>
    <w:rsid w:val="0037052F"/>
    <w:rsid w:val="003709B4"/>
    <w:rsid w:val="00370C07"/>
    <w:rsid w:val="003713EE"/>
    <w:rsid w:val="00371C75"/>
    <w:rsid w:val="003724DB"/>
    <w:rsid w:val="003724F3"/>
    <w:rsid w:val="00372D78"/>
    <w:rsid w:val="003733B8"/>
    <w:rsid w:val="0037353E"/>
    <w:rsid w:val="003740F2"/>
    <w:rsid w:val="003747D2"/>
    <w:rsid w:val="00374A80"/>
    <w:rsid w:val="0037624F"/>
    <w:rsid w:val="00376676"/>
    <w:rsid w:val="00376F2B"/>
    <w:rsid w:val="0037707F"/>
    <w:rsid w:val="00377C9C"/>
    <w:rsid w:val="00380425"/>
    <w:rsid w:val="00380473"/>
    <w:rsid w:val="003812E0"/>
    <w:rsid w:val="0038154C"/>
    <w:rsid w:val="0038167A"/>
    <w:rsid w:val="00381EFC"/>
    <w:rsid w:val="00382024"/>
    <w:rsid w:val="0038230A"/>
    <w:rsid w:val="003826AF"/>
    <w:rsid w:val="0038283E"/>
    <w:rsid w:val="00383176"/>
    <w:rsid w:val="00383296"/>
    <w:rsid w:val="00383698"/>
    <w:rsid w:val="00383856"/>
    <w:rsid w:val="00383B14"/>
    <w:rsid w:val="00383CAF"/>
    <w:rsid w:val="003848AE"/>
    <w:rsid w:val="00384AE9"/>
    <w:rsid w:val="003852F1"/>
    <w:rsid w:val="003860E9"/>
    <w:rsid w:val="00386D30"/>
    <w:rsid w:val="003876C4"/>
    <w:rsid w:val="00387DF7"/>
    <w:rsid w:val="003902C8"/>
    <w:rsid w:val="003904DB"/>
    <w:rsid w:val="003909AF"/>
    <w:rsid w:val="00390BCC"/>
    <w:rsid w:val="0039127E"/>
    <w:rsid w:val="0039171B"/>
    <w:rsid w:val="00391788"/>
    <w:rsid w:val="00391B0F"/>
    <w:rsid w:val="00391BF4"/>
    <w:rsid w:val="00392566"/>
    <w:rsid w:val="003927F2"/>
    <w:rsid w:val="0039283E"/>
    <w:rsid w:val="003937B1"/>
    <w:rsid w:val="003939EA"/>
    <w:rsid w:val="00393A7B"/>
    <w:rsid w:val="003940B6"/>
    <w:rsid w:val="0039446F"/>
    <w:rsid w:val="00394646"/>
    <w:rsid w:val="00394A51"/>
    <w:rsid w:val="00394F51"/>
    <w:rsid w:val="00396328"/>
    <w:rsid w:val="003963EF"/>
    <w:rsid w:val="00396E87"/>
    <w:rsid w:val="00396EDB"/>
    <w:rsid w:val="00397A17"/>
    <w:rsid w:val="00397DF2"/>
    <w:rsid w:val="003A04F5"/>
    <w:rsid w:val="003A0CE6"/>
    <w:rsid w:val="003A1340"/>
    <w:rsid w:val="003A2364"/>
    <w:rsid w:val="003A271B"/>
    <w:rsid w:val="003A2FBA"/>
    <w:rsid w:val="003A34FD"/>
    <w:rsid w:val="003A397E"/>
    <w:rsid w:val="003A4276"/>
    <w:rsid w:val="003A5F4E"/>
    <w:rsid w:val="003A63E4"/>
    <w:rsid w:val="003A697A"/>
    <w:rsid w:val="003A7F2B"/>
    <w:rsid w:val="003B0CC9"/>
    <w:rsid w:val="003B1E1B"/>
    <w:rsid w:val="003B1F65"/>
    <w:rsid w:val="003B2D09"/>
    <w:rsid w:val="003B2FB7"/>
    <w:rsid w:val="003B3C2A"/>
    <w:rsid w:val="003B3EB2"/>
    <w:rsid w:val="003B3EC4"/>
    <w:rsid w:val="003B3FD4"/>
    <w:rsid w:val="003B4039"/>
    <w:rsid w:val="003B42EF"/>
    <w:rsid w:val="003B44C3"/>
    <w:rsid w:val="003B44EB"/>
    <w:rsid w:val="003B47D1"/>
    <w:rsid w:val="003B47D2"/>
    <w:rsid w:val="003B4C3F"/>
    <w:rsid w:val="003B4CDE"/>
    <w:rsid w:val="003B51F3"/>
    <w:rsid w:val="003B556A"/>
    <w:rsid w:val="003B5CFA"/>
    <w:rsid w:val="003B5E30"/>
    <w:rsid w:val="003B65A3"/>
    <w:rsid w:val="003B6D39"/>
    <w:rsid w:val="003B7267"/>
    <w:rsid w:val="003B755A"/>
    <w:rsid w:val="003B7669"/>
    <w:rsid w:val="003B7FC4"/>
    <w:rsid w:val="003C0C35"/>
    <w:rsid w:val="003C0E22"/>
    <w:rsid w:val="003C0EC8"/>
    <w:rsid w:val="003C0F70"/>
    <w:rsid w:val="003C0FDA"/>
    <w:rsid w:val="003C118D"/>
    <w:rsid w:val="003C1832"/>
    <w:rsid w:val="003C1FBF"/>
    <w:rsid w:val="003C284B"/>
    <w:rsid w:val="003C2918"/>
    <w:rsid w:val="003C3310"/>
    <w:rsid w:val="003C360E"/>
    <w:rsid w:val="003C3950"/>
    <w:rsid w:val="003C3A8B"/>
    <w:rsid w:val="003C4543"/>
    <w:rsid w:val="003C4DBC"/>
    <w:rsid w:val="003C523F"/>
    <w:rsid w:val="003C539C"/>
    <w:rsid w:val="003C5440"/>
    <w:rsid w:val="003C568D"/>
    <w:rsid w:val="003C591F"/>
    <w:rsid w:val="003C629C"/>
    <w:rsid w:val="003C63D2"/>
    <w:rsid w:val="003C67AE"/>
    <w:rsid w:val="003C6965"/>
    <w:rsid w:val="003C6DF8"/>
    <w:rsid w:val="003C6F34"/>
    <w:rsid w:val="003C7202"/>
    <w:rsid w:val="003C7D88"/>
    <w:rsid w:val="003D01C4"/>
    <w:rsid w:val="003D0C66"/>
    <w:rsid w:val="003D1C84"/>
    <w:rsid w:val="003D1D29"/>
    <w:rsid w:val="003D1F78"/>
    <w:rsid w:val="003D22F6"/>
    <w:rsid w:val="003D2A26"/>
    <w:rsid w:val="003D3115"/>
    <w:rsid w:val="003D35E0"/>
    <w:rsid w:val="003D3CA4"/>
    <w:rsid w:val="003D40EB"/>
    <w:rsid w:val="003D489F"/>
    <w:rsid w:val="003D4C37"/>
    <w:rsid w:val="003D4D21"/>
    <w:rsid w:val="003D5076"/>
    <w:rsid w:val="003D556C"/>
    <w:rsid w:val="003D56DA"/>
    <w:rsid w:val="003D58C7"/>
    <w:rsid w:val="003D6AE4"/>
    <w:rsid w:val="003D6D48"/>
    <w:rsid w:val="003D7079"/>
    <w:rsid w:val="003D7440"/>
    <w:rsid w:val="003D7488"/>
    <w:rsid w:val="003E0555"/>
    <w:rsid w:val="003E0C13"/>
    <w:rsid w:val="003E1089"/>
    <w:rsid w:val="003E1210"/>
    <w:rsid w:val="003E2081"/>
    <w:rsid w:val="003E26B1"/>
    <w:rsid w:val="003E3428"/>
    <w:rsid w:val="003E36CE"/>
    <w:rsid w:val="003E3800"/>
    <w:rsid w:val="003E38AC"/>
    <w:rsid w:val="003E3A0A"/>
    <w:rsid w:val="003E3BAE"/>
    <w:rsid w:val="003E3D9B"/>
    <w:rsid w:val="003E432E"/>
    <w:rsid w:val="003E440C"/>
    <w:rsid w:val="003E4CC1"/>
    <w:rsid w:val="003E51BB"/>
    <w:rsid w:val="003E5A3A"/>
    <w:rsid w:val="003E5CE9"/>
    <w:rsid w:val="003E692E"/>
    <w:rsid w:val="003E6DEF"/>
    <w:rsid w:val="003E715C"/>
    <w:rsid w:val="003E71AD"/>
    <w:rsid w:val="003E722C"/>
    <w:rsid w:val="003E723D"/>
    <w:rsid w:val="003F007E"/>
    <w:rsid w:val="003F042E"/>
    <w:rsid w:val="003F13C8"/>
    <w:rsid w:val="003F1C06"/>
    <w:rsid w:val="003F1D35"/>
    <w:rsid w:val="003F1D88"/>
    <w:rsid w:val="003F24EB"/>
    <w:rsid w:val="003F24EE"/>
    <w:rsid w:val="003F2801"/>
    <w:rsid w:val="003F28DE"/>
    <w:rsid w:val="003F39BF"/>
    <w:rsid w:val="003F4341"/>
    <w:rsid w:val="003F468A"/>
    <w:rsid w:val="003F4ABD"/>
    <w:rsid w:val="003F4D67"/>
    <w:rsid w:val="003F4D71"/>
    <w:rsid w:val="003F5355"/>
    <w:rsid w:val="003F55A2"/>
    <w:rsid w:val="003F5670"/>
    <w:rsid w:val="003F5726"/>
    <w:rsid w:val="003F574F"/>
    <w:rsid w:val="003F5D2E"/>
    <w:rsid w:val="003F61FC"/>
    <w:rsid w:val="003F6213"/>
    <w:rsid w:val="003F6251"/>
    <w:rsid w:val="003F68AB"/>
    <w:rsid w:val="003F6FA0"/>
    <w:rsid w:val="003F77D5"/>
    <w:rsid w:val="003F7CCA"/>
    <w:rsid w:val="00400B41"/>
    <w:rsid w:val="00400D0E"/>
    <w:rsid w:val="00401676"/>
    <w:rsid w:val="0040169E"/>
    <w:rsid w:val="00401A81"/>
    <w:rsid w:val="00401F75"/>
    <w:rsid w:val="0040204A"/>
    <w:rsid w:val="004023A5"/>
    <w:rsid w:val="0040246F"/>
    <w:rsid w:val="004027FC"/>
    <w:rsid w:val="00402A69"/>
    <w:rsid w:val="00402C92"/>
    <w:rsid w:val="00403083"/>
    <w:rsid w:val="004038BD"/>
    <w:rsid w:val="00404179"/>
    <w:rsid w:val="0040421A"/>
    <w:rsid w:val="00404A46"/>
    <w:rsid w:val="004062C6"/>
    <w:rsid w:val="00406746"/>
    <w:rsid w:val="00407D62"/>
    <w:rsid w:val="00407DD5"/>
    <w:rsid w:val="004106AD"/>
    <w:rsid w:val="00410B77"/>
    <w:rsid w:val="00410BBE"/>
    <w:rsid w:val="00411C24"/>
    <w:rsid w:val="00411F15"/>
    <w:rsid w:val="0041219C"/>
    <w:rsid w:val="00412BFB"/>
    <w:rsid w:val="00412E96"/>
    <w:rsid w:val="00413137"/>
    <w:rsid w:val="00413E24"/>
    <w:rsid w:val="00414171"/>
    <w:rsid w:val="00414AD2"/>
    <w:rsid w:val="00414B3A"/>
    <w:rsid w:val="00415275"/>
    <w:rsid w:val="0041547A"/>
    <w:rsid w:val="00415ECE"/>
    <w:rsid w:val="00416250"/>
    <w:rsid w:val="00416689"/>
    <w:rsid w:val="00416690"/>
    <w:rsid w:val="004169C2"/>
    <w:rsid w:val="00416CF9"/>
    <w:rsid w:val="004172B5"/>
    <w:rsid w:val="00417789"/>
    <w:rsid w:val="00420378"/>
    <w:rsid w:val="004204FD"/>
    <w:rsid w:val="0042118D"/>
    <w:rsid w:val="004211D8"/>
    <w:rsid w:val="00421819"/>
    <w:rsid w:val="00421A82"/>
    <w:rsid w:val="00421D5A"/>
    <w:rsid w:val="00421E7D"/>
    <w:rsid w:val="00422046"/>
    <w:rsid w:val="004221E5"/>
    <w:rsid w:val="0042273A"/>
    <w:rsid w:val="00422EFA"/>
    <w:rsid w:val="00423313"/>
    <w:rsid w:val="0042425C"/>
    <w:rsid w:val="00424638"/>
    <w:rsid w:val="004248C2"/>
    <w:rsid w:val="00425575"/>
    <w:rsid w:val="0042621A"/>
    <w:rsid w:val="004266C0"/>
    <w:rsid w:val="004266F5"/>
    <w:rsid w:val="00427197"/>
    <w:rsid w:val="004273C4"/>
    <w:rsid w:val="00427529"/>
    <w:rsid w:val="004301B4"/>
    <w:rsid w:val="00431A90"/>
    <w:rsid w:val="00431F96"/>
    <w:rsid w:val="00432056"/>
    <w:rsid w:val="004321B0"/>
    <w:rsid w:val="00433999"/>
    <w:rsid w:val="00433EA0"/>
    <w:rsid w:val="004348AD"/>
    <w:rsid w:val="004348FC"/>
    <w:rsid w:val="00435180"/>
    <w:rsid w:val="00435EAE"/>
    <w:rsid w:val="00437062"/>
    <w:rsid w:val="00437293"/>
    <w:rsid w:val="004377E0"/>
    <w:rsid w:val="00437F78"/>
    <w:rsid w:val="004402EB"/>
    <w:rsid w:val="004403A3"/>
    <w:rsid w:val="00440941"/>
    <w:rsid w:val="00441659"/>
    <w:rsid w:val="00441F04"/>
    <w:rsid w:val="00441F25"/>
    <w:rsid w:val="0044273B"/>
    <w:rsid w:val="00442ABB"/>
    <w:rsid w:val="00442DA3"/>
    <w:rsid w:val="00443050"/>
    <w:rsid w:val="00443D40"/>
    <w:rsid w:val="00443E12"/>
    <w:rsid w:val="00444183"/>
    <w:rsid w:val="00444250"/>
    <w:rsid w:val="004451C3"/>
    <w:rsid w:val="004454FC"/>
    <w:rsid w:val="004457D4"/>
    <w:rsid w:val="00445B32"/>
    <w:rsid w:val="0044685C"/>
    <w:rsid w:val="00446B51"/>
    <w:rsid w:val="00447270"/>
    <w:rsid w:val="00447AE0"/>
    <w:rsid w:val="004507F9"/>
    <w:rsid w:val="00450971"/>
    <w:rsid w:val="00451BE7"/>
    <w:rsid w:val="00451D98"/>
    <w:rsid w:val="0045230A"/>
    <w:rsid w:val="0045236B"/>
    <w:rsid w:val="00452DA3"/>
    <w:rsid w:val="00452F22"/>
    <w:rsid w:val="004533D6"/>
    <w:rsid w:val="00453592"/>
    <w:rsid w:val="004541BB"/>
    <w:rsid w:val="004549F6"/>
    <w:rsid w:val="00454E77"/>
    <w:rsid w:val="00454F99"/>
    <w:rsid w:val="004553FD"/>
    <w:rsid w:val="0045691A"/>
    <w:rsid w:val="00456ED7"/>
    <w:rsid w:val="00457760"/>
    <w:rsid w:val="0045B0B7"/>
    <w:rsid w:val="004615F8"/>
    <w:rsid w:val="00461868"/>
    <w:rsid w:val="004623E7"/>
    <w:rsid w:val="00462501"/>
    <w:rsid w:val="0046271A"/>
    <w:rsid w:val="00462F2A"/>
    <w:rsid w:val="004630B8"/>
    <w:rsid w:val="00463391"/>
    <w:rsid w:val="00463453"/>
    <w:rsid w:val="00463779"/>
    <w:rsid w:val="004640E0"/>
    <w:rsid w:val="0046460D"/>
    <w:rsid w:val="004649FC"/>
    <w:rsid w:val="00464E0F"/>
    <w:rsid w:val="0046535C"/>
    <w:rsid w:val="00465F4B"/>
    <w:rsid w:val="00465FD8"/>
    <w:rsid w:val="00466907"/>
    <w:rsid w:val="00466C40"/>
    <w:rsid w:val="00466ED0"/>
    <w:rsid w:val="00467026"/>
    <w:rsid w:val="00467221"/>
    <w:rsid w:val="00467F94"/>
    <w:rsid w:val="0047003F"/>
    <w:rsid w:val="00470C9C"/>
    <w:rsid w:val="00471D51"/>
    <w:rsid w:val="004723FD"/>
    <w:rsid w:val="00472B1F"/>
    <w:rsid w:val="0047327F"/>
    <w:rsid w:val="004739F4"/>
    <w:rsid w:val="00473B7B"/>
    <w:rsid w:val="00474329"/>
    <w:rsid w:val="004745BD"/>
    <w:rsid w:val="0047479B"/>
    <w:rsid w:val="00474CBF"/>
    <w:rsid w:val="004754D7"/>
    <w:rsid w:val="00475539"/>
    <w:rsid w:val="00476176"/>
    <w:rsid w:val="00477B35"/>
    <w:rsid w:val="00477EAE"/>
    <w:rsid w:val="00480871"/>
    <w:rsid w:val="004808D1"/>
    <w:rsid w:val="00480A2B"/>
    <w:rsid w:val="00480D8C"/>
    <w:rsid w:val="00480E95"/>
    <w:rsid w:val="0048118B"/>
    <w:rsid w:val="00481A65"/>
    <w:rsid w:val="004821F1"/>
    <w:rsid w:val="00482465"/>
    <w:rsid w:val="0048295C"/>
    <w:rsid w:val="00483004"/>
    <w:rsid w:val="004832D2"/>
    <w:rsid w:val="00483752"/>
    <w:rsid w:val="00483BA0"/>
    <w:rsid w:val="00484DF1"/>
    <w:rsid w:val="004856F2"/>
    <w:rsid w:val="00485C34"/>
    <w:rsid w:val="00485CBE"/>
    <w:rsid w:val="004863E8"/>
    <w:rsid w:val="004866E2"/>
    <w:rsid w:val="00486A93"/>
    <w:rsid w:val="00490624"/>
    <w:rsid w:val="00490CCD"/>
    <w:rsid w:val="0049104A"/>
    <w:rsid w:val="004916F1"/>
    <w:rsid w:val="004922BF"/>
    <w:rsid w:val="0049289F"/>
    <w:rsid w:val="00493A3B"/>
    <w:rsid w:val="00493AC1"/>
    <w:rsid w:val="00493EC9"/>
    <w:rsid w:val="0049410A"/>
    <w:rsid w:val="00494951"/>
    <w:rsid w:val="00494B68"/>
    <w:rsid w:val="00495251"/>
    <w:rsid w:val="0049618A"/>
    <w:rsid w:val="004968E0"/>
    <w:rsid w:val="0049701E"/>
    <w:rsid w:val="004970C0"/>
    <w:rsid w:val="0049754A"/>
    <w:rsid w:val="00497D55"/>
    <w:rsid w:val="004A01B3"/>
    <w:rsid w:val="004A0DF8"/>
    <w:rsid w:val="004A14F2"/>
    <w:rsid w:val="004A1869"/>
    <w:rsid w:val="004A2562"/>
    <w:rsid w:val="004A2686"/>
    <w:rsid w:val="004A2C89"/>
    <w:rsid w:val="004A333F"/>
    <w:rsid w:val="004A3739"/>
    <w:rsid w:val="004A3B33"/>
    <w:rsid w:val="004A3C51"/>
    <w:rsid w:val="004A4097"/>
    <w:rsid w:val="004A4BDE"/>
    <w:rsid w:val="004A5AA5"/>
    <w:rsid w:val="004A5F96"/>
    <w:rsid w:val="004A6C4E"/>
    <w:rsid w:val="004A6CF9"/>
    <w:rsid w:val="004A70A4"/>
    <w:rsid w:val="004A7E95"/>
    <w:rsid w:val="004B0062"/>
    <w:rsid w:val="004B022A"/>
    <w:rsid w:val="004B0785"/>
    <w:rsid w:val="004B0AE3"/>
    <w:rsid w:val="004B0D20"/>
    <w:rsid w:val="004B17A2"/>
    <w:rsid w:val="004B1F8C"/>
    <w:rsid w:val="004B26E4"/>
    <w:rsid w:val="004B302B"/>
    <w:rsid w:val="004B32A8"/>
    <w:rsid w:val="004B3EAC"/>
    <w:rsid w:val="004B3EF1"/>
    <w:rsid w:val="004B4135"/>
    <w:rsid w:val="004B4413"/>
    <w:rsid w:val="004B4824"/>
    <w:rsid w:val="004B5340"/>
    <w:rsid w:val="004B59BE"/>
    <w:rsid w:val="004B6362"/>
    <w:rsid w:val="004B72B8"/>
    <w:rsid w:val="004B7395"/>
    <w:rsid w:val="004B79F1"/>
    <w:rsid w:val="004B7CAF"/>
    <w:rsid w:val="004B7D17"/>
    <w:rsid w:val="004C00BF"/>
    <w:rsid w:val="004C1560"/>
    <w:rsid w:val="004C221F"/>
    <w:rsid w:val="004C22F9"/>
    <w:rsid w:val="004C276A"/>
    <w:rsid w:val="004C2A82"/>
    <w:rsid w:val="004C30AC"/>
    <w:rsid w:val="004C3BF9"/>
    <w:rsid w:val="004C3CF3"/>
    <w:rsid w:val="004C438B"/>
    <w:rsid w:val="004C461E"/>
    <w:rsid w:val="004C4B55"/>
    <w:rsid w:val="004C4C1F"/>
    <w:rsid w:val="004C585A"/>
    <w:rsid w:val="004C5A6D"/>
    <w:rsid w:val="004C5C29"/>
    <w:rsid w:val="004C5D75"/>
    <w:rsid w:val="004C68B1"/>
    <w:rsid w:val="004C72B0"/>
    <w:rsid w:val="004C7C5B"/>
    <w:rsid w:val="004D0845"/>
    <w:rsid w:val="004D1670"/>
    <w:rsid w:val="004D1F77"/>
    <w:rsid w:val="004D1FCF"/>
    <w:rsid w:val="004D253A"/>
    <w:rsid w:val="004D2EB9"/>
    <w:rsid w:val="004D337C"/>
    <w:rsid w:val="004D356D"/>
    <w:rsid w:val="004D3951"/>
    <w:rsid w:val="004D3B08"/>
    <w:rsid w:val="004D3BA3"/>
    <w:rsid w:val="004D43C3"/>
    <w:rsid w:val="004D444E"/>
    <w:rsid w:val="004D455C"/>
    <w:rsid w:val="004D494E"/>
    <w:rsid w:val="004D4A60"/>
    <w:rsid w:val="004D4A64"/>
    <w:rsid w:val="004D4FFD"/>
    <w:rsid w:val="004D5EA2"/>
    <w:rsid w:val="004D7043"/>
    <w:rsid w:val="004D7B9F"/>
    <w:rsid w:val="004D7FDF"/>
    <w:rsid w:val="004E0934"/>
    <w:rsid w:val="004E0B26"/>
    <w:rsid w:val="004E0B27"/>
    <w:rsid w:val="004E0E60"/>
    <w:rsid w:val="004E0EC7"/>
    <w:rsid w:val="004E15E4"/>
    <w:rsid w:val="004E27AC"/>
    <w:rsid w:val="004E2815"/>
    <w:rsid w:val="004E31EB"/>
    <w:rsid w:val="004E351C"/>
    <w:rsid w:val="004E354A"/>
    <w:rsid w:val="004E3D8A"/>
    <w:rsid w:val="004E47E7"/>
    <w:rsid w:val="004E4A66"/>
    <w:rsid w:val="004E4B3D"/>
    <w:rsid w:val="004E4EEA"/>
    <w:rsid w:val="004E537F"/>
    <w:rsid w:val="004E54AF"/>
    <w:rsid w:val="004E5A9B"/>
    <w:rsid w:val="004E5D10"/>
    <w:rsid w:val="004E641E"/>
    <w:rsid w:val="004E67DC"/>
    <w:rsid w:val="004E6A8B"/>
    <w:rsid w:val="004E71BF"/>
    <w:rsid w:val="004E7C35"/>
    <w:rsid w:val="004E7CF5"/>
    <w:rsid w:val="004EB6BA"/>
    <w:rsid w:val="004F0770"/>
    <w:rsid w:val="004F0BD2"/>
    <w:rsid w:val="004F14C5"/>
    <w:rsid w:val="004F1BB6"/>
    <w:rsid w:val="004F1BF4"/>
    <w:rsid w:val="004F1DFD"/>
    <w:rsid w:val="004F2AFE"/>
    <w:rsid w:val="004F2EFC"/>
    <w:rsid w:val="004F5AAA"/>
    <w:rsid w:val="004F5D43"/>
    <w:rsid w:val="004F6A22"/>
    <w:rsid w:val="004F7008"/>
    <w:rsid w:val="004F7163"/>
    <w:rsid w:val="004F78AA"/>
    <w:rsid w:val="00500129"/>
    <w:rsid w:val="005005B8"/>
    <w:rsid w:val="00501C2A"/>
    <w:rsid w:val="005021AD"/>
    <w:rsid w:val="005024A0"/>
    <w:rsid w:val="00502686"/>
    <w:rsid w:val="0050320B"/>
    <w:rsid w:val="00503286"/>
    <w:rsid w:val="005032A4"/>
    <w:rsid w:val="005032BA"/>
    <w:rsid w:val="00503448"/>
    <w:rsid w:val="0050410C"/>
    <w:rsid w:val="005046CB"/>
    <w:rsid w:val="00504EA0"/>
    <w:rsid w:val="005055EF"/>
    <w:rsid w:val="00505A7A"/>
    <w:rsid w:val="0050616A"/>
    <w:rsid w:val="005070E4"/>
    <w:rsid w:val="00507737"/>
    <w:rsid w:val="00510866"/>
    <w:rsid w:val="00510E11"/>
    <w:rsid w:val="00511794"/>
    <w:rsid w:val="00511C9F"/>
    <w:rsid w:val="00511CE6"/>
    <w:rsid w:val="00512C98"/>
    <w:rsid w:val="00513832"/>
    <w:rsid w:val="005140F1"/>
    <w:rsid w:val="00514A34"/>
    <w:rsid w:val="00514F4F"/>
    <w:rsid w:val="0051505F"/>
    <w:rsid w:val="00515254"/>
    <w:rsid w:val="005163F4"/>
    <w:rsid w:val="00517C94"/>
    <w:rsid w:val="00517F74"/>
    <w:rsid w:val="00520000"/>
    <w:rsid w:val="00520490"/>
    <w:rsid w:val="005206E8"/>
    <w:rsid w:val="00520956"/>
    <w:rsid w:val="00520C87"/>
    <w:rsid w:val="005213A6"/>
    <w:rsid w:val="00522B67"/>
    <w:rsid w:val="00522FDD"/>
    <w:rsid w:val="0052301D"/>
    <w:rsid w:val="00523749"/>
    <w:rsid w:val="00524022"/>
    <w:rsid w:val="00524101"/>
    <w:rsid w:val="0052417F"/>
    <w:rsid w:val="005241B7"/>
    <w:rsid w:val="00524791"/>
    <w:rsid w:val="005247E2"/>
    <w:rsid w:val="00525736"/>
    <w:rsid w:val="00525C41"/>
    <w:rsid w:val="00525F81"/>
    <w:rsid w:val="00526530"/>
    <w:rsid w:val="00526C83"/>
    <w:rsid w:val="005272C7"/>
    <w:rsid w:val="00527605"/>
    <w:rsid w:val="00527D83"/>
    <w:rsid w:val="00527DF5"/>
    <w:rsid w:val="00527E97"/>
    <w:rsid w:val="00530226"/>
    <w:rsid w:val="00530340"/>
    <w:rsid w:val="00530363"/>
    <w:rsid w:val="0053045C"/>
    <w:rsid w:val="00530947"/>
    <w:rsid w:val="00530A42"/>
    <w:rsid w:val="00530B33"/>
    <w:rsid w:val="00531533"/>
    <w:rsid w:val="00531B07"/>
    <w:rsid w:val="00531B85"/>
    <w:rsid w:val="00532085"/>
    <w:rsid w:val="00532177"/>
    <w:rsid w:val="00532242"/>
    <w:rsid w:val="005324E8"/>
    <w:rsid w:val="00532D4A"/>
    <w:rsid w:val="00533B91"/>
    <w:rsid w:val="00533BCD"/>
    <w:rsid w:val="0053469E"/>
    <w:rsid w:val="00534C11"/>
    <w:rsid w:val="005351DD"/>
    <w:rsid w:val="005352A1"/>
    <w:rsid w:val="00535C02"/>
    <w:rsid w:val="00536223"/>
    <w:rsid w:val="00537518"/>
    <w:rsid w:val="00537B33"/>
    <w:rsid w:val="00540C38"/>
    <w:rsid w:val="005410EF"/>
    <w:rsid w:val="00541BAC"/>
    <w:rsid w:val="005420C7"/>
    <w:rsid w:val="00542102"/>
    <w:rsid w:val="00542399"/>
    <w:rsid w:val="0054262C"/>
    <w:rsid w:val="00542A9F"/>
    <w:rsid w:val="00542B1D"/>
    <w:rsid w:val="0054317A"/>
    <w:rsid w:val="00543530"/>
    <w:rsid w:val="00543C8C"/>
    <w:rsid w:val="00544103"/>
    <w:rsid w:val="0054423E"/>
    <w:rsid w:val="00544BDF"/>
    <w:rsid w:val="00544EB1"/>
    <w:rsid w:val="005460D0"/>
    <w:rsid w:val="005461C9"/>
    <w:rsid w:val="00546B16"/>
    <w:rsid w:val="00546EF2"/>
    <w:rsid w:val="005474EB"/>
    <w:rsid w:val="00547EA4"/>
    <w:rsid w:val="0055036E"/>
    <w:rsid w:val="00550AE0"/>
    <w:rsid w:val="0055107B"/>
    <w:rsid w:val="005532C5"/>
    <w:rsid w:val="005536F8"/>
    <w:rsid w:val="005541BA"/>
    <w:rsid w:val="0055475C"/>
    <w:rsid w:val="005556FE"/>
    <w:rsid w:val="00555A96"/>
    <w:rsid w:val="00556AC5"/>
    <w:rsid w:val="0055755B"/>
    <w:rsid w:val="00557C80"/>
    <w:rsid w:val="00557E16"/>
    <w:rsid w:val="00557F66"/>
    <w:rsid w:val="00560110"/>
    <w:rsid w:val="005605CF"/>
    <w:rsid w:val="00560B26"/>
    <w:rsid w:val="005615D3"/>
    <w:rsid w:val="00561C0F"/>
    <w:rsid w:val="00562513"/>
    <w:rsid w:val="00562B51"/>
    <w:rsid w:val="00562E6A"/>
    <w:rsid w:val="0056328B"/>
    <w:rsid w:val="00563484"/>
    <w:rsid w:val="00563B4F"/>
    <w:rsid w:val="00563C04"/>
    <w:rsid w:val="00563C15"/>
    <w:rsid w:val="00564077"/>
    <w:rsid w:val="00564671"/>
    <w:rsid w:val="00564CF6"/>
    <w:rsid w:val="005650B1"/>
    <w:rsid w:val="00565780"/>
    <w:rsid w:val="00565C24"/>
    <w:rsid w:val="00565F6A"/>
    <w:rsid w:val="0056612D"/>
    <w:rsid w:val="00566E74"/>
    <w:rsid w:val="00567FD2"/>
    <w:rsid w:val="00570104"/>
    <w:rsid w:val="00570770"/>
    <w:rsid w:val="005707A9"/>
    <w:rsid w:val="005707E8"/>
    <w:rsid w:val="0057080E"/>
    <w:rsid w:val="00570A99"/>
    <w:rsid w:val="00570B9C"/>
    <w:rsid w:val="0057144D"/>
    <w:rsid w:val="005715B9"/>
    <w:rsid w:val="0057163D"/>
    <w:rsid w:val="00571A60"/>
    <w:rsid w:val="00571E92"/>
    <w:rsid w:val="0057225F"/>
    <w:rsid w:val="0057251C"/>
    <w:rsid w:val="0057297F"/>
    <w:rsid w:val="00572CEC"/>
    <w:rsid w:val="005730D4"/>
    <w:rsid w:val="00574119"/>
    <w:rsid w:val="00574469"/>
    <w:rsid w:val="0057458A"/>
    <w:rsid w:val="0057487C"/>
    <w:rsid w:val="00574EB0"/>
    <w:rsid w:val="005756BD"/>
    <w:rsid w:val="0057595F"/>
    <w:rsid w:val="00575A3A"/>
    <w:rsid w:val="00577725"/>
    <w:rsid w:val="00577964"/>
    <w:rsid w:val="00577D9C"/>
    <w:rsid w:val="00577F71"/>
    <w:rsid w:val="00580161"/>
    <w:rsid w:val="00580437"/>
    <w:rsid w:val="00580C2D"/>
    <w:rsid w:val="0058168E"/>
    <w:rsid w:val="00581AD7"/>
    <w:rsid w:val="0058499D"/>
    <w:rsid w:val="00585452"/>
    <w:rsid w:val="005858EA"/>
    <w:rsid w:val="00585920"/>
    <w:rsid w:val="00586188"/>
    <w:rsid w:val="00586F43"/>
    <w:rsid w:val="00586FE5"/>
    <w:rsid w:val="0058772F"/>
    <w:rsid w:val="00587882"/>
    <w:rsid w:val="00587A8D"/>
    <w:rsid w:val="00587BD7"/>
    <w:rsid w:val="00590B1F"/>
    <w:rsid w:val="0059122D"/>
    <w:rsid w:val="00591ED8"/>
    <w:rsid w:val="0059213A"/>
    <w:rsid w:val="00592663"/>
    <w:rsid w:val="005927F5"/>
    <w:rsid w:val="00593157"/>
    <w:rsid w:val="00593251"/>
    <w:rsid w:val="00593EC4"/>
    <w:rsid w:val="00593F0F"/>
    <w:rsid w:val="00594AB6"/>
    <w:rsid w:val="0059548B"/>
    <w:rsid w:val="00595E50"/>
    <w:rsid w:val="005962ED"/>
    <w:rsid w:val="00596878"/>
    <w:rsid w:val="00597CAF"/>
    <w:rsid w:val="00597D27"/>
    <w:rsid w:val="005A03E2"/>
    <w:rsid w:val="005A0A74"/>
    <w:rsid w:val="005A0BE7"/>
    <w:rsid w:val="005A11B9"/>
    <w:rsid w:val="005A17A3"/>
    <w:rsid w:val="005A197B"/>
    <w:rsid w:val="005A2016"/>
    <w:rsid w:val="005A21C4"/>
    <w:rsid w:val="005A2CE7"/>
    <w:rsid w:val="005A34B4"/>
    <w:rsid w:val="005A4CDF"/>
    <w:rsid w:val="005A55EA"/>
    <w:rsid w:val="005A5970"/>
    <w:rsid w:val="005A6175"/>
    <w:rsid w:val="005A63EA"/>
    <w:rsid w:val="005A655C"/>
    <w:rsid w:val="005A65B4"/>
    <w:rsid w:val="005A6921"/>
    <w:rsid w:val="005A6BFC"/>
    <w:rsid w:val="005A702A"/>
    <w:rsid w:val="005A7066"/>
    <w:rsid w:val="005A726B"/>
    <w:rsid w:val="005A78B3"/>
    <w:rsid w:val="005A7BB2"/>
    <w:rsid w:val="005A7FF9"/>
    <w:rsid w:val="005A7FFC"/>
    <w:rsid w:val="005B0499"/>
    <w:rsid w:val="005B05BF"/>
    <w:rsid w:val="005B0983"/>
    <w:rsid w:val="005B13F9"/>
    <w:rsid w:val="005B1C85"/>
    <w:rsid w:val="005B1CA0"/>
    <w:rsid w:val="005B2821"/>
    <w:rsid w:val="005B2ABC"/>
    <w:rsid w:val="005B2CFF"/>
    <w:rsid w:val="005B39DA"/>
    <w:rsid w:val="005B3A8D"/>
    <w:rsid w:val="005B3BD0"/>
    <w:rsid w:val="005B3D82"/>
    <w:rsid w:val="005B4007"/>
    <w:rsid w:val="005B4093"/>
    <w:rsid w:val="005B42E7"/>
    <w:rsid w:val="005B4592"/>
    <w:rsid w:val="005B4C37"/>
    <w:rsid w:val="005B50F7"/>
    <w:rsid w:val="005B556F"/>
    <w:rsid w:val="005B65B0"/>
    <w:rsid w:val="005B70DC"/>
    <w:rsid w:val="005B713D"/>
    <w:rsid w:val="005B75F9"/>
    <w:rsid w:val="005B79ED"/>
    <w:rsid w:val="005B7DBD"/>
    <w:rsid w:val="005C095F"/>
    <w:rsid w:val="005C09BD"/>
    <w:rsid w:val="005C0A7B"/>
    <w:rsid w:val="005C1159"/>
    <w:rsid w:val="005C168B"/>
    <w:rsid w:val="005C16A4"/>
    <w:rsid w:val="005C16B3"/>
    <w:rsid w:val="005C17EA"/>
    <w:rsid w:val="005C282B"/>
    <w:rsid w:val="005C297F"/>
    <w:rsid w:val="005C309D"/>
    <w:rsid w:val="005C35E6"/>
    <w:rsid w:val="005C4B94"/>
    <w:rsid w:val="005C4BC6"/>
    <w:rsid w:val="005C55B6"/>
    <w:rsid w:val="005C5605"/>
    <w:rsid w:val="005C5AA3"/>
    <w:rsid w:val="005C5C58"/>
    <w:rsid w:val="005C7F53"/>
    <w:rsid w:val="005D013A"/>
    <w:rsid w:val="005D0309"/>
    <w:rsid w:val="005D0823"/>
    <w:rsid w:val="005D0B23"/>
    <w:rsid w:val="005D0BC4"/>
    <w:rsid w:val="005D0F15"/>
    <w:rsid w:val="005D0F6F"/>
    <w:rsid w:val="005D1554"/>
    <w:rsid w:val="005D1879"/>
    <w:rsid w:val="005D20AA"/>
    <w:rsid w:val="005D21AB"/>
    <w:rsid w:val="005D2355"/>
    <w:rsid w:val="005D2786"/>
    <w:rsid w:val="005D27EB"/>
    <w:rsid w:val="005D2A11"/>
    <w:rsid w:val="005D2BF6"/>
    <w:rsid w:val="005D490E"/>
    <w:rsid w:val="005D5221"/>
    <w:rsid w:val="005D6B06"/>
    <w:rsid w:val="005D7C04"/>
    <w:rsid w:val="005E088A"/>
    <w:rsid w:val="005E1206"/>
    <w:rsid w:val="005E172F"/>
    <w:rsid w:val="005E295B"/>
    <w:rsid w:val="005E2969"/>
    <w:rsid w:val="005E29C3"/>
    <w:rsid w:val="005E2A66"/>
    <w:rsid w:val="005E2BB8"/>
    <w:rsid w:val="005E2F15"/>
    <w:rsid w:val="005E3B4C"/>
    <w:rsid w:val="005E406B"/>
    <w:rsid w:val="005E4471"/>
    <w:rsid w:val="005E45F6"/>
    <w:rsid w:val="005E4765"/>
    <w:rsid w:val="005E47D4"/>
    <w:rsid w:val="005E49B4"/>
    <w:rsid w:val="005E5C25"/>
    <w:rsid w:val="005E5E2C"/>
    <w:rsid w:val="005E6B6B"/>
    <w:rsid w:val="005E76B4"/>
    <w:rsid w:val="005E7BF8"/>
    <w:rsid w:val="005F0A38"/>
    <w:rsid w:val="005F0E50"/>
    <w:rsid w:val="005F129A"/>
    <w:rsid w:val="005F158D"/>
    <w:rsid w:val="005F1A0A"/>
    <w:rsid w:val="005F1AF0"/>
    <w:rsid w:val="005F21CE"/>
    <w:rsid w:val="005F2CF2"/>
    <w:rsid w:val="005F3C29"/>
    <w:rsid w:val="005F5011"/>
    <w:rsid w:val="005F586B"/>
    <w:rsid w:val="005F5A2A"/>
    <w:rsid w:val="005F638A"/>
    <w:rsid w:val="005F6835"/>
    <w:rsid w:val="005F6842"/>
    <w:rsid w:val="005F6F2E"/>
    <w:rsid w:val="005F785B"/>
    <w:rsid w:val="005F7EC6"/>
    <w:rsid w:val="006006C2"/>
    <w:rsid w:val="00600B62"/>
    <w:rsid w:val="006010B7"/>
    <w:rsid w:val="00601764"/>
    <w:rsid w:val="00601848"/>
    <w:rsid w:val="00601AA4"/>
    <w:rsid w:val="00601BD9"/>
    <w:rsid w:val="00602A16"/>
    <w:rsid w:val="00602E52"/>
    <w:rsid w:val="00603007"/>
    <w:rsid w:val="00603C04"/>
    <w:rsid w:val="00603F70"/>
    <w:rsid w:val="00604031"/>
    <w:rsid w:val="006041D6"/>
    <w:rsid w:val="00604B9F"/>
    <w:rsid w:val="006057C1"/>
    <w:rsid w:val="0060585B"/>
    <w:rsid w:val="00605885"/>
    <w:rsid w:val="006061A5"/>
    <w:rsid w:val="0060738C"/>
    <w:rsid w:val="00607C0D"/>
    <w:rsid w:val="00610818"/>
    <w:rsid w:val="00610884"/>
    <w:rsid w:val="00610911"/>
    <w:rsid w:val="006109A0"/>
    <w:rsid w:val="00610E19"/>
    <w:rsid w:val="00610FD4"/>
    <w:rsid w:val="006113B9"/>
    <w:rsid w:val="0061244D"/>
    <w:rsid w:val="006134CF"/>
    <w:rsid w:val="00613B75"/>
    <w:rsid w:val="00613B99"/>
    <w:rsid w:val="006147D7"/>
    <w:rsid w:val="00614E6B"/>
    <w:rsid w:val="00614F3B"/>
    <w:rsid w:val="00615090"/>
    <w:rsid w:val="00615232"/>
    <w:rsid w:val="0061594B"/>
    <w:rsid w:val="006165FF"/>
    <w:rsid w:val="006167CC"/>
    <w:rsid w:val="006168DE"/>
    <w:rsid w:val="00616D4A"/>
    <w:rsid w:val="00616F0B"/>
    <w:rsid w:val="0061721B"/>
    <w:rsid w:val="006177A9"/>
    <w:rsid w:val="00617A1E"/>
    <w:rsid w:val="00620126"/>
    <w:rsid w:val="00620334"/>
    <w:rsid w:val="00620856"/>
    <w:rsid w:val="006208DC"/>
    <w:rsid w:val="006211F7"/>
    <w:rsid w:val="00621801"/>
    <w:rsid w:val="00621A4C"/>
    <w:rsid w:val="00621A9C"/>
    <w:rsid w:val="00621B65"/>
    <w:rsid w:val="00622423"/>
    <w:rsid w:val="0062263A"/>
    <w:rsid w:val="00622A65"/>
    <w:rsid w:val="00622D1F"/>
    <w:rsid w:val="00622D28"/>
    <w:rsid w:val="00623269"/>
    <w:rsid w:val="00623CFE"/>
    <w:rsid w:val="006258E7"/>
    <w:rsid w:val="00625A2B"/>
    <w:rsid w:val="00626D5D"/>
    <w:rsid w:val="00626D9E"/>
    <w:rsid w:val="0062714D"/>
    <w:rsid w:val="00627494"/>
    <w:rsid w:val="0062782F"/>
    <w:rsid w:val="00627FAB"/>
    <w:rsid w:val="00630086"/>
    <w:rsid w:val="006300D5"/>
    <w:rsid w:val="0063014D"/>
    <w:rsid w:val="0063017E"/>
    <w:rsid w:val="00630358"/>
    <w:rsid w:val="0063091A"/>
    <w:rsid w:val="00630E4C"/>
    <w:rsid w:val="0063102B"/>
    <w:rsid w:val="006316BA"/>
    <w:rsid w:val="00631831"/>
    <w:rsid w:val="006319DC"/>
    <w:rsid w:val="00631ADC"/>
    <w:rsid w:val="00631E16"/>
    <w:rsid w:val="00631E5B"/>
    <w:rsid w:val="00632CAD"/>
    <w:rsid w:val="006331BE"/>
    <w:rsid w:val="0063346F"/>
    <w:rsid w:val="00633C0D"/>
    <w:rsid w:val="0063439E"/>
    <w:rsid w:val="0063454E"/>
    <w:rsid w:val="00634935"/>
    <w:rsid w:val="00634D93"/>
    <w:rsid w:val="00635F14"/>
    <w:rsid w:val="006403E4"/>
    <w:rsid w:val="00641830"/>
    <w:rsid w:val="00642227"/>
    <w:rsid w:val="006429D9"/>
    <w:rsid w:val="00642C3B"/>
    <w:rsid w:val="00642DB0"/>
    <w:rsid w:val="00642DC0"/>
    <w:rsid w:val="00642E3E"/>
    <w:rsid w:val="00642F11"/>
    <w:rsid w:val="00643629"/>
    <w:rsid w:val="006437B1"/>
    <w:rsid w:val="00643889"/>
    <w:rsid w:val="00643E8F"/>
    <w:rsid w:val="00644B6F"/>
    <w:rsid w:val="00644ECD"/>
    <w:rsid w:val="00646706"/>
    <w:rsid w:val="006469EB"/>
    <w:rsid w:val="00646E9C"/>
    <w:rsid w:val="00646F24"/>
    <w:rsid w:val="00647375"/>
    <w:rsid w:val="006476ED"/>
    <w:rsid w:val="0064776A"/>
    <w:rsid w:val="00647898"/>
    <w:rsid w:val="00647E47"/>
    <w:rsid w:val="00650358"/>
    <w:rsid w:val="00650EFA"/>
    <w:rsid w:val="00651089"/>
    <w:rsid w:val="00651145"/>
    <w:rsid w:val="0065145C"/>
    <w:rsid w:val="0065218B"/>
    <w:rsid w:val="00652867"/>
    <w:rsid w:val="00652DF1"/>
    <w:rsid w:val="00653171"/>
    <w:rsid w:val="00653229"/>
    <w:rsid w:val="0065390E"/>
    <w:rsid w:val="00653AEF"/>
    <w:rsid w:val="00653BF6"/>
    <w:rsid w:val="00653FAF"/>
    <w:rsid w:val="00655DD0"/>
    <w:rsid w:val="0065710E"/>
    <w:rsid w:val="00657853"/>
    <w:rsid w:val="006578C4"/>
    <w:rsid w:val="00657B85"/>
    <w:rsid w:val="00657C6E"/>
    <w:rsid w:val="006611A1"/>
    <w:rsid w:val="006613D4"/>
    <w:rsid w:val="00661795"/>
    <w:rsid w:val="006619F7"/>
    <w:rsid w:val="0066215C"/>
    <w:rsid w:val="006621EB"/>
    <w:rsid w:val="00663BBD"/>
    <w:rsid w:val="0066415B"/>
    <w:rsid w:val="00664783"/>
    <w:rsid w:val="00664B3A"/>
    <w:rsid w:val="00665595"/>
    <w:rsid w:val="00665C4B"/>
    <w:rsid w:val="00666414"/>
    <w:rsid w:val="00666424"/>
    <w:rsid w:val="00666435"/>
    <w:rsid w:val="006670E2"/>
    <w:rsid w:val="006678B3"/>
    <w:rsid w:val="006678EE"/>
    <w:rsid w:val="0067005A"/>
    <w:rsid w:val="00671C19"/>
    <w:rsid w:val="00671C1C"/>
    <w:rsid w:val="0067295B"/>
    <w:rsid w:val="00672A3C"/>
    <w:rsid w:val="00672B5E"/>
    <w:rsid w:val="00672C5A"/>
    <w:rsid w:val="00673A47"/>
    <w:rsid w:val="00674511"/>
    <w:rsid w:val="006745CD"/>
    <w:rsid w:val="00674953"/>
    <w:rsid w:val="00674A8A"/>
    <w:rsid w:val="00675039"/>
    <w:rsid w:val="00675360"/>
    <w:rsid w:val="006753BB"/>
    <w:rsid w:val="00675F40"/>
    <w:rsid w:val="00675FD0"/>
    <w:rsid w:val="00676074"/>
    <w:rsid w:val="006763F6"/>
    <w:rsid w:val="0067696B"/>
    <w:rsid w:val="0067708E"/>
    <w:rsid w:val="0067B07F"/>
    <w:rsid w:val="00680474"/>
    <w:rsid w:val="00680654"/>
    <w:rsid w:val="00680954"/>
    <w:rsid w:val="00680CD2"/>
    <w:rsid w:val="00680D43"/>
    <w:rsid w:val="00680EA3"/>
    <w:rsid w:val="0068113A"/>
    <w:rsid w:val="0068164E"/>
    <w:rsid w:val="006817C3"/>
    <w:rsid w:val="00681FCE"/>
    <w:rsid w:val="00682765"/>
    <w:rsid w:val="0068303D"/>
    <w:rsid w:val="00683105"/>
    <w:rsid w:val="00683972"/>
    <w:rsid w:val="0068402D"/>
    <w:rsid w:val="006849FD"/>
    <w:rsid w:val="006855DA"/>
    <w:rsid w:val="00686312"/>
    <w:rsid w:val="00686899"/>
    <w:rsid w:val="0068695D"/>
    <w:rsid w:val="00686A82"/>
    <w:rsid w:val="00686DBD"/>
    <w:rsid w:val="00687A0E"/>
    <w:rsid w:val="00687CC5"/>
    <w:rsid w:val="00690FEE"/>
    <w:rsid w:val="00691891"/>
    <w:rsid w:val="00691C39"/>
    <w:rsid w:val="0069319F"/>
    <w:rsid w:val="00693377"/>
    <w:rsid w:val="00694837"/>
    <w:rsid w:val="00694A11"/>
    <w:rsid w:val="00694AF1"/>
    <w:rsid w:val="00694EEE"/>
    <w:rsid w:val="006952C7"/>
    <w:rsid w:val="00696250"/>
    <w:rsid w:val="0069677F"/>
    <w:rsid w:val="00696925"/>
    <w:rsid w:val="00696BF7"/>
    <w:rsid w:val="00696FE6"/>
    <w:rsid w:val="00697744"/>
    <w:rsid w:val="006A09DB"/>
    <w:rsid w:val="006A0B76"/>
    <w:rsid w:val="006A13AE"/>
    <w:rsid w:val="006A14AB"/>
    <w:rsid w:val="006A15CB"/>
    <w:rsid w:val="006A1655"/>
    <w:rsid w:val="006A196D"/>
    <w:rsid w:val="006A1E41"/>
    <w:rsid w:val="006A36DD"/>
    <w:rsid w:val="006A3D84"/>
    <w:rsid w:val="006A4177"/>
    <w:rsid w:val="006A47B5"/>
    <w:rsid w:val="006A48C5"/>
    <w:rsid w:val="006A4B0C"/>
    <w:rsid w:val="006A4EBE"/>
    <w:rsid w:val="006A53AB"/>
    <w:rsid w:val="006A5E06"/>
    <w:rsid w:val="006A68CE"/>
    <w:rsid w:val="006A6A1C"/>
    <w:rsid w:val="006A6B3D"/>
    <w:rsid w:val="006A6E41"/>
    <w:rsid w:val="006A71E3"/>
    <w:rsid w:val="006A72C9"/>
    <w:rsid w:val="006A734B"/>
    <w:rsid w:val="006A7514"/>
    <w:rsid w:val="006A7867"/>
    <w:rsid w:val="006A792A"/>
    <w:rsid w:val="006A7F12"/>
    <w:rsid w:val="006B0E42"/>
    <w:rsid w:val="006B10E6"/>
    <w:rsid w:val="006B130F"/>
    <w:rsid w:val="006B1832"/>
    <w:rsid w:val="006B1870"/>
    <w:rsid w:val="006B4402"/>
    <w:rsid w:val="006B581B"/>
    <w:rsid w:val="006B5B20"/>
    <w:rsid w:val="006B615F"/>
    <w:rsid w:val="006B745E"/>
    <w:rsid w:val="006B7708"/>
    <w:rsid w:val="006B77B2"/>
    <w:rsid w:val="006C045C"/>
    <w:rsid w:val="006C0886"/>
    <w:rsid w:val="006C0C2A"/>
    <w:rsid w:val="006C2354"/>
    <w:rsid w:val="006C279A"/>
    <w:rsid w:val="006C2B06"/>
    <w:rsid w:val="006C2DD7"/>
    <w:rsid w:val="006C2FA5"/>
    <w:rsid w:val="006C300F"/>
    <w:rsid w:val="006C3025"/>
    <w:rsid w:val="006C3268"/>
    <w:rsid w:val="006C33D5"/>
    <w:rsid w:val="006C3600"/>
    <w:rsid w:val="006C46E9"/>
    <w:rsid w:val="006C4A11"/>
    <w:rsid w:val="006C5784"/>
    <w:rsid w:val="006C57E1"/>
    <w:rsid w:val="006C5AFF"/>
    <w:rsid w:val="006C5E7A"/>
    <w:rsid w:val="006C6003"/>
    <w:rsid w:val="006C6062"/>
    <w:rsid w:val="006C6530"/>
    <w:rsid w:val="006C674F"/>
    <w:rsid w:val="006C7F65"/>
    <w:rsid w:val="006D057E"/>
    <w:rsid w:val="006D154C"/>
    <w:rsid w:val="006D1863"/>
    <w:rsid w:val="006D1960"/>
    <w:rsid w:val="006D23C6"/>
    <w:rsid w:val="006D2A4E"/>
    <w:rsid w:val="006D2A7A"/>
    <w:rsid w:val="006D2D71"/>
    <w:rsid w:val="006D4A56"/>
    <w:rsid w:val="006D4FEB"/>
    <w:rsid w:val="006D5363"/>
    <w:rsid w:val="006D58AF"/>
    <w:rsid w:val="006D5B58"/>
    <w:rsid w:val="006D60D5"/>
    <w:rsid w:val="006D668B"/>
    <w:rsid w:val="006D6B78"/>
    <w:rsid w:val="006D6D6C"/>
    <w:rsid w:val="006D6EFB"/>
    <w:rsid w:val="006D7D81"/>
    <w:rsid w:val="006D7EAA"/>
    <w:rsid w:val="006D7F11"/>
    <w:rsid w:val="006E0012"/>
    <w:rsid w:val="006E007F"/>
    <w:rsid w:val="006E0357"/>
    <w:rsid w:val="006E069D"/>
    <w:rsid w:val="006E0899"/>
    <w:rsid w:val="006E0A76"/>
    <w:rsid w:val="006E0B35"/>
    <w:rsid w:val="006E0BD3"/>
    <w:rsid w:val="006E13B0"/>
    <w:rsid w:val="006E15C5"/>
    <w:rsid w:val="006E1D2E"/>
    <w:rsid w:val="006E2568"/>
    <w:rsid w:val="006E34E6"/>
    <w:rsid w:val="006E3A0B"/>
    <w:rsid w:val="006E4444"/>
    <w:rsid w:val="006E48DE"/>
    <w:rsid w:val="006E53A5"/>
    <w:rsid w:val="006E5BD4"/>
    <w:rsid w:val="006E5F0C"/>
    <w:rsid w:val="006E68C2"/>
    <w:rsid w:val="006E69FD"/>
    <w:rsid w:val="006E6CFF"/>
    <w:rsid w:val="006E724A"/>
    <w:rsid w:val="006E72A2"/>
    <w:rsid w:val="006E7686"/>
    <w:rsid w:val="006E7E4A"/>
    <w:rsid w:val="006E7F97"/>
    <w:rsid w:val="006F0256"/>
    <w:rsid w:val="006F02E0"/>
    <w:rsid w:val="006F055D"/>
    <w:rsid w:val="006F1258"/>
    <w:rsid w:val="006F131A"/>
    <w:rsid w:val="006F19F3"/>
    <w:rsid w:val="006F1A83"/>
    <w:rsid w:val="006F1C4E"/>
    <w:rsid w:val="006F1DE2"/>
    <w:rsid w:val="006F250D"/>
    <w:rsid w:val="006F2594"/>
    <w:rsid w:val="006F2657"/>
    <w:rsid w:val="006F3022"/>
    <w:rsid w:val="006F3D26"/>
    <w:rsid w:val="006F3EA2"/>
    <w:rsid w:val="006F408B"/>
    <w:rsid w:val="006F4279"/>
    <w:rsid w:val="006F4540"/>
    <w:rsid w:val="006F4A76"/>
    <w:rsid w:val="006F4E3E"/>
    <w:rsid w:val="006F4FE3"/>
    <w:rsid w:val="006F5BDB"/>
    <w:rsid w:val="006F641C"/>
    <w:rsid w:val="006F67DB"/>
    <w:rsid w:val="006F691C"/>
    <w:rsid w:val="006F76C9"/>
    <w:rsid w:val="006F77E5"/>
    <w:rsid w:val="006F789C"/>
    <w:rsid w:val="006F7EF5"/>
    <w:rsid w:val="00700776"/>
    <w:rsid w:val="007014CF"/>
    <w:rsid w:val="00701577"/>
    <w:rsid w:val="007020D0"/>
    <w:rsid w:val="00702474"/>
    <w:rsid w:val="007025AF"/>
    <w:rsid w:val="007033C2"/>
    <w:rsid w:val="00703E61"/>
    <w:rsid w:val="00704497"/>
    <w:rsid w:val="00704634"/>
    <w:rsid w:val="00704ABB"/>
    <w:rsid w:val="00705F2B"/>
    <w:rsid w:val="0070689A"/>
    <w:rsid w:val="007105D6"/>
    <w:rsid w:val="00710DD2"/>
    <w:rsid w:val="00710FDD"/>
    <w:rsid w:val="00711606"/>
    <w:rsid w:val="00711A16"/>
    <w:rsid w:val="00712196"/>
    <w:rsid w:val="0071229D"/>
    <w:rsid w:val="0071255E"/>
    <w:rsid w:val="007129D5"/>
    <w:rsid w:val="007135C3"/>
    <w:rsid w:val="007137E1"/>
    <w:rsid w:val="007137EF"/>
    <w:rsid w:val="00713806"/>
    <w:rsid w:val="0071417E"/>
    <w:rsid w:val="007150DB"/>
    <w:rsid w:val="00716089"/>
    <w:rsid w:val="00717552"/>
    <w:rsid w:val="00717861"/>
    <w:rsid w:val="00717B32"/>
    <w:rsid w:val="0072040E"/>
    <w:rsid w:val="00720AAA"/>
    <w:rsid w:val="00721363"/>
    <w:rsid w:val="007218B6"/>
    <w:rsid w:val="00721D29"/>
    <w:rsid w:val="007225A5"/>
    <w:rsid w:val="007226AA"/>
    <w:rsid w:val="00722B42"/>
    <w:rsid w:val="00722E63"/>
    <w:rsid w:val="00723108"/>
    <w:rsid w:val="007231D3"/>
    <w:rsid w:val="00723BB4"/>
    <w:rsid w:val="00724211"/>
    <w:rsid w:val="007242A5"/>
    <w:rsid w:val="00724303"/>
    <w:rsid w:val="0072434A"/>
    <w:rsid w:val="00724E19"/>
    <w:rsid w:val="0072528E"/>
    <w:rsid w:val="00725FAB"/>
    <w:rsid w:val="0072717D"/>
    <w:rsid w:val="007278EB"/>
    <w:rsid w:val="00727984"/>
    <w:rsid w:val="007308CC"/>
    <w:rsid w:val="00730983"/>
    <w:rsid w:val="00730A56"/>
    <w:rsid w:val="00730DAF"/>
    <w:rsid w:val="0073137C"/>
    <w:rsid w:val="00731406"/>
    <w:rsid w:val="007318DF"/>
    <w:rsid w:val="00731A00"/>
    <w:rsid w:val="00731ADD"/>
    <w:rsid w:val="00731C92"/>
    <w:rsid w:val="00732139"/>
    <w:rsid w:val="00732432"/>
    <w:rsid w:val="0073371B"/>
    <w:rsid w:val="007339D5"/>
    <w:rsid w:val="00734363"/>
    <w:rsid w:val="00734614"/>
    <w:rsid w:val="00734788"/>
    <w:rsid w:val="00734906"/>
    <w:rsid w:val="00734CED"/>
    <w:rsid w:val="00735782"/>
    <w:rsid w:val="0073618D"/>
    <w:rsid w:val="00736FE5"/>
    <w:rsid w:val="00737718"/>
    <w:rsid w:val="00740282"/>
    <w:rsid w:val="0074052C"/>
    <w:rsid w:val="00740562"/>
    <w:rsid w:val="00740783"/>
    <w:rsid w:val="00740CBF"/>
    <w:rsid w:val="00740EA0"/>
    <w:rsid w:val="00740EBB"/>
    <w:rsid w:val="007411DC"/>
    <w:rsid w:val="007412B9"/>
    <w:rsid w:val="007416C5"/>
    <w:rsid w:val="007416F4"/>
    <w:rsid w:val="00741A7E"/>
    <w:rsid w:val="00741CE6"/>
    <w:rsid w:val="0074290D"/>
    <w:rsid w:val="00742BBD"/>
    <w:rsid w:val="00743CEF"/>
    <w:rsid w:val="0074417B"/>
    <w:rsid w:val="00744486"/>
    <w:rsid w:val="0074497C"/>
    <w:rsid w:val="00744B7F"/>
    <w:rsid w:val="00745940"/>
    <w:rsid w:val="00745B8B"/>
    <w:rsid w:val="00745BDB"/>
    <w:rsid w:val="00745E71"/>
    <w:rsid w:val="007462DA"/>
    <w:rsid w:val="007464F3"/>
    <w:rsid w:val="0074694E"/>
    <w:rsid w:val="00746CD4"/>
    <w:rsid w:val="00746F82"/>
    <w:rsid w:val="0074722A"/>
    <w:rsid w:val="007506A0"/>
    <w:rsid w:val="00750799"/>
    <w:rsid w:val="00750A3F"/>
    <w:rsid w:val="00750B2D"/>
    <w:rsid w:val="00750C77"/>
    <w:rsid w:val="00750C97"/>
    <w:rsid w:val="00751541"/>
    <w:rsid w:val="007525B6"/>
    <w:rsid w:val="00752C0B"/>
    <w:rsid w:val="00753CE4"/>
    <w:rsid w:val="0075461B"/>
    <w:rsid w:val="0075463C"/>
    <w:rsid w:val="007559D0"/>
    <w:rsid w:val="00755B17"/>
    <w:rsid w:val="00755C95"/>
    <w:rsid w:val="00755E6A"/>
    <w:rsid w:val="007562F2"/>
    <w:rsid w:val="007568DA"/>
    <w:rsid w:val="00756C9E"/>
    <w:rsid w:val="0075730B"/>
    <w:rsid w:val="00757465"/>
    <w:rsid w:val="00757B97"/>
    <w:rsid w:val="00757BB4"/>
    <w:rsid w:val="00760ED9"/>
    <w:rsid w:val="00761002"/>
    <w:rsid w:val="0076154A"/>
    <w:rsid w:val="00761567"/>
    <w:rsid w:val="007616B3"/>
    <w:rsid w:val="007618E7"/>
    <w:rsid w:val="007618E8"/>
    <w:rsid w:val="007624D2"/>
    <w:rsid w:val="00762526"/>
    <w:rsid w:val="007635D7"/>
    <w:rsid w:val="00763897"/>
    <w:rsid w:val="00763F94"/>
    <w:rsid w:val="00764284"/>
    <w:rsid w:val="0076428A"/>
    <w:rsid w:val="00764773"/>
    <w:rsid w:val="00765D39"/>
    <w:rsid w:val="00765EDE"/>
    <w:rsid w:val="007666A1"/>
    <w:rsid w:val="00766A03"/>
    <w:rsid w:val="00767063"/>
    <w:rsid w:val="007670E2"/>
    <w:rsid w:val="00767F1B"/>
    <w:rsid w:val="00770341"/>
    <w:rsid w:val="0077062C"/>
    <w:rsid w:val="0077077A"/>
    <w:rsid w:val="00770C73"/>
    <w:rsid w:val="0077137B"/>
    <w:rsid w:val="0077354A"/>
    <w:rsid w:val="007735B9"/>
    <w:rsid w:val="00773A0C"/>
    <w:rsid w:val="00773C19"/>
    <w:rsid w:val="007740C8"/>
    <w:rsid w:val="00774191"/>
    <w:rsid w:val="007743F0"/>
    <w:rsid w:val="00774A4B"/>
    <w:rsid w:val="00774FCE"/>
    <w:rsid w:val="00776035"/>
    <w:rsid w:val="00776379"/>
    <w:rsid w:val="00777701"/>
    <w:rsid w:val="00777833"/>
    <w:rsid w:val="00777C66"/>
    <w:rsid w:val="007803F0"/>
    <w:rsid w:val="00780411"/>
    <w:rsid w:val="00781844"/>
    <w:rsid w:val="00781ABC"/>
    <w:rsid w:val="00781EE2"/>
    <w:rsid w:val="00783113"/>
    <w:rsid w:val="00783221"/>
    <w:rsid w:val="00783D10"/>
    <w:rsid w:val="00783F81"/>
    <w:rsid w:val="00785122"/>
    <w:rsid w:val="00785161"/>
    <w:rsid w:val="00785430"/>
    <w:rsid w:val="007858DE"/>
    <w:rsid w:val="00785A75"/>
    <w:rsid w:val="00785DCD"/>
    <w:rsid w:val="007862B4"/>
    <w:rsid w:val="007868B7"/>
    <w:rsid w:val="00786BF0"/>
    <w:rsid w:val="00786CBD"/>
    <w:rsid w:val="0078766E"/>
    <w:rsid w:val="00787A5E"/>
    <w:rsid w:val="00787BB2"/>
    <w:rsid w:val="00788435"/>
    <w:rsid w:val="00790AA4"/>
    <w:rsid w:val="00790EB4"/>
    <w:rsid w:val="00791286"/>
    <w:rsid w:val="007912EC"/>
    <w:rsid w:val="00791C9D"/>
    <w:rsid w:val="00792221"/>
    <w:rsid w:val="00792733"/>
    <w:rsid w:val="00792A21"/>
    <w:rsid w:val="00792AA1"/>
    <w:rsid w:val="007931BC"/>
    <w:rsid w:val="0079342C"/>
    <w:rsid w:val="00793800"/>
    <w:rsid w:val="00793AA7"/>
    <w:rsid w:val="00793B64"/>
    <w:rsid w:val="00793E1D"/>
    <w:rsid w:val="0079400D"/>
    <w:rsid w:val="00794436"/>
    <w:rsid w:val="00794B52"/>
    <w:rsid w:val="00796143"/>
    <w:rsid w:val="00796293"/>
    <w:rsid w:val="00796DA1"/>
    <w:rsid w:val="00797AC8"/>
    <w:rsid w:val="00797E80"/>
    <w:rsid w:val="007A01C3"/>
    <w:rsid w:val="007A07CC"/>
    <w:rsid w:val="007A09C8"/>
    <w:rsid w:val="007A15FF"/>
    <w:rsid w:val="007A1880"/>
    <w:rsid w:val="007A1A51"/>
    <w:rsid w:val="007A320C"/>
    <w:rsid w:val="007A367D"/>
    <w:rsid w:val="007A37D3"/>
    <w:rsid w:val="007A3ED1"/>
    <w:rsid w:val="007A4082"/>
    <w:rsid w:val="007A41D9"/>
    <w:rsid w:val="007A5126"/>
    <w:rsid w:val="007A53BA"/>
    <w:rsid w:val="007A624C"/>
    <w:rsid w:val="007A6611"/>
    <w:rsid w:val="007A7086"/>
    <w:rsid w:val="007A750A"/>
    <w:rsid w:val="007B02CA"/>
    <w:rsid w:val="007B05BC"/>
    <w:rsid w:val="007B180B"/>
    <w:rsid w:val="007B2DB5"/>
    <w:rsid w:val="007B39CD"/>
    <w:rsid w:val="007B4A87"/>
    <w:rsid w:val="007B4C88"/>
    <w:rsid w:val="007B5251"/>
    <w:rsid w:val="007B58A6"/>
    <w:rsid w:val="007B598F"/>
    <w:rsid w:val="007B59E5"/>
    <w:rsid w:val="007B6559"/>
    <w:rsid w:val="007B65C2"/>
    <w:rsid w:val="007B73CC"/>
    <w:rsid w:val="007B74A6"/>
    <w:rsid w:val="007C022F"/>
    <w:rsid w:val="007C0329"/>
    <w:rsid w:val="007C041E"/>
    <w:rsid w:val="007C0533"/>
    <w:rsid w:val="007C07D2"/>
    <w:rsid w:val="007C0E8B"/>
    <w:rsid w:val="007C1528"/>
    <w:rsid w:val="007C3B25"/>
    <w:rsid w:val="007C3F8C"/>
    <w:rsid w:val="007C474C"/>
    <w:rsid w:val="007C546B"/>
    <w:rsid w:val="007C62C7"/>
    <w:rsid w:val="007C69FB"/>
    <w:rsid w:val="007C6C1F"/>
    <w:rsid w:val="007C6D7C"/>
    <w:rsid w:val="007D078A"/>
    <w:rsid w:val="007D0BF0"/>
    <w:rsid w:val="007D19D6"/>
    <w:rsid w:val="007D1C03"/>
    <w:rsid w:val="007D272B"/>
    <w:rsid w:val="007D3215"/>
    <w:rsid w:val="007D3CD7"/>
    <w:rsid w:val="007D3D4C"/>
    <w:rsid w:val="007D3E25"/>
    <w:rsid w:val="007D3F09"/>
    <w:rsid w:val="007D3F68"/>
    <w:rsid w:val="007D43D6"/>
    <w:rsid w:val="007D4424"/>
    <w:rsid w:val="007D458D"/>
    <w:rsid w:val="007D54BB"/>
    <w:rsid w:val="007D55DE"/>
    <w:rsid w:val="007D5663"/>
    <w:rsid w:val="007D56D0"/>
    <w:rsid w:val="007D596F"/>
    <w:rsid w:val="007D5D13"/>
    <w:rsid w:val="007D5D6E"/>
    <w:rsid w:val="007D643D"/>
    <w:rsid w:val="007D66CA"/>
    <w:rsid w:val="007D678B"/>
    <w:rsid w:val="007D6F55"/>
    <w:rsid w:val="007D7092"/>
    <w:rsid w:val="007D7284"/>
    <w:rsid w:val="007D76FB"/>
    <w:rsid w:val="007D77CB"/>
    <w:rsid w:val="007D7859"/>
    <w:rsid w:val="007D7B20"/>
    <w:rsid w:val="007D7B8E"/>
    <w:rsid w:val="007E036D"/>
    <w:rsid w:val="007E0C14"/>
    <w:rsid w:val="007E0CA9"/>
    <w:rsid w:val="007E1500"/>
    <w:rsid w:val="007E156B"/>
    <w:rsid w:val="007E208D"/>
    <w:rsid w:val="007E23FE"/>
    <w:rsid w:val="007E2501"/>
    <w:rsid w:val="007E2C75"/>
    <w:rsid w:val="007E2F42"/>
    <w:rsid w:val="007E3280"/>
    <w:rsid w:val="007E3969"/>
    <w:rsid w:val="007E434E"/>
    <w:rsid w:val="007E4A00"/>
    <w:rsid w:val="007E583D"/>
    <w:rsid w:val="007E6216"/>
    <w:rsid w:val="007E64E3"/>
    <w:rsid w:val="007E64F8"/>
    <w:rsid w:val="007E6A37"/>
    <w:rsid w:val="007E6A66"/>
    <w:rsid w:val="007E6D1C"/>
    <w:rsid w:val="007E766B"/>
    <w:rsid w:val="007E769C"/>
    <w:rsid w:val="007E78B3"/>
    <w:rsid w:val="007E78F9"/>
    <w:rsid w:val="007F0253"/>
    <w:rsid w:val="007F0583"/>
    <w:rsid w:val="007F0713"/>
    <w:rsid w:val="007F0E32"/>
    <w:rsid w:val="007F193B"/>
    <w:rsid w:val="007F1D0B"/>
    <w:rsid w:val="007F1E21"/>
    <w:rsid w:val="007F1ECA"/>
    <w:rsid w:val="007F2116"/>
    <w:rsid w:val="007F231C"/>
    <w:rsid w:val="007F2EE0"/>
    <w:rsid w:val="007F33F6"/>
    <w:rsid w:val="007F3C3E"/>
    <w:rsid w:val="007F3F00"/>
    <w:rsid w:val="007F4014"/>
    <w:rsid w:val="007F49A2"/>
    <w:rsid w:val="007F59B4"/>
    <w:rsid w:val="007F5B17"/>
    <w:rsid w:val="007F651F"/>
    <w:rsid w:val="007F6DDF"/>
    <w:rsid w:val="007F7361"/>
    <w:rsid w:val="007F7482"/>
    <w:rsid w:val="007F7BCE"/>
    <w:rsid w:val="007F7CE7"/>
    <w:rsid w:val="008003AE"/>
    <w:rsid w:val="0080062B"/>
    <w:rsid w:val="00800642"/>
    <w:rsid w:val="008011EE"/>
    <w:rsid w:val="00801959"/>
    <w:rsid w:val="00802C66"/>
    <w:rsid w:val="00802C84"/>
    <w:rsid w:val="00803927"/>
    <w:rsid w:val="00804338"/>
    <w:rsid w:val="00804CB8"/>
    <w:rsid w:val="0080510A"/>
    <w:rsid w:val="0080552C"/>
    <w:rsid w:val="0080573D"/>
    <w:rsid w:val="008059BA"/>
    <w:rsid w:val="00805CCD"/>
    <w:rsid w:val="00805DCA"/>
    <w:rsid w:val="00806056"/>
    <w:rsid w:val="00806890"/>
    <w:rsid w:val="00806A20"/>
    <w:rsid w:val="00806D9A"/>
    <w:rsid w:val="00806FAD"/>
    <w:rsid w:val="008077D1"/>
    <w:rsid w:val="00807DC2"/>
    <w:rsid w:val="00807F74"/>
    <w:rsid w:val="00810579"/>
    <w:rsid w:val="00811021"/>
    <w:rsid w:val="00811163"/>
    <w:rsid w:val="0081178B"/>
    <w:rsid w:val="00811D67"/>
    <w:rsid w:val="008126DB"/>
    <w:rsid w:val="00812760"/>
    <w:rsid w:val="008127F9"/>
    <w:rsid w:val="00812AB2"/>
    <w:rsid w:val="008135AE"/>
    <w:rsid w:val="00813F73"/>
    <w:rsid w:val="00814BEA"/>
    <w:rsid w:val="00814C2C"/>
    <w:rsid w:val="00814C53"/>
    <w:rsid w:val="00814CFD"/>
    <w:rsid w:val="00814D4B"/>
    <w:rsid w:val="00815263"/>
    <w:rsid w:val="008157CD"/>
    <w:rsid w:val="0081593A"/>
    <w:rsid w:val="00815DFC"/>
    <w:rsid w:val="00815EF4"/>
    <w:rsid w:val="00815EF8"/>
    <w:rsid w:val="00816282"/>
    <w:rsid w:val="0081730B"/>
    <w:rsid w:val="008173EB"/>
    <w:rsid w:val="0081784A"/>
    <w:rsid w:val="008179C6"/>
    <w:rsid w:val="008179E4"/>
    <w:rsid w:val="00817AA7"/>
    <w:rsid w:val="00817D7E"/>
    <w:rsid w:val="00817EC7"/>
    <w:rsid w:val="00820684"/>
    <w:rsid w:val="008206EB"/>
    <w:rsid w:val="008207DD"/>
    <w:rsid w:val="00820884"/>
    <w:rsid w:val="00820AC6"/>
    <w:rsid w:val="008216BA"/>
    <w:rsid w:val="00822123"/>
    <w:rsid w:val="00822DBD"/>
    <w:rsid w:val="00822DEB"/>
    <w:rsid w:val="00823193"/>
    <w:rsid w:val="00823B8E"/>
    <w:rsid w:val="0082444D"/>
    <w:rsid w:val="008244EA"/>
    <w:rsid w:val="0082559F"/>
    <w:rsid w:val="00825A76"/>
    <w:rsid w:val="00825DE0"/>
    <w:rsid w:val="00825EC2"/>
    <w:rsid w:val="00825F8F"/>
    <w:rsid w:val="00826E94"/>
    <w:rsid w:val="00826EAB"/>
    <w:rsid w:val="00827002"/>
    <w:rsid w:val="0082756A"/>
    <w:rsid w:val="008275BA"/>
    <w:rsid w:val="00827628"/>
    <w:rsid w:val="0082771F"/>
    <w:rsid w:val="008301C9"/>
    <w:rsid w:val="008301E6"/>
    <w:rsid w:val="008307DF"/>
    <w:rsid w:val="00830BAA"/>
    <w:rsid w:val="00830C1A"/>
    <w:rsid w:val="00830CCB"/>
    <w:rsid w:val="008312C0"/>
    <w:rsid w:val="00831401"/>
    <w:rsid w:val="008317D9"/>
    <w:rsid w:val="00831A2D"/>
    <w:rsid w:val="00832AE8"/>
    <w:rsid w:val="00832DA3"/>
    <w:rsid w:val="00832F86"/>
    <w:rsid w:val="0083317F"/>
    <w:rsid w:val="008332A9"/>
    <w:rsid w:val="008333D7"/>
    <w:rsid w:val="0083367A"/>
    <w:rsid w:val="00833927"/>
    <w:rsid w:val="00833A45"/>
    <w:rsid w:val="0083413A"/>
    <w:rsid w:val="0083494F"/>
    <w:rsid w:val="00834EE2"/>
    <w:rsid w:val="0083587D"/>
    <w:rsid w:val="00835AAB"/>
    <w:rsid w:val="0083607F"/>
    <w:rsid w:val="00836093"/>
    <w:rsid w:val="00836926"/>
    <w:rsid w:val="008374F3"/>
    <w:rsid w:val="00837F77"/>
    <w:rsid w:val="00840476"/>
    <w:rsid w:val="0084066D"/>
    <w:rsid w:val="00840A32"/>
    <w:rsid w:val="00840C97"/>
    <w:rsid w:val="008415D0"/>
    <w:rsid w:val="0084309A"/>
    <w:rsid w:val="008430DD"/>
    <w:rsid w:val="0084323B"/>
    <w:rsid w:val="008441CB"/>
    <w:rsid w:val="00844622"/>
    <w:rsid w:val="00844933"/>
    <w:rsid w:val="00844ABC"/>
    <w:rsid w:val="00844BA3"/>
    <w:rsid w:val="00844DD6"/>
    <w:rsid w:val="0084550F"/>
    <w:rsid w:val="0084590A"/>
    <w:rsid w:val="00845CB6"/>
    <w:rsid w:val="008460FA"/>
    <w:rsid w:val="008460FF"/>
    <w:rsid w:val="0084627E"/>
    <w:rsid w:val="0084649F"/>
    <w:rsid w:val="0084674D"/>
    <w:rsid w:val="008468A7"/>
    <w:rsid w:val="0084761F"/>
    <w:rsid w:val="0084790F"/>
    <w:rsid w:val="00850680"/>
    <w:rsid w:val="00850BEC"/>
    <w:rsid w:val="0085195A"/>
    <w:rsid w:val="0085252B"/>
    <w:rsid w:val="00852765"/>
    <w:rsid w:val="00853C18"/>
    <w:rsid w:val="00853D9B"/>
    <w:rsid w:val="0085413F"/>
    <w:rsid w:val="00854750"/>
    <w:rsid w:val="00854A0D"/>
    <w:rsid w:val="00854D95"/>
    <w:rsid w:val="00854F0F"/>
    <w:rsid w:val="0085544D"/>
    <w:rsid w:val="008555E9"/>
    <w:rsid w:val="00855788"/>
    <w:rsid w:val="0085595B"/>
    <w:rsid w:val="00856A6D"/>
    <w:rsid w:val="0085712C"/>
    <w:rsid w:val="008572A7"/>
    <w:rsid w:val="0085780B"/>
    <w:rsid w:val="008579FE"/>
    <w:rsid w:val="00857A2E"/>
    <w:rsid w:val="0086067E"/>
    <w:rsid w:val="00860930"/>
    <w:rsid w:val="008613F5"/>
    <w:rsid w:val="00861568"/>
    <w:rsid w:val="008616E7"/>
    <w:rsid w:val="008627B2"/>
    <w:rsid w:val="00862D7F"/>
    <w:rsid w:val="00863ABE"/>
    <w:rsid w:val="008640CE"/>
    <w:rsid w:val="00864425"/>
    <w:rsid w:val="00865218"/>
    <w:rsid w:val="008656EB"/>
    <w:rsid w:val="008661BC"/>
    <w:rsid w:val="00866231"/>
    <w:rsid w:val="008667F9"/>
    <w:rsid w:val="00866966"/>
    <w:rsid w:val="00866D17"/>
    <w:rsid w:val="00866FC9"/>
    <w:rsid w:val="008674AF"/>
    <w:rsid w:val="00867839"/>
    <w:rsid w:val="00867F4A"/>
    <w:rsid w:val="00870241"/>
    <w:rsid w:val="00870B18"/>
    <w:rsid w:val="0087114A"/>
    <w:rsid w:val="0087138C"/>
    <w:rsid w:val="0087143E"/>
    <w:rsid w:val="00871579"/>
    <w:rsid w:val="00871B74"/>
    <w:rsid w:val="0087211E"/>
    <w:rsid w:val="00872265"/>
    <w:rsid w:val="0087264B"/>
    <w:rsid w:val="00872C76"/>
    <w:rsid w:val="00872EFF"/>
    <w:rsid w:val="00872F72"/>
    <w:rsid w:val="008730BB"/>
    <w:rsid w:val="00873A19"/>
    <w:rsid w:val="00873B0A"/>
    <w:rsid w:val="00873EA1"/>
    <w:rsid w:val="008741FF"/>
    <w:rsid w:val="008749B6"/>
    <w:rsid w:val="00874B3C"/>
    <w:rsid w:val="00874BF6"/>
    <w:rsid w:val="00874CF6"/>
    <w:rsid w:val="00874F78"/>
    <w:rsid w:val="00875DEC"/>
    <w:rsid w:val="008760BA"/>
    <w:rsid w:val="008768A5"/>
    <w:rsid w:val="00876F73"/>
    <w:rsid w:val="008774ED"/>
    <w:rsid w:val="00877DFC"/>
    <w:rsid w:val="00880862"/>
    <w:rsid w:val="0088086D"/>
    <w:rsid w:val="008809D4"/>
    <w:rsid w:val="00881655"/>
    <w:rsid w:val="00881BF9"/>
    <w:rsid w:val="00882FD5"/>
    <w:rsid w:val="00883D5F"/>
    <w:rsid w:val="008843D0"/>
    <w:rsid w:val="0088448B"/>
    <w:rsid w:val="00885042"/>
    <w:rsid w:val="0088506C"/>
    <w:rsid w:val="00885BCF"/>
    <w:rsid w:val="00885DBC"/>
    <w:rsid w:val="00886137"/>
    <w:rsid w:val="008867E4"/>
    <w:rsid w:val="00886DC4"/>
    <w:rsid w:val="00886FE7"/>
    <w:rsid w:val="00887A12"/>
    <w:rsid w:val="008905BD"/>
    <w:rsid w:val="00890680"/>
    <w:rsid w:val="00890CA3"/>
    <w:rsid w:val="008912C9"/>
    <w:rsid w:val="00891364"/>
    <w:rsid w:val="008913B8"/>
    <w:rsid w:val="00891404"/>
    <w:rsid w:val="00892337"/>
    <w:rsid w:val="008923DD"/>
    <w:rsid w:val="00892DE9"/>
    <w:rsid w:val="00893ACA"/>
    <w:rsid w:val="00894195"/>
    <w:rsid w:val="00894503"/>
    <w:rsid w:val="00894BD0"/>
    <w:rsid w:val="00894D0D"/>
    <w:rsid w:val="00894DF4"/>
    <w:rsid w:val="00896169"/>
    <w:rsid w:val="00896E2E"/>
    <w:rsid w:val="00897504"/>
    <w:rsid w:val="008A0A01"/>
    <w:rsid w:val="008A111A"/>
    <w:rsid w:val="008A1EA9"/>
    <w:rsid w:val="008A220E"/>
    <w:rsid w:val="008A2C18"/>
    <w:rsid w:val="008A2C5A"/>
    <w:rsid w:val="008A2D07"/>
    <w:rsid w:val="008A35D3"/>
    <w:rsid w:val="008A41B3"/>
    <w:rsid w:val="008A5B52"/>
    <w:rsid w:val="008A5F57"/>
    <w:rsid w:val="008A6672"/>
    <w:rsid w:val="008A77D2"/>
    <w:rsid w:val="008A7C73"/>
    <w:rsid w:val="008B07F6"/>
    <w:rsid w:val="008B1524"/>
    <w:rsid w:val="008B1923"/>
    <w:rsid w:val="008B2474"/>
    <w:rsid w:val="008B2857"/>
    <w:rsid w:val="008B2BD5"/>
    <w:rsid w:val="008B3FED"/>
    <w:rsid w:val="008B491E"/>
    <w:rsid w:val="008B4BE0"/>
    <w:rsid w:val="008B4D85"/>
    <w:rsid w:val="008B5AF7"/>
    <w:rsid w:val="008B5CBA"/>
    <w:rsid w:val="008B5DC2"/>
    <w:rsid w:val="008B6771"/>
    <w:rsid w:val="008C0DAE"/>
    <w:rsid w:val="008C1054"/>
    <w:rsid w:val="008C135A"/>
    <w:rsid w:val="008C142E"/>
    <w:rsid w:val="008C22B0"/>
    <w:rsid w:val="008C33D1"/>
    <w:rsid w:val="008C35FD"/>
    <w:rsid w:val="008C3955"/>
    <w:rsid w:val="008C4426"/>
    <w:rsid w:val="008C52CB"/>
    <w:rsid w:val="008C561D"/>
    <w:rsid w:val="008C5968"/>
    <w:rsid w:val="008C5BBF"/>
    <w:rsid w:val="008C6298"/>
    <w:rsid w:val="008C64C7"/>
    <w:rsid w:val="008C6C1F"/>
    <w:rsid w:val="008C6DFA"/>
    <w:rsid w:val="008C73CB"/>
    <w:rsid w:val="008C7AD7"/>
    <w:rsid w:val="008C7DA8"/>
    <w:rsid w:val="008D0A6A"/>
    <w:rsid w:val="008D150D"/>
    <w:rsid w:val="008D15F6"/>
    <w:rsid w:val="008D17C0"/>
    <w:rsid w:val="008D1C10"/>
    <w:rsid w:val="008D1D28"/>
    <w:rsid w:val="008D2792"/>
    <w:rsid w:val="008D33A3"/>
    <w:rsid w:val="008D4604"/>
    <w:rsid w:val="008D50F0"/>
    <w:rsid w:val="008D546E"/>
    <w:rsid w:val="008D5B72"/>
    <w:rsid w:val="008D5E1F"/>
    <w:rsid w:val="008D646D"/>
    <w:rsid w:val="008D655C"/>
    <w:rsid w:val="008D68D2"/>
    <w:rsid w:val="008D7204"/>
    <w:rsid w:val="008D78AC"/>
    <w:rsid w:val="008D79B6"/>
    <w:rsid w:val="008D7D05"/>
    <w:rsid w:val="008D7DEF"/>
    <w:rsid w:val="008D7F7C"/>
    <w:rsid w:val="008E081A"/>
    <w:rsid w:val="008E142D"/>
    <w:rsid w:val="008E20C3"/>
    <w:rsid w:val="008E2DEE"/>
    <w:rsid w:val="008E4548"/>
    <w:rsid w:val="008E5200"/>
    <w:rsid w:val="008E532B"/>
    <w:rsid w:val="008E54F6"/>
    <w:rsid w:val="008E5A92"/>
    <w:rsid w:val="008E5E3A"/>
    <w:rsid w:val="008E6149"/>
    <w:rsid w:val="008E62E0"/>
    <w:rsid w:val="008E62F8"/>
    <w:rsid w:val="008E65BF"/>
    <w:rsid w:val="008E66B0"/>
    <w:rsid w:val="008E77AA"/>
    <w:rsid w:val="008E7E77"/>
    <w:rsid w:val="008F0C6E"/>
    <w:rsid w:val="008F0C81"/>
    <w:rsid w:val="008F1B4E"/>
    <w:rsid w:val="008F27D4"/>
    <w:rsid w:val="008F2EA3"/>
    <w:rsid w:val="008F312F"/>
    <w:rsid w:val="008F3784"/>
    <w:rsid w:val="008F4EDE"/>
    <w:rsid w:val="008F4F32"/>
    <w:rsid w:val="008F51F1"/>
    <w:rsid w:val="008F526A"/>
    <w:rsid w:val="008F568E"/>
    <w:rsid w:val="008F5921"/>
    <w:rsid w:val="008F659C"/>
    <w:rsid w:val="008F6FC9"/>
    <w:rsid w:val="008F720F"/>
    <w:rsid w:val="008F762C"/>
    <w:rsid w:val="008F7E96"/>
    <w:rsid w:val="008FE3B8"/>
    <w:rsid w:val="00900534"/>
    <w:rsid w:val="009005BF"/>
    <w:rsid w:val="00901BBB"/>
    <w:rsid w:val="00901DBC"/>
    <w:rsid w:val="00902665"/>
    <w:rsid w:val="0090282B"/>
    <w:rsid w:val="00902CF4"/>
    <w:rsid w:val="00903B4B"/>
    <w:rsid w:val="00903BB8"/>
    <w:rsid w:val="00904368"/>
    <w:rsid w:val="00904C7C"/>
    <w:rsid w:val="00904E6F"/>
    <w:rsid w:val="00904E86"/>
    <w:rsid w:val="00905502"/>
    <w:rsid w:val="00905593"/>
    <w:rsid w:val="00905B6C"/>
    <w:rsid w:val="00905EC6"/>
    <w:rsid w:val="00906B27"/>
    <w:rsid w:val="00906B94"/>
    <w:rsid w:val="009104F7"/>
    <w:rsid w:val="009107AB"/>
    <w:rsid w:val="00910C84"/>
    <w:rsid w:val="00910D2A"/>
    <w:rsid w:val="00911055"/>
    <w:rsid w:val="00911494"/>
    <w:rsid w:val="0091208B"/>
    <w:rsid w:val="00912260"/>
    <w:rsid w:val="00912912"/>
    <w:rsid w:val="00912FF1"/>
    <w:rsid w:val="0091316C"/>
    <w:rsid w:val="00913AB7"/>
    <w:rsid w:val="00914335"/>
    <w:rsid w:val="00914A24"/>
    <w:rsid w:val="00914C2C"/>
    <w:rsid w:val="00914DF2"/>
    <w:rsid w:val="009154F3"/>
    <w:rsid w:val="009166E2"/>
    <w:rsid w:val="00916B84"/>
    <w:rsid w:val="0091700C"/>
    <w:rsid w:val="00917380"/>
    <w:rsid w:val="009175A1"/>
    <w:rsid w:val="009175E8"/>
    <w:rsid w:val="009200BE"/>
    <w:rsid w:val="009206A0"/>
    <w:rsid w:val="00920C0A"/>
    <w:rsid w:val="009219D3"/>
    <w:rsid w:val="00921B55"/>
    <w:rsid w:val="00922293"/>
    <w:rsid w:val="009223B8"/>
    <w:rsid w:val="00923BCC"/>
    <w:rsid w:val="00923C6C"/>
    <w:rsid w:val="00924062"/>
    <w:rsid w:val="009246CF"/>
    <w:rsid w:val="00924EE7"/>
    <w:rsid w:val="0092567E"/>
    <w:rsid w:val="00925A77"/>
    <w:rsid w:val="00925AD5"/>
    <w:rsid w:val="009260DE"/>
    <w:rsid w:val="00926395"/>
    <w:rsid w:val="0092639C"/>
    <w:rsid w:val="00926AE9"/>
    <w:rsid w:val="00927059"/>
    <w:rsid w:val="00927534"/>
    <w:rsid w:val="0092798C"/>
    <w:rsid w:val="00927A09"/>
    <w:rsid w:val="00931BE2"/>
    <w:rsid w:val="009322DB"/>
    <w:rsid w:val="00932710"/>
    <w:rsid w:val="00933C75"/>
    <w:rsid w:val="00934F17"/>
    <w:rsid w:val="009351CF"/>
    <w:rsid w:val="009355D8"/>
    <w:rsid w:val="009360E8"/>
    <w:rsid w:val="00936900"/>
    <w:rsid w:val="00937E07"/>
    <w:rsid w:val="009402BA"/>
    <w:rsid w:val="00941821"/>
    <w:rsid w:val="00941EEB"/>
    <w:rsid w:val="00942C23"/>
    <w:rsid w:val="00943DBA"/>
    <w:rsid w:val="00944A8D"/>
    <w:rsid w:val="00945AB4"/>
    <w:rsid w:val="00945BE0"/>
    <w:rsid w:val="00945E1F"/>
    <w:rsid w:val="009463C6"/>
    <w:rsid w:val="00946B8D"/>
    <w:rsid w:val="00946ED7"/>
    <w:rsid w:val="009476CC"/>
    <w:rsid w:val="00947711"/>
    <w:rsid w:val="00947A17"/>
    <w:rsid w:val="00947E17"/>
    <w:rsid w:val="00950068"/>
    <w:rsid w:val="009500D0"/>
    <w:rsid w:val="00950CC1"/>
    <w:rsid w:val="00950E58"/>
    <w:rsid w:val="00950EDD"/>
    <w:rsid w:val="00951126"/>
    <w:rsid w:val="00951A2F"/>
    <w:rsid w:val="0095290B"/>
    <w:rsid w:val="00953011"/>
    <w:rsid w:val="00953569"/>
    <w:rsid w:val="00953A13"/>
    <w:rsid w:val="00953EA4"/>
    <w:rsid w:val="00954428"/>
    <w:rsid w:val="00954EBA"/>
    <w:rsid w:val="0095555B"/>
    <w:rsid w:val="00955688"/>
    <w:rsid w:val="00956043"/>
    <w:rsid w:val="00956178"/>
    <w:rsid w:val="00956483"/>
    <w:rsid w:val="00956942"/>
    <w:rsid w:val="009575E6"/>
    <w:rsid w:val="00957884"/>
    <w:rsid w:val="00957CB4"/>
    <w:rsid w:val="009600EB"/>
    <w:rsid w:val="009606D6"/>
    <w:rsid w:val="0096072C"/>
    <w:rsid w:val="009609EF"/>
    <w:rsid w:val="00960B68"/>
    <w:rsid w:val="00960D28"/>
    <w:rsid w:val="00961190"/>
    <w:rsid w:val="009612EA"/>
    <w:rsid w:val="009613D0"/>
    <w:rsid w:val="009614C3"/>
    <w:rsid w:val="00963061"/>
    <w:rsid w:val="009636C2"/>
    <w:rsid w:val="009637C0"/>
    <w:rsid w:val="00963B4B"/>
    <w:rsid w:val="00963FFA"/>
    <w:rsid w:val="00964FE8"/>
    <w:rsid w:val="00965046"/>
    <w:rsid w:val="00965E9E"/>
    <w:rsid w:val="00965EC9"/>
    <w:rsid w:val="009664B8"/>
    <w:rsid w:val="00967024"/>
    <w:rsid w:val="0097088F"/>
    <w:rsid w:val="00970AC0"/>
    <w:rsid w:val="00970C3D"/>
    <w:rsid w:val="00970F79"/>
    <w:rsid w:val="009716DE"/>
    <w:rsid w:val="00971795"/>
    <w:rsid w:val="0097371E"/>
    <w:rsid w:val="00973AB5"/>
    <w:rsid w:val="00973AF6"/>
    <w:rsid w:val="00973DCA"/>
    <w:rsid w:val="0097439B"/>
    <w:rsid w:val="00974821"/>
    <w:rsid w:val="009749D3"/>
    <w:rsid w:val="009756C0"/>
    <w:rsid w:val="00975DA2"/>
    <w:rsid w:val="00976DFE"/>
    <w:rsid w:val="0097770F"/>
    <w:rsid w:val="009777F0"/>
    <w:rsid w:val="00980771"/>
    <w:rsid w:val="009810CF"/>
    <w:rsid w:val="00981BC1"/>
    <w:rsid w:val="00981BE9"/>
    <w:rsid w:val="009826DE"/>
    <w:rsid w:val="0098290A"/>
    <w:rsid w:val="0098380E"/>
    <w:rsid w:val="009841F3"/>
    <w:rsid w:val="00984839"/>
    <w:rsid w:val="00984FBE"/>
    <w:rsid w:val="00985195"/>
    <w:rsid w:val="00985A77"/>
    <w:rsid w:val="00986B95"/>
    <w:rsid w:val="00987A56"/>
    <w:rsid w:val="00987B4F"/>
    <w:rsid w:val="00987DD9"/>
    <w:rsid w:val="00990747"/>
    <w:rsid w:val="00991A61"/>
    <w:rsid w:val="00991BAB"/>
    <w:rsid w:val="00992E93"/>
    <w:rsid w:val="00992F78"/>
    <w:rsid w:val="00993716"/>
    <w:rsid w:val="00993FB8"/>
    <w:rsid w:val="00994607"/>
    <w:rsid w:val="00994AC8"/>
    <w:rsid w:val="00994EAD"/>
    <w:rsid w:val="00995135"/>
    <w:rsid w:val="0099581D"/>
    <w:rsid w:val="00995DB9"/>
    <w:rsid w:val="00995E90"/>
    <w:rsid w:val="00996F2A"/>
    <w:rsid w:val="009970F4"/>
    <w:rsid w:val="0099761B"/>
    <w:rsid w:val="009A01FB"/>
    <w:rsid w:val="009A04C8"/>
    <w:rsid w:val="009A08DE"/>
    <w:rsid w:val="009A1A40"/>
    <w:rsid w:val="009A1DDD"/>
    <w:rsid w:val="009A1DF6"/>
    <w:rsid w:val="009A1E60"/>
    <w:rsid w:val="009A336F"/>
    <w:rsid w:val="009A33B7"/>
    <w:rsid w:val="009A3633"/>
    <w:rsid w:val="009A3BC5"/>
    <w:rsid w:val="009A4428"/>
    <w:rsid w:val="009A4554"/>
    <w:rsid w:val="009A46C1"/>
    <w:rsid w:val="009A5F38"/>
    <w:rsid w:val="009A6277"/>
    <w:rsid w:val="009A64F1"/>
    <w:rsid w:val="009A6BC7"/>
    <w:rsid w:val="009A6BF9"/>
    <w:rsid w:val="009A6E7A"/>
    <w:rsid w:val="009A7332"/>
    <w:rsid w:val="009A7954"/>
    <w:rsid w:val="009B04C0"/>
    <w:rsid w:val="009B0945"/>
    <w:rsid w:val="009B14B5"/>
    <w:rsid w:val="009B1555"/>
    <w:rsid w:val="009B1A65"/>
    <w:rsid w:val="009B1DEF"/>
    <w:rsid w:val="009B210A"/>
    <w:rsid w:val="009B26D3"/>
    <w:rsid w:val="009B28C7"/>
    <w:rsid w:val="009B2C1A"/>
    <w:rsid w:val="009B2CD9"/>
    <w:rsid w:val="009B2F90"/>
    <w:rsid w:val="009B34F9"/>
    <w:rsid w:val="009B37D8"/>
    <w:rsid w:val="009B3CA0"/>
    <w:rsid w:val="009B497F"/>
    <w:rsid w:val="009B4A25"/>
    <w:rsid w:val="009B5127"/>
    <w:rsid w:val="009B6177"/>
    <w:rsid w:val="009B72BF"/>
    <w:rsid w:val="009B765F"/>
    <w:rsid w:val="009B7BA0"/>
    <w:rsid w:val="009C0196"/>
    <w:rsid w:val="009C063F"/>
    <w:rsid w:val="009C17D9"/>
    <w:rsid w:val="009C1D3C"/>
    <w:rsid w:val="009C25B0"/>
    <w:rsid w:val="009C2EA7"/>
    <w:rsid w:val="009C3563"/>
    <w:rsid w:val="009C3C85"/>
    <w:rsid w:val="009C4123"/>
    <w:rsid w:val="009C48D4"/>
    <w:rsid w:val="009C48DF"/>
    <w:rsid w:val="009C543E"/>
    <w:rsid w:val="009C5520"/>
    <w:rsid w:val="009C5837"/>
    <w:rsid w:val="009C5A0D"/>
    <w:rsid w:val="009C5A4A"/>
    <w:rsid w:val="009C5ED7"/>
    <w:rsid w:val="009C6792"/>
    <w:rsid w:val="009C6D63"/>
    <w:rsid w:val="009C72D0"/>
    <w:rsid w:val="009C7409"/>
    <w:rsid w:val="009C7507"/>
    <w:rsid w:val="009C75AB"/>
    <w:rsid w:val="009D0002"/>
    <w:rsid w:val="009D00F9"/>
    <w:rsid w:val="009D0619"/>
    <w:rsid w:val="009D11DF"/>
    <w:rsid w:val="009D1D72"/>
    <w:rsid w:val="009D1E15"/>
    <w:rsid w:val="009D1F4C"/>
    <w:rsid w:val="009D3E05"/>
    <w:rsid w:val="009D43AA"/>
    <w:rsid w:val="009D477C"/>
    <w:rsid w:val="009D4A22"/>
    <w:rsid w:val="009D5872"/>
    <w:rsid w:val="009D6008"/>
    <w:rsid w:val="009D6081"/>
    <w:rsid w:val="009D7CC0"/>
    <w:rsid w:val="009E0931"/>
    <w:rsid w:val="009E0CC8"/>
    <w:rsid w:val="009E0CE9"/>
    <w:rsid w:val="009E1096"/>
    <w:rsid w:val="009E1F6E"/>
    <w:rsid w:val="009E20AC"/>
    <w:rsid w:val="009E2E70"/>
    <w:rsid w:val="009E326D"/>
    <w:rsid w:val="009E3622"/>
    <w:rsid w:val="009E3699"/>
    <w:rsid w:val="009E386D"/>
    <w:rsid w:val="009E3D37"/>
    <w:rsid w:val="009E3E22"/>
    <w:rsid w:val="009E498B"/>
    <w:rsid w:val="009E4EEE"/>
    <w:rsid w:val="009E5607"/>
    <w:rsid w:val="009E6131"/>
    <w:rsid w:val="009E6C7C"/>
    <w:rsid w:val="009F0068"/>
    <w:rsid w:val="009F0A83"/>
    <w:rsid w:val="009F0BCA"/>
    <w:rsid w:val="009F1B42"/>
    <w:rsid w:val="009F1D2A"/>
    <w:rsid w:val="009F1E6A"/>
    <w:rsid w:val="009F249E"/>
    <w:rsid w:val="009F25B5"/>
    <w:rsid w:val="009F2743"/>
    <w:rsid w:val="009F2794"/>
    <w:rsid w:val="009F29B7"/>
    <w:rsid w:val="009F3548"/>
    <w:rsid w:val="009F3BC2"/>
    <w:rsid w:val="009F3BEA"/>
    <w:rsid w:val="009F3D39"/>
    <w:rsid w:val="009F3E20"/>
    <w:rsid w:val="009F4217"/>
    <w:rsid w:val="009F48BA"/>
    <w:rsid w:val="009F493E"/>
    <w:rsid w:val="009F5573"/>
    <w:rsid w:val="009F603E"/>
    <w:rsid w:val="009F6D81"/>
    <w:rsid w:val="009F7884"/>
    <w:rsid w:val="00A00148"/>
    <w:rsid w:val="00A00672"/>
    <w:rsid w:val="00A00D36"/>
    <w:rsid w:val="00A00DEE"/>
    <w:rsid w:val="00A00F92"/>
    <w:rsid w:val="00A00FDC"/>
    <w:rsid w:val="00A0137F"/>
    <w:rsid w:val="00A01D7A"/>
    <w:rsid w:val="00A02034"/>
    <w:rsid w:val="00A03843"/>
    <w:rsid w:val="00A038F0"/>
    <w:rsid w:val="00A03B11"/>
    <w:rsid w:val="00A03BA8"/>
    <w:rsid w:val="00A0423F"/>
    <w:rsid w:val="00A043AA"/>
    <w:rsid w:val="00A053E5"/>
    <w:rsid w:val="00A054C6"/>
    <w:rsid w:val="00A055A9"/>
    <w:rsid w:val="00A05816"/>
    <w:rsid w:val="00A05D7D"/>
    <w:rsid w:val="00A05FE6"/>
    <w:rsid w:val="00A06102"/>
    <w:rsid w:val="00A071BE"/>
    <w:rsid w:val="00A07478"/>
    <w:rsid w:val="00A076D3"/>
    <w:rsid w:val="00A07928"/>
    <w:rsid w:val="00A07B1C"/>
    <w:rsid w:val="00A07BE4"/>
    <w:rsid w:val="00A07C41"/>
    <w:rsid w:val="00A07E8F"/>
    <w:rsid w:val="00A07EC4"/>
    <w:rsid w:val="00A10002"/>
    <w:rsid w:val="00A10D55"/>
    <w:rsid w:val="00A113F6"/>
    <w:rsid w:val="00A11B1A"/>
    <w:rsid w:val="00A12C52"/>
    <w:rsid w:val="00A131B6"/>
    <w:rsid w:val="00A13C86"/>
    <w:rsid w:val="00A14459"/>
    <w:rsid w:val="00A1446A"/>
    <w:rsid w:val="00A147B2"/>
    <w:rsid w:val="00A14B51"/>
    <w:rsid w:val="00A14EFC"/>
    <w:rsid w:val="00A15112"/>
    <w:rsid w:val="00A15294"/>
    <w:rsid w:val="00A1533D"/>
    <w:rsid w:val="00A15589"/>
    <w:rsid w:val="00A156D9"/>
    <w:rsid w:val="00A15746"/>
    <w:rsid w:val="00A158AD"/>
    <w:rsid w:val="00A15C9B"/>
    <w:rsid w:val="00A16B78"/>
    <w:rsid w:val="00A16BF7"/>
    <w:rsid w:val="00A1704E"/>
    <w:rsid w:val="00A172B0"/>
    <w:rsid w:val="00A17E29"/>
    <w:rsid w:val="00A20442"/>
    <w:rsid w:val="00A20E80"/>
    <w:rsid w:val="00A20EB9"/>
    <w:rsid w:val="00A21847"/>
    <w:rsid w:val="00A21E78"/>
    <w:rsid w:val="00A21F32"/>
    <w:rsid w:val="00A21F51"/>
    <w:rsid w:val="00A2279F"/>
    <w:rsid w:val="00A231C1"/>
    <w:rsid w:val="00A23250"/>
    <w:rsid w:val="00A23544"/>
    <w:rsid w:val="00A23B8D"/>
    <w:rsid w:val="00A25181"/>
    <w:rsid w:val="00A2551C"/>
    <w:rsid w:val="00A255BF"/>
    <w:rsid w:val="00A27392"/>
    <w:rsid w:val="00A276A4"/>
    <w:rsid w:val="00A276FE"/>
    <w:rsid w:val="00A27A3C"/>
    <w:rsid w:val="00A301D6"/>
    <w:rsid w:val="00A304B4"/>
    <w:rsid w:val="00A30DF6"/>
    <w:rsid w:val="00A31012"/>
    <w:rsid w:val="00A31F0C"/>
    <w:rsid w:val="00A32880"/>
    <w:rsid w:val="00A33EAF"/>
    <w:rsid w:val="00A344B0"/>
    <w:rsid w:val="00A35455"/>
    <w:rsid w:val="00A35B12"/>
    <w:rsid w:val="00A36056"/>
    <w:rsid w:val="00A36972"/>
    <w:rsid w:val="00A36E96"/>
    <w:rsid w:val="00A3749C"/>
    <w:rsid w:val="00A37AE9"/>
    <w:rsid w:val="00A37C4D"/>
    <w:rsid w:val="00A40024"/>
    <w:rsid w:val="00A40606"/>
    <w:rsid w:val="00A4106E"/>
    <w:rsid w:val="00A419B3"/>
    <w:rsid w:val="00A41B68"/>
    <w:rsid w:val="00A41FF1"/>
    <w:rsid w:val="00A42D1C"/>
    <w:rsid w:val="00A42F5D"/>
    <w:rsid w:val="00A4316E"/>
    <w:rsid w:val="00A431A5"/>
    <w:rsid w:val="00A43285"/>
    <w:rsid w:val="00A443C3"/>
    <w:rsid w:val="00A44983"/>
    <w:rsid w:val="00A44FE5"/>
    <w:rsid w:val="00A45613"/>
    <w:rsid w:val="00A4593A"/>
    <w:rsid w:val="00A464CC"/>
    <w:rsid w:val="00A4694A"/>
    <w:rsid w:val="00A46D2D"/>
    <w:rsid w:val="00A46E48"/>
    <w:rsid w:val="00A46E4A"/>
    <w:rsid w:val="00A470B2"/>
    <w:rsid w:val="00A47112"/>
    <w:rsid w:val="00A4779C"/>
    <w:rsid w:val="00A47A17"/>
    <w:rsid w:val="00A50312"/>
    <w:rsid w:val="00A50492"/>
    <w:rsid w:val="00A508EC"/>
    <w:rsid w:val="00A50AA2"/>
    <w:rsid w:val="00A510F2"/>
    <w:rsid w:val="00A5115E"/>
    <w:rsid w:val="00A511A0"/>
    <w:rsid w:val="00A5194B"/>
    <w:rsid w:val="00A52907"/>
    <w:rsid w:val="00A52938"/>
    <w:rsid w:val="00A532CD"/>
    <w:rsid w:val="00A53745"/>
    <w:rsid w:val="00A537FE"/>
    <w:rsid w:val="00A53A1A"/>
    <w:rsid w:val="00A54694"/>
    <w:rsid w:val="00A54816"/>
    <w:rsid w:val="00A54B29"/>
    <w:rsid w:val="00A55E19"/>
    <w:rsid w:val="00A56145"/>
    <w:rsid w:val="00A56294"/>
    <w:rsid w:val="00A56D82"/>
    <w:rsid w:val="00A56E50"/>
    <w:rsid w:val="00A56EBD"/>
    <w:rsid w:val="00A57A48"/>
    <w:rsid w:val="00A57BEF"/>
    <w:rsid w:val="00A6013E"/>
    <w:rsid w:val="00A605CB"/>
    <w:rsid w:val="00A606C9"/>
    <w:rsid w:val="00A60B20"/>
    <w:rsid w:val="00A61584"/>
    <w:rsid w:val="00A625A0"/>
    <w:rsid w:val="00A62B3D"/>
    <w:rsid w:val="00A62EF8"/>
    <w:rsid w:val="00A637A5"/>
    <w:rsid w:val="00A63A2C"/>
    <w:rsid w:val="00A64695"/>
    <w:rsid w:val="00A648A5"/>
    <w:rsid w:val="00A64C2E"/>
    <w:rsid w:val="00A6522D"/>
    <w:rsid w:val="00A655A8"/>
    <w:rsid w:val="00A656AD"/>
    <w:rsid w:val="00A65BA5"/>
    <w:rsid w:val="00A65DB0"/>
    <w:rsid w:val="00A662CA"/>
    <w:rsid w:val="00A66352"/>
    <w:rsid w:val="00A66C1C"/>
    <w:rsid w:val="00A67224"/>
    <w:rsid w:val="00A6733F"/>
    <w:rsid w:val="00A6746A"/>
    <w:rsid w:val="00A7215D"/>
    <w:rsid w:val="00A7303E"/>
    <w:rsid w:val="00A7437B"/>
    <w:rsid w:val="00A74B8F"/>
    <w:rsid w:val="00A750E1"/>
    <w:rsid w:val="00A75EE8"/>
    <w:rsid w:val="00A767CA"/>
    <w:rsid w:val="00A76C4F"/>
    <w:rsid w:val="00A80374"/>
    <w:rsid w:val="00A80719"/>
    <w:rsid w:val="00A80F51"/>
    <w:rsid w:val="00A8131E"/>
    <w:rsid w:val="00A8139A"/>
    <w:rsid w:val="00A81D75"/>
    <w:rsid w:val="00A8262F"/>
    <w:rsid w:val="00A827FD"/>
    <w:rsid w:val="00A831C4"/>
    <w:rsid w:val="00A85502"/>
    <w:rsid w:val="00A857BC"/>
    <w:rsid w:val="00A86007"/>
    <w:rsid w:val="00A8638F"/>
    <w:rsid w:val="00A866D7"/>
    <w:rsid w:val="00A86A0B"/>
    <w:rsid w:val="00A86CD9"/>
    <w:rsid w:val="00A87624"/>
    <w:rsid w:val="00A9077E"/>
    <w:rsid w:val="00A909B4"/>
    <w:rsid w:val="00A915C5"/>
    <w:rsid w:val="00A91BDE"/>
    <w:rsid w:val="00A91C8F"/>
    <w:rsid w:val="00A91E54"/>
    <w:rsid w:val="00A9212D"/>
    <w:rsid w:val="00A921CF"/>
    <w:rsid w:val="00A925AC"/>
    <w:rsid w:val="00A92650"/>
    <w:rsid w:val="00A928E2"/>
    <w:rsid w:val="00A931B7"/>
    <w:rsid w:val="00A93B02"/>
    <w:rsid w:val="00A9445E"/>
    <w:rsid w:val="00A94B23"/>
    <w:rsid w:val="00A956D5"/>
    <w:rsid w:val="00A9581D"/>
    <w:rsid w:val="00A95C8D"/>
    <w:rsid w:val="00A96022"/>
    <w:rsid w:val="00A960D5"/>
    <w:rsid w:val="00A96444"/>
    <w:rsid w:val="00A9688E"/>
    <w:rsid w:val="00A968FD"/>
    <w:rsid w:val="00A96C75"/>
    <w:rsid w:val="00A96D74"/>
    <w:rsid w:val="00A97074"/>
    <w:rsid w:val="00A97A86"/>
    <w:rsid w:val="00A97DAA"/>
    <w:rsid w:val="00A97FC5"/>
    <w:rsid w:val="00AA02EE"/>
    <w:rsid w:val="00AA0CFC"/>
    <w:rsid w:val="00AA1341"/>
    <w:rsid w:val="00AA14C2"/>
    <w:rsid w:val="00AA1DBF"/>
    <w:rsid w:val="00AA1FEB"/>
    <w:rsid w:val="00AA237D"/>
    <w:rsid w:val="00AA28DA"/>
    <w:rsid w:val="00AA2BC2"/>
    <w:rsid w:val="00AA2D0E"/>
    <w:rsid w:val="00AA3F42"/>
    <w:rsid w:val="00AA44C7"/>
    <w:rsid w:val="00AA488D"/>
    <w:rsid w:val="00AA4B7A"/>
    <w:rsid w:val="00AA4ECC"/>
    <w:rsid w:val="00AA5491"/>
    <w:rsid w:val="00AA5C39"/>
    <w:rsid w:val="00AA62F4"/>
    <w:rsid w:val="00AA6F6E"/>
    <w:rsid w:val="00AA7466"/>
    <w:rsid w:val="00AA77CA"/>
    <w:rsid w:val="00AA793C"/>
    <w:rsid w:val="00AB128A"/>
    <w:rsid w:val="00AB143A"/>
    <w:rsid w:val="00AB16A1"/>
    <w:rsid w:val="00AB16F0"/>
    <w:rsid w:val="00AB1738"/>
    <w:rsid w:val="00AB19D1"/>
    <w:rsid w:val="00AB1AF9"/>
    <w:rsid w:val="00AB1C2F"/>
    <w:rsid w:val="00AB2C17"/>
    <w:rsid w:val="00AB2F33"/>
    <w:rsid w:val="00AB2FDF"/>
    <w:rsid w:val="00AB359D"/>
    <w:rsid w:val="00AB385A"/>
    <w:rsid w:val="00AB4CFF"/>
    <w:rsid w:val="00AB5B98"/>
    <w:rsid w:val="00AB5D04"/>
    <w:rsid w:val="00AB67E6"/>
    <w:rsid w:val="00AB69CB"/>
    <w:rsid w:val="00AB6CAF"/>
    <w:rsid w:val="00AB70E3"/>
    <w:rsid w:val="00AB745E"/>
    <w:rsid w:val="00AB7D63"/>
    <w:rsid w:val="00ABE5FE"/>
    <w:rsid w:val="00AC0206"/>
    <w:rsid w:val="00AC02C7"/>
    <w:rsid w:val="00AC0407"/>
    <w:rsid w:val="00AC279F"/>
    <w:rsid w:val="00AC2B6A"/>
    <w:rsid w:val="00AC3214"/>
    <w:rsid w:val="00AC39A8"/>
    <w:rsid w:val="00AC3E32"/>
    <w:rsid w:val="00AC43B4"/>
    <w:rsid w:val="00AC4612"/>
    <w:rsid w:val="00AC4B51"/>
    <w:rsid w:val="00AC55F1"/>
    <w:rsid w:val="00AC57DB"/>
    <w:rsid w:val="00AC5922"/>
    <w:rsid w:val="00AC5D71"/>
    <w:rsid w:val="00AC6472"/>
    <w:rsid w:val="00AC6E22"/>
    <w:rsid w:val="00AC74D1"/>
    <w:rsid w:val="00AC7DC4"/>
    <w:rsid w:val="00AD0274"/>
    <w:rsid w:val="00AD0307"/>
    <w:rsid w:val="00AD0723"/>
    <w:rsid w:val="00AD1133"/>
    <w:rsid w:val="00AD11C1"/>
    <w:rsid w:val="00AD14A6"/>
    <w:rsid w:val="00AD14E1"/>
    <w:rsid w:val="00AD1657"/>
    <w:rsid w:val="00AD1AAB"/>
    <w:rsid w:val="00AD1B86"/>
    <w:rsid w:val="00AD1D42"/>
    <w:rsid w:val="00AD2904"/>
    <w:rsid w:val="00AD3891"/>
    <w:rsid w:val="00AD3D56"/>
    <w:rsid w:val="00AD41E7"/>
    <w:rsid w:val="00AD42EE"/>
    <w:rsid w:val="00AD4B6E"/>
    <w:rsid w:val="00AD51FD"/>
    <w:rsid w:val="00AD5594"/>
    <w:rsid w:val="00AD5BA4"/>
    <w:rsid w:val="00AD5EA4"/>
    <w:rsid w:val="00AD6DF2"/>
    <w:rsid w:val="00AD7A69"/>
    <w:rsid w:val="00AD7A9E"/>
    <w:rsid w:val="00AD7ACB"/>
    <w:rsid w:val="00AE0904"/>
    <w:rsid w:val="00AE0E2E"/>
    <w:rsid w:val="00AE0EF8"/>
    <w:rsid w:val="00AE106A"/>
    <w:rsid w:val="00AE1391"/>
    <w:rsid w:val="00AE19B1"/>
    <w:rsid w:val="00AE1A42"/>
    <w:rsid w:val="00AE21EA"/>
    <w:rsid w:val="00AE2325"/>
    <w:rsid w:val="00AE2409"/>
    <w:rsid w:val="00AE249B"/>
    <w:rsid w:val="00AE26CB"/>
    <w:rsid w:val="00AE26D9"/>
    <w:rsid w:val="00AE2EF4"/>
    <w:rsid w:val="00AE391D"/>
    <w:rsid w:val="00AE42B8"/>
    <w:rsid w:val="00AE468D"/>
    <w:rsid w:val="00AE46E1"/>
    <w:rsid w:val="00AE4728"/>
    <w:rsid w:val="00AE52BF"/>
    <w:rsid w:val="00AE5359"/>
    <w:rsid w:val="00AE5689"/>
    <w:rsid w:val="00AE59D7"/>
    <w:rsid w:val="00AE5B19"/>
    <w:rsid w:val="00AE6F80"/>
    <w:rsid w:val="00AE737A"/>
    <w:rsid w:val="00AE7518"/>
    <w:rsid w:val="00AE7852"/>
    <w:rsid w:val="00AE7C5F"/>
    <w:rsid w:val="00AE7DAE"/>
    <w:rsid w:val="00AF04D2"/>
    <w:rsid w:val="00AF05BF"/>
    <w:rsid w:val="00AF09C2"/>
    <w:rsid w:val="00AF0EA5"/>
    <w:rsid w:val="00AF120A"/>
    <w:rsid w:val="00AF1643"/>
    <w:rsid w:val="00AF19FC"/>
    <w:rsid w:val="00AF1D71"/>
    <w:rsid w:val="00AF21E0"/>
    <w:rsid w:val="00AF2798"/>
    <w:rsid w:val="00AF27CA"/>
    <w:rsid w:val="00AF2ACC"/>
    <w:rsid w:val="00AF2C3B"/>
    <w:rsid w:val="00AF2CCA"/>
    <w:rsid w:val="00AF343C"/>
    <w:rsid w:val="00AF39E9"/>
    <w:rsid w:val="00AF3BBF"/>
    <w:rsid w:val="00AF4362"/>
    <w:rsid w:val="00AF4858"/>
    <w:rsid w:val="00AF5FE8"/>
    <w:rsid w:val="00AF6410"/>
    <w:rsid w:val="00AF64CD"/>
    <w:rsid w:val="00AF6F7D"/>
    <w:rsid w:val="00AF7604"/>
    <w:rsid w:val="00B005B9"/>
    <w:rsid w:val="00B01117"/>
    <w:rsid w:val="00B0232B"/>
    <w:rsid w:val="00B023BC"/>
    <w:rsid w:val="00B024EE"/>
    <w:rsid w:val="00B0286E"/>
    <w:rsid w:val="00B032FE"/>
    <w:rsid w:val="00B034F9"/>
    <w:rsid w:val="00B0359B"/>
    <w:rsid w:val="00B04473"/>
    <w:rsid w:val="00B04A32"/>
    <w:rsid w:val="00B04CF7"/>
    <w:rsid w:val="00B05300"/>
    <w:rsid w:val="00B05387"/>
    <w:rsid w:val="00B0585D"/>
    <w:rsid w:val="00B06127"/>
    <w:rsid w:val="00B061B6"/>
    <w:rsid w:val="00B067F2"/>
    <w:rsid w:val="00B0693B"/>
    <w:rsid w:val="00B071D8"/>
    <w:rsid w:val="00B07242"/>
    <w:rsid w:val="00B07796"/>
    <w:rsid w:val="00B07AB4"/>
    <w:rsid w:val="00B07BE3"/>
    <w:rsid w:val="00B07F35"/>
    <w:rsid w:val="00B1049C"/>
    <w:rsid w:val="00B1092A"/>
    <w:rsid w:val="00B11ABE"/>
    <w:rsid w:val="00B11B18"/>
    <w:rsid w:val="00B12109"/>
    <w:rsid w:val="00B122DA"/>
    <w:rsid w:val="00B1235A"/>
    <w:rsid w:val="00B12E37"/>
    <w:rsid w:val="00B137D0"/>
    <w:rsid w:val="00B13877"/>
    <w:rsid w:val="00B13EC4"/>
    <w:rsid w:val="00B14495"/>
    <w:rsid w:val="00B14873"/>
    <w:rsid w:val="00B150E1"/>
    <w:rsid w:val="00B16804"/>
    <w:rsid w:val="00B16903"/>
    <w:rsid w:val="00B169F2"/>
    <w:rsid w:val="00B17263"/>
    <w:rsid w:val="00B17C9B"/>
    <w:rsid w:val="00B17CB3"/>
    <w:rsid w:val="00B17F46"/>
    <w:rsid w:val="00B20182"/>
    <w:rsid w:val="00B202CC"/>
    <w:rsid w:val="00B20FB2"/>
    <w:rsid w:val="00B2160D"/>
    <w:rsid w:val="00B21C44"/>
    <w:rsid w:val="00B232E9"/>
    <w:rsid w:val="00B234C3"/>
    <w:rsid w:val="00B23797"/>
    <w:rsid w:val="00B238EA"/>
    <w:rsid w:val="00B23E03"/>
    <w:rsid w:val="00B242D9"/>
    <w:rsid w:val="00B246C5"/>
    <w:rsid w:val="00B2482D"/>
    <w:rsid w:val="00B24FD7"/>
    <w:rsid w:val="00B260D8"/>
    <w:rsid w:val="00B26467"/>
    <w:rsid w:val="00B26609"/>
    <w:rsid w:val="00B26A70"/>
    <w:rsid w:val="00B27980"/>
    <w:rsid w:val="00B3077C"/>
    <w:rsid w:val="00B30E5D"/>
    <w:rsid w:val="00B31395"/>
    <w:rsid w:val="00B32985"/>
    <w:rsid w:val="00B33044"/>
    <w:rsid w:val="00B332EB"/>
    <w:rsid w:val="00B34713"/>
    <w:rsid w:val="00B34BC7"/>
    <w:rsid w:val="00B3637B"/>
    <w:rsid w:val="00B36667"/>
    <w:rsid w:val="00B3667C"/>
    <w:rsid w:val="00B36C6C"/>
    <w:rsid w:val="00B36F6E"/>
    <w:rsid w:val="00B379DC"/>
    <w:rsid w:val="00B409BB"/>
    <w:rsid w:val="00B41511"/>
    <w:rsid w:val="00B41C4B"/>
    <w:rsid w:val="00B42267"/>
    <w:rsid w:val="00B425F4"/>
    <w:rsid w:val="00B42F5C"/>
    <w:rsid w:val="00B4336E"/>
    <w:rsid w:val="00B439D2"/>
    <w:rsid w:val="00B43F45"/>
    <w:rsid w:val="00B441F0"/>
    <w:rsid w:val="00B44344"/>
    <w:rsid w:val="00B443DA"/>
    <w:rsid w:val="00B44753"/>
    <w:rsid w:val="00B448B8"/>
    <w:rsid w:val="00B44E19"/>
    <w:rsid w:val="00B460F2"/>
    <w:rsid w:val="00B46B4C"/>
    <w:rsid w:val="00B46DE6"/>
    <w:rsid w:val="00B47080"/>
    <w:rsid w:val="00B47635"/>
    <w:rsid w:val="00B51002"/>
    <w:rsid w:val="00B51BCD"/>
    <w:rsid w:val="00B51E6C"/>
    <w:rsid w:val="00B52A5A"/>
    <w:rsid w:val="00B52C89"/>
    <w:rsid w:val="00B52FB8"/>
    <w:rsid w:val="00B53371"/>
    <w:rsid w:val="00B5337D"/>
    <w:rsid w:val="00B53543"/>
    <w:rsid w:val="00B53B37"/>
    <w:rsid w:val="00B53DB7"/>
    <w:rsid w:val="00B54274"/>
    <w:rsid w:val="00B54582"/>
    <w:rsid w:val="00B549A5"/>
    <w:rsid w:val="00B54D44"/>
    <w:rsid w:val="00B54D83"/>
    <w:rsid w:val="00B54E1A"/>
    <w:rsid w:val="00B5534C"/>
    <w:rsid w:val="00B55AE1"/>
    <w:rsid w:val="00B55E19"/>
    <w:rsid w:val="00B5641F"/>
    <w:rsid w:val="00B5660E"/>
    <w:rsid w:val="00B56E31"/>
    <w:rsid w:val="00B5715C"/>
    <w:rsid w:val="00B573F6"/>
    <w:rsid w:val="00B57B3A"/>
    <w:rsid w:val="00B57D05"/>
    <w:rsid w:val="00B60620"/>
    <w:rsid w:val="00B60A1A"/>
    <w:rsid w:val="00B61539"/>
    <w:rsid w:val="00B61662"/>
    <w:rsid w:val="00B61BFD"/>
    <w:rsid w:val="00B6210B"/>
    <w:rsid w:val="00B62A10"/>
    <w:rsid w:val="00B639E3"/>
    <w:rsid w:val="00B63B9A"/>
    <w:rsid w:val="00B63F86"/>
    <w:rsid w:val="00B6418E"/>
    <w:rsid w:val="00B6451D"/>
    <w:rsid w:val="00B64D2F"/>
    <w:rsid w:val="00B64E87"/>
    <w:rsid w:val="00B653D1"/>
    <w:rsid w:val="00B65B8B"/>
    <w:rsid w:val="00B675B5"/>
    <w:rsid w:val="00B67A74"/>
    <w:rsid w:val="00B67B66"/>
    <w:rsid w:val="00B705CF"/>
    <w:rsid w:val="00B70E68"/>
    <w:rsid w:val="00B711A7"/>
    <w:rsid w:val="00B7194A"/>
    <w:rsid w:val="00B72001"/>
    <w:rsid w:val="00B72880"/>
    <w:rsid w:val="00B72920"/>
    <w:rsid w:val="00B72DFD"/>
    <w:rsid w:val="00B73052"/>
    <w:rsid w:val="00B7527E"/>
    <w:rsid w:val="00B7562E"/>
    <w:rsid w:val="00B75EFA"/>
    <w:rsid w:val="00B75F3E"/>
    <w:rsid w:val="00B764BC"/>
    <w:rsid w:val="00B7671F"/>
    <w:rsid w:val="00B76B20"/>
    <w:rsid w:val="00B774B6"/>
    <w:rsid w:val="00B77C6E"/>
    <w:rsid w:val="00B806DF"/>
    <w:rsid w:val="00B81C77"/>
    <w:rsid w:val="00B8235C"/>
    <w:rsid w:val="00B8244A"/>
    <w:rsid w:val="00B8286C"/>
    <w:rsid w:val="00B832BC"/>
    <w:rsid w:val="00B83ACF"/>
    <w:rsid w:val="00B85842"/>
    <w:rsid w:val="00B85D44"/>
    <w:rsid w:val="00B8652F"/>
    <w:rsid w:val="00B86786"/>
    <w:rsid w:val="00B86851"/>
    <w:rsid w:val="00B86FB4"/>
    <w:rsid w:val="00B87E59"/>
    <w:rsid w:val="00B906E0"/>
    <w:rsid w:val="00B90961"/>
    <w:rsid w:val="00B90D16"/>
    <w:rsid w:val="00B91250"/>
    <w:rsid w:val="00B913F9"/>
    <w:rsid w:val="00B91BD1"/>
    <w:rsid w:val="00B91CBF"/>
    <w:rsid w:val="00B921E0"/>
    <w:rsid w:val="00B93074"/>
    <w:rsid w:val="00B9327C"/>
    <w:rsid w:val="00B9353F"/>
    <w:rsid w:val="00B93701"/>
    <w:rsid w:val="00B93D54"/>
    <w:rsid w:val="00B94439"/>
    <w:rsid w:val="00B945A3"/>
    <w:rsid w:val="00B94689"/>
    <w:rsid w:val="00B94AE3"/>
    <w:rsid w:val="00B94C42"/>
    <w:rsid w:val="00B95319"/>
    <w:rsid w:val="00B95436"/>
    <w:rsid w:val="00B958C0"/>
    <w:rsid w:val="00B9593B"/>
    <w:rsid w:val="00B95989"/>
    <w:rsid w:val="00B9691A"/>
    <w:rsid w:val="00B96F42"/>
    <w:rsid w:val="00B970A2"/>
    <w:rsid w:val="00B970D0"/>
    <w:rsid w:val="00B9773B"/>
    <w:rsid w:val="00B97812"/>
    <w:rsid w:val="00B97B01"/>
    <w:rsid w:val="00B97D61"/>
    <w:rsid w:val="00BA0259"/>
    <w:rsid w:val="00BA0580"/>
    <w:rsid w:val="00BA0BF5"/>
    <w:rsid w:val="00BA0E37"/>
    <w:rsid w:val="00BA0E91"/>
    <w:rsid w:val="00BA13D6"/>
    <w:rsid w:val="00BA15BF"/>
    <w:rsid w:val="00BA1C7E"/>
    <w:rsid w:val="00BA2BE8"/>
    <w:rsid w:val="00BA3BEF"/>
    <w:rsid w:val="00BA3D11"/>
    <w:rsid w:val="00BA4C15"/>
    <w:rsid w:val="00BA515D"/>
    <w:rsid w:val="00BA51B9"/>
    <w:rsid w:val="00BA53B0"/>
    <w:rsid w:val="00BA5A76"/>
    <w:rsid w:val="00BA5F3A"/>
    <w:rsid w:val="00BA6997"/>
    <w:rsid w:val="00BA6B12"/>
    <w:rsid w:val="00BA7708"/>
    <w:rsid w:val="00BA79CE"/>
    <w:rsid w:val="00BA7CBC"/>
    <w:rsid w:val="00BA7D20"/>
    <w:rsid w:val="00BA7D9E"/>
    <w:rsid w:val="00BA7ECD"/>
    <w:rsid w:val="00BB08CA"/>
    <w:rsid w:val="00BB0BF4"/>
    <w:rsid w:val="00BB0C70"/>
    <w:rsid w:val="00BB0D73"/>
    <w:rsid w:val="00BB180F"/>
    <w:rsid w:val="00BB206E"/>
    <w:rsid w:val="00BB2463"/>
    <w:rsid w:val="00BB2578"/>
    <w:rsid w:val="00BB26CE"/>
    <w:rsid w:val="00BB2700"/>
    <w:rsid w:val="00BB2B76"/>
    <w:rsid w:val="00BB3193"/>
    <w:rsid w:val="00BB3542"/>
    <w:rsid w:val="00BB39CB"/>
    <w:rsid w:val="00BB3A3A"/>
    <w:rsid w:val="00BB3D3B"/>
    <w:rsid w:val="00BB3D49"/>
    <w:rsid w:val="00BB44EC"/>
    <w:rsid w:val="00BB4886"/>
    <w:rsid w:val="00BB4C91"/>
    <w:rsid w:val="00BB4CA3"/>
    <w:rsid w:val="00BB50B0"/>
    <w:rsid w:val="00BB5224"/>
    <w:rsid w:val="00BB5446"/>
    <w:rsid w:val="00BB5D73"/>
    <w:rsid w:val="00BB6201"/>
    <w:rsid w:val="00BB64A4"/>
    <w:rsid w:val="00BB6D20"/>
    <w:rsid w:val="00BB753A"/>
    <w:rsid w:val="00BB768B"/>
    <w:rsid w:val="00BB76CC"/>
    <w:rsid w:val="00BB7EE3"/>
    <w:rsid w:val="00BC12B5"/>
    <w:rsid w:val="00BC1F46"/>
    <w:rsid w:val="00BC2A1F"/>
    <w:rsid w:val="00BC3162"/>
    <w:rsid w:val="00BC3364"/>
    <w:rsid w:val="00BC3A59"/>
    <w:rsid w:val="00BC4384"/>
    <w:rsid w:val="00BC56D7"/>
    <w:rsid w:val="00BC56DF"/>
    <w:rsid w:val="00BC58CF"/>
    <w:rsid w:val="00BC59E8"/>
    <w:rsid w:val="00BC5A82"/>
    <w:rsid w:val="00BC5A9D"/>
    <w:rsid w:val="00BC5F77"/>
    <w:rsid w:val="00BC6143"/>
    <w:rsid w:val="00BC62A1"/>
    <w:rsid w:val="00BC6484"/>
    <w:rsid w:val="00BC6563"/>
    <w:rsid w:val="00BC6637"/>
    <w:rsid w:val="00BC74DB"/>
    <w:rsid w:val="00BC753F"/>
    <w:rsid w:val="00BC79A2"/>
    <w:rsid w:val="00BC7A0E"/>
    <w:rsid w:val="00BC7F31"/>
    <w:rsid w:val="00BC7FCC"/>
    <w:rsid w:val="00BD09A1"/>
    <w:rsid w:val="00BD0C37"/>
    <w:rsid w:val="00BD2532"/>
    <w:rsid w:val="00BD267A"/>
    <w:rsid w:val="00BD2792"/>
    <w:rsid w:val="00BD27DD"/>
    <w:rsid w:val="00BD2B42"/>
    <w:rsid w:val="00BD2B5B"/>
    <w:rsid w:val="00BD2FA2"/>
    <w:rsid w:val="00BD4199"/>
    <w:rsid w:val="00BD443F"/>
    <w:rsid w:val="00BD447F"/>
    <w:rsid w:val="00BD4844"/>
    <w:rsid w:val="00BD4E76"/>
    <w:rsid w:val="00BD5035"/>
    <w:rsid w:val="00BD5479"/>
    <w:rsid w:val="00BD5CB6"/>
    <w:rsid w:val="00BD63E6"/>
    <w:rsid w:val="00BD6F7D"/>
    <w:rsid w:val="00BD6FF7"/>
    <w:rsid w:val="00BD7263"/>
    <w:rsid w:val="00BD74EF"/>
    <w:rsid w:val="00BD7530"/>
    <w:rsid w:val="00BD788F"/>
    <w:rsid w:val="00BE068D"/>
    <w:rsid w:val="00BE06A5"/>
    <w:rsid w:val="00BE07DA"/>
    <w:rsid w:val="00BE0A55"/>
    <w:rsid w:val="00BE0B28"/>
    <w:rsid w:val="00BE0E9A"/>
    <w:rsid w:val="00BE14FE"/>
    <w:rsid w:val="00BE2210"/>
    <w:rsid w:val="00BE2348"/>
    <w:rsid w:val="00BE24A8"/>
    <w:rsid w:val="00BE2AAE"/>
    <w:rsid w:val="00BE2D80"/>
    <w:rsid w:val="00BE2EA0"/>
    <w:rsid w:val="00BE3F0E"/>
    <w:rsid w:val="00BE43C8"/>
    <w:rsid w:val="00BE4ABB"/>
    <w:rsid w:val="00BE4F85"/>
    <w:rsid w:val="00BE561A"/>
    <w:rsid w:val="00BE59EF"/>
    <w:rsid w:val="00BE5C31"/>
    <w:rsid w:val="00BE6068"/>
    <w:rsid w:val="00BE6803"/>
    <w:rsid w:val="00BE7D67"/>
    <w:rsid w:val="00BF00C7"/>
    <w:rsid w:val="00BF0247"/>
    <w:rsid w:val="00BF03B2"/>
    <w:rsid w:val="00BF03EF"/>
    <w:rsid w:val="00BF0F63"/>
    <w:rsid w:val="00BF105E"/>
    <w:rsid w:val="00BF141C"/>
    <w:rsid w:val="00BF173A"/>
    <w:rsid w:val="00BF1F19"/>
    <w:rsid w:val="00BF2059"/>
    <w:rsid w:val="00BF22F4"/>
    <w:rsid w:val="00BF2E8A"/>
    <w:rsid w:val="00BF3BB1"/>
    <w:rsid w:val="00BF45F5"/>
    <w:rsid w:val="00BF4A73"/>
    <w:rsid w:val="00BF518B"/>
    <w:rsid w:val="00BF553F"/>
    <w:rsid w:val="00BF5EC5"/>
    <w:rsid w:val="00BF6BF5"/>
    <w:rsid w:val="00BF73A6"/>
    <w:rsid w:val="00BF79AD"/>
    <w:rsid w:val="00BF7B19"/>
    <w:rsid w:val="00C00890"/>
    <w:rsid w:val="00C00AFE"/>
    <w:rsid w:val="00C00F4E"/>
    <w:rsid w:val="00C0101D"/>
    <w:rsid w:val="00C01045"/>
    <w:rsid w:val="00C01294"/>
    <w:rsid w:val="00C02A13"/>
    <w:rsid w:val="00C0330B"/>
    <w:rsid w:val="00C03448"/>
    <w:rsid w:val="00C0429B"/>
    <w:rsid w:val="00C0451A"/>
    <w:rsid w:val="00C05489"/>
    <w:rsid w:val="00C05D3C"/>
    <w:rsid w:val="00C05DE1"/>
    <w:rsid w:val="00C06337"/>
    <w:rsid w:val="00C06521"/>
    <w:rsid w:val="00C06BDA"/>
    <w:rsid w:val="00C070A4"/>
    <w:rsid w:val="00C0739C"/>
    <w:rsid w:val="00C07600"/>
    <w:rsid w:val="00C076CA"/>
    <w:rsid w:val="00C07A10"/>
    <w:rsid w:val="00C07E15"/>
    <w:rsid w:val="00C07E28"/>
    <w:rsid w:val="00C10362"/>
    <w:rsid w:val="00C10A77"/>
    <w:rsid w:val="00C10CA0"/>
    <w:rsid w:val="00C1180C"/>
    <w:rsid w:val="00C11B9A"/>
    <w:rsid w:val="00C1203A"/>
    <w:rsid w:val="00C128E8"/>
    <w:rsid w:val="00C12CA5"/>
    <w:rsid w:val="00C13127"/>
    <w:rsid w:val="00C13871"/>
    <w:rsid w:val="00C14805"/>
    <w:rsid w:val="00C14E56"/>
    <w:rsid w:val="00C15133"/>
    <w:rsid w:val="00C152BD"/>
    <w:rsid w:val="00C15E38"/>
    <w:rsid w:val="00C16698"/>
    <w:rsid w:val="00C16962"/>
    <w:rsid w:val="00C16BA1"/>
    <w:rsid w:val="00C17B1B"/>
    <w:rsid w:val="00C2069C"/>
    <w:rsid w:val="00C20868"/>
    <w:rsid w:val="00C20A27"/>
    <w:rsid w:val="00C216EE"/>
    <w:rsid w:val="00C21D7A"/>
    <w:rsid w:val="00C21EE9"/>
    <w:rsid w:val="00C23265"/>
    <w:rsid w:val="00C23C47"/>
    <w:rsid w:val="00C240F4"/>
    <w:rsid w:val="00C243B2"/>
    <w:rsid w:val="00C24787"/>
    <w:rsid w:val="00C24A4A"/>
    <w:rsid w:val="00C25AC1"/>
    <w:rsid w:val="00C2654E"/>
    <w:rsid w:val="00C266A6"/>
    <w:rsid w:val="00C266F1"/>
    <w:rsid w:val="00C26F67"/>
    <w:rsid w:val="00C26F90"/>
    <w:rsid w:val="00C2724F"/>
    <w:rsid w:val="00C2769E"/>
    <w:rsid w:val="00C27E6B"/>
    <w:rsid w:val="00C27E74"/>
    <w:rsid w:val="00C3049D"/>
    <w:rsid w:val="00C305BF"/>
    <w:rsid w:val="00C30965"/>
    <w:rsid w:val="00C30B7E"/>
    <w:rsid w:val="00C30D77"/>
    <w:rsid w:val="00C3101F"/>
    <w:rsid w:val="00C3162E"/>
    <w:rsid w:val="00C31C1D"/>
    <w:rsid w:val="00C31E02"/>
    <w:rsid w:val="00C320B3"/>
    <w:rsid w:val="00C32833"/>
    <w:rsid w:val="00C32D30"/>
    <w:rsid w:val="00C32DA5"/>
    <w:rsid w:val="00C32E66"/>
    <w:rsid w:val="00C33966"/>
    <w:rsid w:val="00C339CF"/>
    <w:rsid w:val="00C33E78"/>
    <w:rsid w:val="00C345D4"/>
    <w:rsid w:val="00C345EA"/>
    <w:rsid w:val="00C3571B"/>
    <w:rsid w:val="00C35E07"/>
    <w:rsid w:val="00C35E37"/>
    <w:rsid w:val="00C35E9A"/>
    <w:rsid w:val="00C35EBF"/>
    <w:rsid w:val="00C36805"/>
    <w:rsid w:val="00C36FBD"/>
    <w:rsid w:val="00C371BC"/>
    <w:rsid w:val="00C3738C"/>
    <w:rsid w:val="00C375FB"/>
    <w:rsid w:val="00C37608"/>
    <w:rsid w:val="00C37F72"/>
    <w:rsid w:val="00C40295"/>
    <w:rsid w:val="00C40585"/>
    <w:rsid w:val="00C40BB1"/>
    <w:rsid w:val="00C41D13"/>
    <w:rsid w:val="00C41E8A"/>
    <w:rsid w:val="00C42E22"/>
    <w:rsid w:val="00C430DC"/>
    <w:rsid w:val="00C432C6"/>
    <w:rsid w:val="00C43812"/>
    <w:rsid w:val="00C443AF"/>
    <w:rsid w:val="00C44A17"/>
    <w:rsid w:val="00C4545A"/>
    <w:rsid w:val="00C4548B"/>
    <w:rsid w:val="00C45516"/>
    <w:rsid w:val="00C46576"/>
    <w:rsid w:val="00C4657F"/>
    <w:rsid w:val="00C46AA7"/>
    <w:rsid w:val="00C477FE"/>
    <w:rsid w:val="00C47BDA"/>
    <w:rsid w:val="00C47DA6"/>
    <w:rsid w:val="00C5037B"/>
    <w:rsid w:val="00C50AC9"/>
    <w:rsid w:val="00C510E4"/>
    <w:rsid w:val="00C516F0"/>
    <w:rsid w:val="00C51C56"/>
    <w:rsid w:val="00C51E22"/>
    <w:rsid w:val="00C520DC"/>
    <w:rsid w:val="00C527F5"/>
    <w:rsid w:val="00C52B32"/>
    <w:rsid w:val="00C53441"/>
    <w:rsid w:val="00C53C70"/>
    <w:rsid w:val="00C5405C"/>
    <w:rsid w:val="00C5432E"/>
    <w:rsid w:val="00C544FA"/>
    <w:rsid w:val="00C5462D"/>
    <w:rsid w:val="00C54655"/>
    <w:rsid w:val="00C54A80"/>
    <w:rsid w:val="00C54C43"/>
    <w:rsid w:val="00C54D67"/>
    <w:rsid w:val="00C5536A"/>
    <w:rsid w:val="00C55D1D"/>
    <w:rsid w:val="00C55D32"/>
    <w:rsid w:val="00C56E6C"/>
    <w:rsid w:val="00C57E22"/>
    <w:rsid w:val="00C60119"/>
    <w:rsid w:val="00C601F0"/>
    <w:rsid w:val="00C60636"/>
    <w:rsid w:val="00C60B04"/>
    <w:rsid w:val="00C61156"/>
    <w:rsid w:val="00C61DFA"/>
    <w:rsid w:val="00C629CE"/>
    <w:rsid w:val="00C62CC3"/>
    <w:rsid w:val="00C63C51"/>
    <w:rsid w:val="00C63D37"/>
    <w:rsid w:val="00C64365"/>
    <w:rsid w:val="00C65D36"/>
    <w:rsid w:val="00C6641A"/>
    <w:rsid w:val="00C6645C"/>
    <w:rsid w:val="00C667D5"/>
    <w:rsid w:val="00C6730C"/>
    <w:rsid w:val="00C677BB"/>
    <w:rsid w:val="00C67A09"/>
    <w:rsid w:val="00C67C5A"/>
    <w:rsid w:val="00C67CBA"/>
    <w:rsid w:val="00C67D4F"/>
    <w:rsid w:val="00C67EEB"/>
    <w:rsid w:val="00C700A0"/>
    <w:rsid w:val="00C70201"/>
    <w:rsid w:val="00C70475"/>
    <w:rsid w:val="00C716EA"/>
    <w:rsid w:val="00C71C85"/>
    <w:rsid w:val="00C71D3D"/>
    <w:rsid w:val="00C71FE1"/>
    <w:rsid w:val="00C721EF"/>
    <w:rsid w:val="00C7241E"/>
    <w:rsid w:val="00C72EDC"/>
    <w:rsid w:val="00C7315F"/>
    <w:rsid w:val="00C731A2"/>
    <w:rsid w:val="00C73B2C"/>
    <w:rsid w:val="00C73F21"/>
    <w:rsid w:val="00C741BA"/>
    <w:rsid w:val="00C74D5A"/>
    <w:rsid w:val="00C74E78"/>
    <w:rsid w:val="00C74EE8"/>
    <w:rsid w:val="00C7530F"/>
    <w:rsid w:val="00C7531F"/>
    <w:rsid w:val="00C759D3"/>
    <w:rsid w:val="00C764FD"/>
    <w:rsid w:val="00C76921"/>
    <w:rsid w:val="00C76CCD"/>
    <w:rsid w:val="00C77218"/>
    <w:rsid w:val="00C81207"/>
    <w:rsid w:val="00C813DD"/>
    <w:rsid w:val="00C8197A"/>
    <w:rsid w:val="00C82486"/>
    <w:rsid w:val="00C83DDF"/>
    <w:rsid w:val="00C84566"/>
    <w:rsid w:val="00C84D5E"/>
    <w:rsid w:val="00C8563C"/>
    <w:rsid w:val="00C858B5"/>
    <w:rsid w:val="00C858DA"/>
    <w:rsid w:val="00C85D0B"/>
    <w:rsid w:val="00C868A3"/>
    <w:rsid w:val="00C868B4"/>
    <w:rsid w:val="00C86B3C"/>
    <w:rsid w:val="00C874E1"/>
    <w:rsid w:val="00C87CA0"/>
    <w:rsid w:val="00C9023A"/>
    <w:rsid w:val="00C9086F"/>
    <w:rsid w:val="00C908EC"/>
    <w:rsid w:val="00C91677"/>
    <w:rsid w:val="00C9169B"/>
    <w:rsid w:val="00C91AFE"/>
    <w:rsid w:val="00C91B60"/>
    <w:rsid w:val="00C92400"/>
    <w:rsid w:val="00C92566"/>
    <w:rsid w:val="00C92986"/>
    <w:rsid w:val="00C94F2F"/>
    <w:rsid w:val="00C95942"/>
    <w:rsid w:val="00C95B6F"/>
    <w:rsid w:val="00C95FB4"/>
    <w:rsid w:val="00C9638B"/>
    <w:rsid w:val="00C963A1"/>
    <w:rsid w:val="00C963B0"/>
    <w:rsid w:val="00C96C4C"/>
    <w:rsid w:val="00C96E41"/>
    <w:rsid w:val="00C96F3A"/>
    <w:rsid w:val="00C9766B"/>
    <w:rsid w:val="00CA043F"/>
    <w:rsid w:val="00CA05BC"/>
    <w:rsid w:val="00CA0D97"/>
    <w:rsid w:val="00CA2EB6"/>
    <w:rsid w:val="00CA30EE"/>
    <w:rsid w:val="00CA31D4"/>
    <w:rsid w:val="00CA3B1C"/>
    <w:rsid w:val="00CA430D"/>
    <w:rsid w:val="00CA4814"/>
    <w:rsid w:val="00CA4DB1"/>
    <w:rsid w:val="00CA4DD0"/>
    <w:rsid w:val="00CA4F01"/>
    <w:rsid w:val="00CA522D"/>
    <w:rsid w:val="00CA5DA7"/>
    <w:rsid w:val="00CA6E60"/>
    <w:rsid w:val="00CA71A6"/>
    <w:rsid w:val="00CA79FB"/>
    <w:rsid w:val="00CA7B99"/>
    <w:rsid w:val="00CA7C0F"/>
    <w:rsid w:val="00CA7D2B"/>
    <w:rsid w:val="00CB0572"/>
    <w:rsid w:val="00CB0845"/>
    <w:rsid w:val="00CB0A06"/>
    <w:rsid w:val="00CB0A91"/>
    <w:rsid w:val="00CB0D23"/>
    <w:rsid w:val="00CB0E91"/>
    <w:rsid w:val="00CB15DD"/>
    <w:rsid w:val="00CB1614"/>
    <w:rsid w:val="00CB1796"/>
    <w:rsid w:val="00CB1CA5"/>
    <w:rsid w:val="00CB2A22"/>
    <w:rsid w:val="00CB2FBA"/>
    <w:rsid w:val="00CB30D6"/>
    <w:rsid w:val="00CB5940"/>
    <w:rsid w:val="00CB6779"/>
    <w:rsid w:val="00CB6C21"/>
    <w:rsid w:val="00CB72B0"/>
    <w:rsid w:val="00CB7634"/>
    <w:rsid w:val="00CB7662"/>
    <w:rsid w:val="00CB779C"/>
    <w:rsid w:val="00CB7CB9"/>
    <w:rsid w:val="00CC1170"/>
    <w:rsid w:val="00CC1866"/>
    <w:rsid w:val="00CC1E98"/>
    <w:rsid w:val="00CC2348"/>
    <w:rsid w:val="00CC27E3"/>
    <w:rsid w:val="00CC2A6A"/>
    <w:rsid w:val="00CC3993"/>
    <w:rsid w:val="00CC4027"/>
    <w:rsid w:val="00CC4199"/>
    <w:rsid w:val="00CC422C"/>
    <w:rsid w:val="00CC4C57"/>
    <w:rsid w:val="00CC6238"/>
    <w:rsid w:val="00CC7873"/>
    <w:rsid w:val="00CC7BE2"/>
    <w:rsid w:val="00CD0515"/>
    <w:rsid w:val="00CD0569"/>
    <w:rsid w:val="00CD175A"/>
    <w:rsid w:val="00CD1D31"/>
    <w:rsid w:val="00CD3086"/>
    <w:rsid w:val="00CD33EA"/>
    <w:rsid w:val="00CD3492"/>
    <w:rsid w:val="00CD3F19"/>
    <w:rsid w:val="00CD3F7A"/>
    <w:rsid w:val="00CD4563"/>
    <w:rsid w:val="00CD521C"/>
    <w:rsid w:val="00CD66D5"/>
    <w:rsid w:val="00CD6DB5"/>
    <w:rsid w:val="00CD78BD"/>
    <w:rsid w:val="00CE00D9"/>
    <w:rsid w:val="00CE03F4"/>
    <w:rsid w:val="00CE059B"/>
    <w:rsid w:val="00CE13B6"/>
    <w:rsid w:val="00CE1630"/>
    <w:rsid w:val="00CE19F0"/>
    <w:rsid w:val="00CE2C7A"/>
    <w:rsid w:val="00CE31C6"/>
    <w:rsid w:val="00CE333A"/>
    <w:rsid w:val="00CE3AA7"/>
    <w:rsid w:val="00CE3AE9"/>
    <w:rsid w:val="00CE3D95"/>
    <w:rsid w:val="00CE3EBD"/>
    <w:rsid w:val="00CE400B"/>
    <w:rsid w:val="00CE43EB"/>
    <w:rsid w:val="00CE4580"/>
    <w:rsid w:val="00CE4B3B"/>
    <w:rsid w:val="00CE4C5D"/>
    <w:rsid w:val="00CE5C4F"/>
    <w:rsid w:val="00CE670C"/>
    <w:rsid w:val="00CE6866"/>
    <w:rsid w:val="00CE7C06"/>
    <w:rsid w:val="00CF04A3"/>
    <w:rsid w:val="00CF0775"/>
    <w:rsid w:val="00CF0888"/>
    <w:rsid w:val="00CF0BF6"/>
    <w:rsid w:val="00CF0C93"/>
    <w:rsid w:val="00CF1371"/>
    <w:rsid w:val="00CF20A2"/>
    <w:rsid w:val="00CF2772"/>
    <w:rsid w:val="00CF3157"/>
    <w:rsid w:val="00CF33D3"/>
    <w:rsid w:val="00CF3A5C"/>
    <w:rsid w:val="00CF3C14"/>
    <w:rsid w:val="00CF3E84"/>
    <w:rsid w:val="00CF482E"/>
    <w:rsid w:val="00CF5012"/>
    <w:rsid w:val="00CF5B46"/>
    <w:rsid w:val="00CF5E28"/>
    <w:rsid w:val="00CF5E71"/>
    <w:rsid w:val="00CF61FD"/>
    <w:rsid w:val="00CF7925"/>
    <w:rsid w:val="00CF7CB2"/>
    <w:rsid w:val="00D00BDB"/>
    <w:rsid w:val="00D00DD2"/>
    <w:rsid w:val="00D01C00"/>
    <w:rsid w:val="00D01F78"/>
    <w:rsid w:val="00D02334"/>
    <w:rsid w:val="00D0275C"/>
    <w:rsid w:val="00D0318B"/>
    <w:rsid w:val="00D049F5"/>
    <w:rsid w:val="00D04A62"/>
    <w:rsid w:val="00D054FC"/>
    <w:rsid w:val="00D05F23"/>
    <w:rsid w:val="00D06190"/>
    <w:rsid w:val="00D06255"/>
    <w:rsid w:val="00D0636A"/>
    <w:rsid w:val="00D06398"/>
    <w:rsid w:val="00D064C6"/>
    <w:rsid w:val="00D06530"/>
    <w:rsid w:val="00D06776"/>
    <w:rsid w:val="00D0712C"/>
    <w:rsid w:val="00D072C4"/>
    <w:rsid w:val="00D07836"/>
    <w:rsid w:val="00D0788C"/>
    <w:rsid w:val="00D07BE2"/>
    <w:rsid w:val="00D10C0D"/>
    <w:rsid w:val="00D10DEE"/>
    <w:rsid w:val="00D112F9"/>
    <w:rsid w:val="00D130FE"/>
    <w:rsid w:val="00D135AE"/>
    <w:rsid w:val="00D13667"/>
    <w:rsid w:val="00D136C5"/>
    <w:rsid w:val="00D14680"/>
    <w:rsid w:val="00D1493A"/>
    <w:rsid w:val="00D149D0"/>
    <w:rsid w:val="00D14AFD"/>
    <w:rsid w:val="00D14C2B"/>
    <w:rsid w:val="00D14C81"/>
    <w:rsid w:val="00D15116"/>
    <w:rsid w:val="00D157D0"/>
    <w:rsid w:val="00D159F2"/>
    <w:rsid w:val="00D163AF"/>
    <w:rsid w:val="00D16656"/>
    <w:rsid w:val="00D166CD"/>
    <w:rsid w:val="00D17128"/>
    <w:rsid w:val="00D177A8"/>
    <w:rsid w:val="00D17A61"/>
    <w:rsid w:val="00D17A89"/>
    <w:rsid w:val="00D201B9"/>
    <w:rsid w:val="00D2022C"/>
    <w:rsid w:val="00D2035B"/>
    <w:rsid w:val="00D2126D"/>
    <w:rsid w:val="00D2172D"/>
    <w:rsid w:val="00D21B4F"/>
    <w:rsid w:val="00D21B94"/>
    <w:rsid w:val="00D2212A"/>
    <w:rsid w:val="00D2223B"/>
    <w:rsid w:val="00D22CBE"/>
    <w:rsid w:val="00D23B8D"/>
    <w:rsid w:val="00D24FAD"/>
    <w:rsid w:val="00D25160"/>
    <w:rsid w:val="00D27414"/>
    <w:rsid w:val="00D27EF6"/>
    <w:rsid w:val="00D3140A"/>
    <w:rsid w:val="00D315E7"/>
    <w:rsid w:val="00D31F0A"/>
    <w:rsid w:val="00D32249"/>
    <w:rsid w:val="00D32745"/>
    <w:rsid w:val="00D328DE"/>
    <w:rsid w:val="00D32C5E"/>
    <w:rsid w:val="00D330D0"/>
    <w:rsid w:val="00D3405E"/>
    <w:rsid w:val="00D35150"/>
    <w:rsid w:val="00D35180"/>
    <w:rsid w:val="00D355CD"/>
    <w:rsid w:val="00D35958"/>
    <w:rsid w:val="00D35BDA"/>
    <w:rsid w:val="00D36573"/>
    <w:rsid w:val="00D36617"/>
    <w:rsid w:val="00D36CFC"/>
    <w:rsid w:val="00D37671"/>
    <w:rsid w:val="00D376DB"/>
    <w:rsid w:val="00D37C4E"/>
    <w:rsid w:val="00D37FCF"/>
    <w:rsid w:val="00D40637"/>
    <w:rsid w:val="00D408C4"/>
    <w:rsid w:val="00D41056"/>
    <w:rsid w:val="00D413FB"/>
    <w:rsid w:val="00D4149B"/>
    <w:rsid w:val="00D41CD9"/>
    <w:rsid w:val="00D41F2A"/>
    <w:rsid w:val="00D43C3C"/>
    <w:rsid w:val="00D43DA1"/>
    <w:rsid w:val="00D44512"/>
    <w:rsid w:val="00D44CA1"/>
    <w:rsid w:val="00D4526A"/>
    <w:rsid w:val="00D46743"/>
    <w:rsid w:val="00D46B90"/>
    <w:rsid w:val="00D4722D"/>
    <w:rsid w:val="00D47D84"/>
    <w:rsid w:val="00D5030C"/>
    <w:rsid w:val="00D50B88"/>
    <w:rsid w:val="00D512A5"/>
    <w:rsid w:val="00D512AC"/>
    <w:rsid w:val="00D5154B"/>
    <w:rsid w:val="00D5165F"/>
    <w:rsid w:val="00D516C9"/>
    <w:rsid w:val="00D51826"/>
    <w:rsid w:val="00D51B35"/>
    <w:rsid w:val="00D521A0"/>
    <w:rsid w:val="00D524D9"/>
    <w:rsid w:val="00D5322F"/>
    <w:rsid w:val="00D545E7"/>
    <w:rsid w:val="00D54A37"/>
    <w:rsid w:val="00D55C5C"/>
    <w:rsid w:val="00D55D5B"/>
    <w:rsid w:val="00D56757"/>
    <w:rsid w:val="00D56B4D"/>
    <w:rsid w:val="00D57868"/>
    <w:rsid w:val="00D60193"/>
    <w:rsid w:val="00D60391"/>
    <w:rsid w:val="00D603EE"/>
    <w:rsid w:val="00D60559"/>
    <w:rsid w:val="00D60928"/>
    <w:rsid w:val="00D60C31"/>
    <w:rsid w:val="00D61815"/>
    <w:rsid w:val="00D6182F"/>
    <w:rsid w:val="00D61AB6"/>
    <w:rsid w:val="00D6245E"/>
    <w:rsid w:val="00D6251B"/>
    <w:rsid w:val="00D626F5"/>
    <w:rsid w:val="00D63430"/>
    <w:rsid w:val="00D638CC"/>
    <w:rsid w:val="00D63CE7"/>
    <w:rsid w:val="00D64AAB"/>
    <w:rsid w:val="00D64D0A"/>
    <w:rsid w:val="00D65752"/>
    <w:rsid w:val="00D65810"/>
    <w:rsid w:val="00D663D7"/>
    <w:rsid w:val="00D6713C"/>
    <w:rsid w:val="00D700B1"/>
    <w:rsid w:val="00D70484"/>
    <w:rsid w:val="00D7056E"/>
    <w:rsid w:val="00D70650"/>
    <w:rsid w:val="00D709EB"/>
    <w:rsid w:val="00D7116F"/>
    <w:rsid w:val="00D7219A"/>
    <w:rsid w:val="00D72418"/>
    <w:rsid w:val="00D72BD4"/>
    <w:rsid w:val="00D73068"/>
    <w:rsid w:val="00D7377B"/>
    <w:rsid w:val="00D737C5"/>
    <w:rsid w:val="00D7397E"/>
    <w:rsid w:val="00D73E44"/>
    <w:rsid w:val="00D73E74"/>
    <w:rsid w:val="00D74592"/>
    <w:rsid w:val="00D74925"/>
    <w:rsid w:val="00D7492E"/>
    <w:rsid w:val="00D74B52"/>
    <w:rsid w:val="00D75985"/>
    <w:rsid w:val="00D7673E"/>
    <w:rsid w:val="00D768DD"/>
    <w:rsid w:val="00D769C3"/>
    <w:rsid w:val="00D76B6B"/>
    <w:rsid w:val="00D77256"/>
    <w:rsid w:val="00D77618"/>
    <w:rsid w:val="00D77CC4"/>
    <w:rsid w:val="00D802C9"/>
    <w:rsid w:val="00D805F7"/>
    <w:rsid w:val="00D81285"/>
    <w:rsid w:val="00D81290"/>
    <w:rsid w:val="00D8132B"/>
    <w:rsid w:val="00D820C8"/>
    <w:rsid w:val="00D824E0"/>
    <w:rsid w:val="00D82704"/>
    <w:rsid w:val="00D838BF"/>
    <w:rsid w:val="00D839DC"/>
    <w:rsid w:val="00D840BE"/>
    <w:rsid w:val="00D84606"/>
    <w:rsid w:val="00D84786"/>
    <w:rsid w:val="00D84B22"/>
    <w:rsid w:val="00D84C52"/>
    <w:rsid w:val="00D84CF0"/>
    <w:rsid w:val="00D85495"/>
    <w:rsid w:val="00D85607"/>
    <w:rsid w:val="00D865EF"/>
    <w:rsid w:val="00D86C7A"/>
    <w:rsid w:val="00D86D54"/>
    <w:rsid w:val="00D8738E"/>
    <w:rsid w:val="00D87BE7"/>
    <w:rsid w:val="00D87DF1"/>
    <w:rsid w:val="00D900DE"/>
    <w:rsid w:val="00D90242"/>
    <w:rsid w:val="00D90B74"/>
    <w:rsid w:val="00D914BD"/>
    <w:rsid w:val="00D9178F"/>
    <w:rsid w:val="00D91E25"/>
    <w:rsid w:val="00D92157"/>
    <w:rsid w:val="00D92D1B"/>
    <w:rsid w:val="00D92DDF"/>
    <w:rsid w:val="00D92EB0"/>
    <w:rsid w:val="00D93167"/>
    <w:rsid w:val="00D93333"/>
    <w:rsid w:val="00D935B6"/>
    <w:rsid w:val="00D94D54"/>
    <w:rsid w:val="00D94DCD"/>
    <w:rsid w:val="00D94E6D"/>
    <w:rsid w:val="00D9517F"/>
    <w:rsid w:val="00D95F73"/>
    <w:rsid w:val="00D96291"/>
    <w:rsid w:val="00D9693F"/>
    <w:rsid w:val="00D96AC3"/>
    <w:rsid w:val="00D96EE7"/>
    <w:rsid w:val="00D97736"/>
    <w:rsid w:val="00D979B5"/>
    <w:rsid w:val="00D97DA4"/>
    <w:rsid w:val="00DA087F"/>
    <w:rsid w:val="00DA0CB1"/>
    <w:rsid w:val="00DA0D9E"/>
    <w:rsid w:val="00DA0F22"/>
    <w:rsid w:val="00DA171E"/>
    <w:rsid w:val="00DA1E68"/>
    <w:rsid w:val="00DA2836"/>
    <w:rsid w:val="00DA290C"/>
    <w:rsid w:val="00DA2A85"/>
    <w:rsid w:val="00DA2C05"/>
    <w:rsid w:val="00DA32C8"/>
    <w:rsid w:val="00DA47BC"/>
    <w:rsid w:val="00DA4937"/>
    <w:rsid w:val="00DA4A6C"/>
    <w:rsid w:val="00DA4DBD"/>
    <w:rsid w:val="00DA4E3F"/>
    <w:rsid w:val="00DA5105"/>
    <w:rsid w:val="00DA598F"/>
    <w:rsid w:val="00DA5DCF"/>
    <w:rsid w:val="00DA5F28"/>
    <w:rsid w:val="00DA6118"/>
    <w:rsid w:val="00DA742B"/>
    <w:rsid w:val="00DA76B6"/>
    <w:rsid w:val="00DB0015"/>
    <w:rsid w:val="00DB0FC6"/>
    <w:rsid w:val="00DB1CF2"/>
    <w:rsid w:val="00DB2468"/>
    <w:rsid w:val="00DB27EC"/>
    <w:rsid w:val="00DB2D44"/>
    <w:rsid w:val="00DB3820"/>
    <w:rsid w:val="00DB3D81"/>
    <w:rsid w:val="00DB3E32"/>
    <w:rsid w:val="00DB439C"/>
    <w:rsid w:val="00DB54B7"/>
    <w:rsid w:val="00DB55AA"/>
    <w:rsid w:val="00DB5D0C"/>
    <w:rsid w:val="00DB5F1E"/>
    <w:rsid w:val="00DB5F30"/>
    <w:rsid w:val="00DB63AF"/>
    <w:rsid w:val="00DB66BA"/>
    <w:rsid w:val="00DB68BF"/>
    <w:rsid w:val="00DB6D2C"/>
    <w:rsid w:val="00DB7363"/>
    <w:rsid w:val="00DB7418"/>
    <w:rsid w:val="00DB7797"/>
    <w:rsid w:val="00DB788D"/>
    <w:rsid w:val="00DC0300"/>
    <w:rsid w:val="00DC03A9"/>
    <w:rsid w:val="00DC0553"/>
    <w:rsid w:val="00DC0D36"/>
    <w:rsid w:val="00DC18CB"/>
    <w:rsid w:val="00DC1D63"/>
    <w:rsid w:val="00DC26ED"/>
    <w:rsid w:val="00DC3341"/>
    <w:rsid w:val="00DC3590"/>
    <w:rsid w:val="00DC4BE6"/>
    <w:rsid w:val="00DC4E58"/>
    <w:rsid w:val="00DC4EBC"/>
    <w:rsid w:val="00DC5282"/>
    <w:rsid w:val="00DC54AE"/>
    <w:rsid w:val="00DC5638"/>
    <w:rsid w:val="00DC608B"/>
    <w:rsid w:val="00DC6822"/>
    <w:rsid w:val="00DC69E0"/>
    <w:rsid w:val="00DC6B91"/>
    <w:rsid w:val="00DC6B96"/>
    <w:rsid w:val="00DC6D4F"/>
    <w:rsid w:val="00DC6E76"/>
    <w:rsid w:val="00DC778E"/>
    <w:rsid w:val="00DC7B64"/>
    <w:rsid w:val="00DC7E5C"/>
    <w:rsid w:val="00DC7E74"/>
    <w:rsid w:val="00DC7ECE"/>
    <w:rsid w:val="00DD0035"/>
    <w:rsid w:val="00DD0448"/>
    <w:rsid w:val="00DD05FE"/>
    <w:rsid w:val="00DD0BB3"/>
    <w:rsid w:val="00DD0BBB"/>
    <w:rsid w:val="00DD1686"/>
    <w:rsid w:val="00DD1B0D"/>
    <w:rsid w:val="00DD1FE0"/>
    <w:rsid w:val="00DD24A4"/>
    <w:rsid w:val="00DD2890"/>
    <w:rsid w:val="00DD2A7E"/>
    <w:rsid w:val="00DD30CD"/>
    <w:rsid w:val="00DD3922"/>
    <w:rsid w:val="00DD3A61"/>
    <w:rsid w:val="00DD4435"/>
    <w:rsid w:val="00DD473F"/>
    <w:rsid w:val="00DD481B"/>
    <w:rsid w:val="00DD4963"/>
    <w:rsid w:val="00DD74CD"/>
    <w:rsid w:val="00DD75B5"/>
    <w:rsid w:val="00DD799B"/>
    <w:rsid w:val="00DD7CDC"/>
    <w:rsid w:val="00DE0C6C"/>
    <w:rsid w:val="00DE0E01"/>
    <w:rsid w:val="00DE105B"/>
    <w:rsid w:val="00DE11C2"/>
    <w:rsid w:val="00DE1486"/>
    <w:rsid w:val="00DE1512"/>
    <w:rsid w:val="00DE21D0"/>
    <w:rsid w:val="00DE2864"/>
    <w:rsid w:val="00DE2D75"/>
    <w:rsid w:val="00DE3282"/>
    <w:rsid w:val="00DE33BF"/>
    <w:rsid w:val="00DE3640"/>
    <w:rsid w:val="00DE39A3"/>
    <w:rsid w:val="00DE3BFF"/>
    <w:rsid w:val="00DE42AE"/>
    <w:rsid w:val="00DE4670"/>
    <w:rsid w:val="00DE4F56"/>
    <w:rsid w:val="00DE5DE6"/>
    <w:rsid w:val="00DE61C2"/>
    <w:rsid w:val="00DE6A9D"/>
    <w:rsid w:val="00DE7641"/>
    <w:rsid w:val="00DE7793"/>
    <w:rsid w:val="00DE787E"/>
    <w:rsid w:val="00DE7FAB"/>
    <w:rsid w:val="00DF0B57"/>
    <w:rsid w:val="00DF0C0B"/>
    <w:rsid w:val="00DF0FF8"/>
    <w:rsid w:val="00DF14D1"/>
    <w:rsid w:val="00DF14F2"/>
    <w:rsid w:val="00DF1DD5"/>
    <w:rsid w:val="00DF1E95"/>
    <w:rsid w:val="00DF2405"/>
    <w:rsid w:val="00DF2CCF"/>
    <w:rsid w:val="00DF3110"/>
    <w:rsid w:val="00DF3405"/>
    <w:rsid w:val="00DF3F05"/>
    <w:rsid w:val="00DF3F93"/>
    <w:rsid w:val="00DF4126"/>
    <w:rsid w:val="00DF422D"/>
    <w:rsid w:val="00DF4529"/>
    <w:rsid w:val="00DF45F9"/>
    <w:rsid w:val="00DF4701"/>
    <w:rsid w:val="00DF4792"/>
    <w:rsid w:val="00DF48D3"/>
    <w:rsid w:val="00DF50CF"/>
    <w:rsid w:val="00DF50F6"/>
    <w:rsid w:val="00DF560A"/>
    <w:rsid w:val="00DF58D4"/>
    <w:rsid w:val="00DF5DF9"/>
    <w:rsid w:val="00DF6567"/>
    <w:rsid w:val="00DF6575"/>
    <w:rsid w:val="00DF6657"/>
    <w:rsid w:val="00DF66AB"/>
    <w:rsid w:val="00DF6AE2"/>
    <w:rsid w:val="00DF70E1"/>
    <w:rsid w:val="00DF73D1"/>
    <w:rsid w:val="00DF79F0"/>
    <w:rsid w:val="00DF7BB0"/>
    <w:rsid w:val="00DF7F1D"/>
    <w:rsid w:val="00E00259"/>
    <w:rsid w:val="00E00586"/>
    <w:rsid w:val="00E006AD"/>
    <w:rsid w:val="00E0093D"/>
    <w:rsid w:val="00E010A7"/>
    <w:rsid w:val="00E0133B"/>
    <w:rsid w:val="00E0163A"/>
    <w:rsid w:val="00E0196C"/>
    <w:rsid w:val="00E01DC8"/>
    <w:rsid w:val="00E01F7E"/>
    <w:rsid w:val="00E023BF"/>
    <w:rsid w:val="00E0247F"/>
    <w:rsid w:val="00E02702"/>
    <w:rsid w:val="00E028CE"/>
    <w:rsid w:val="00E03C1D"/>
    <w:rsid w:val="00E051C9"/>
    <w:rsid w:val="00E056D6"/>
    <w:rsid w:val="00E059F1"/>
    <w:rsid w:val="00E06B47"/>
    <w:rsid w:val="00E0799B"/>
    <w:rsid w:val="00E10005"/>
    <w:rsid w:val="00E102AD"/>
    <w:rsid w:val="00E106D6"/>
    <w:rsid w:val="00E10727"/>
    <w:rsid w:val="00E10BE3"/>
    <w:rsid w:val="00E1168D"/>
    <w:rsid w:val="00E120C9"/>
    <w:rsid w:val="00E1236C"/>
    <w:rsid w:val="00E12442"/>
    <w:rsid w:val="00E12A5B"/>
    <w:rsid w:val="00E13612"/>
    <w:rsid w:val="00E14BC0"/>
    <w:rsid w:val="00E15B69"/>
    <w:rsid w:val="00E162B5"/>
    <w:rsid w:val="00E16C59"/>
    <w:rsid w:val="00E17364"/>
    <w:rsid w:val="00E17864"/>
    <w:rsid w:val="00E201F3"/>
    <w:rsid w:val="00E20251"/>
    <w:rsid w:val="00E20A95"/>
    <w:rsid w:val="00E20AE2"/>
    <w:rsid w:val="00E20C4C"/>
    <w:rsid w:val="00E20D2E"/>
    <w:rsid w:val="00E20F88"/>
    <w:rsid w:val="00E21771"/>
    <w:rsid w:val="00E217E7"/>
    <w:rsid w:val="00E21929"/>
    <w:rsid w:val="00E22937"/>
    <w:rsid w:val="00E22C23"/>
    <w:rsid w:val="00E22CC4"/>
    <w:rsid w:val="00E231F2"/>
    <w:rsid w:val="00E2388B"/>
    <w:rsid w:val="00E23B76"/>
    <w:rsid w:val="00E23BCA"/>
    <w:rsid w:val="00E24543"/>
    <w:rsid w:val="00E245EB"/>
    <w:rsid w:val="00E247F0"/>
    <w:rsid w:val="00E24849"/>
    <w:rsid w:val="00E24B1C"/>
    <w:rsid w:val="00E25B2D"/>
    <w:rsid w:val="00E25B92"/>
    <w:rsid w:val="00E26812"/>
    <w:rsid w:val="00E26823"/>
    <w:rsid w:val="00E26B5B"/>
    <w:rsid w:val="00E26BBA"/>
    <w:rsid w:val="00E2743E"/>
    <w:rsid w:val="00E27558"/>
    <w:rsid w:val="00E27B21"/>
    <w:rsid w:val="00E27C14"/>
    <w:rsid w:val="00E3048F"/>
    <w:rsid w:val="00E306C4"/>
    <w:rsid w:val="00E30E3A"/>
    <w:rsid w:val="00E313F7"/>
    <w:rsid w:val="00E32399"/>
    <w:rsid w:val="00E33F2B"/>
    <w:rsid w:val="00E34488"/>
    <w:rsid w:val="00E34F5D"/>
    <w:rsid w:val="00E3522D"/>
    <w:rsid w:val="00E3599D"/>
    <w:rsid w:val="00E35A6A"/>
    <w:rsid w:val="00E35D33"/>
    <w:rsid w:val="00E36606"/>
    <w:rsid w:val="00E36687"/>
    <w:rsid w:val="00E36965"/>
    <w:rsid w:val="00E36D73"/>
    <w:rsid w:val="00E3786D"/>
    <w:rsid w:val="00E40E8C"/>
    <w:rsid w:val="00E40FD3"/>
    <w:rsid w:val="00E41215"/>
    <w:rsid w:val="00E419A1"/>
    <w:rsid w:val="00E41CD7"/>
    <w:rsid w:val="00E41CE6"/>
    <w:rsid w:val="00E42471"/>
    <w:rsid w:val="00E42C27"/>
    <w:rsid w:val="00E43C08"/>
    <w:rsid w:val="00E43CBA"/>
    <w:rsid w:val="00E43CCA"/>
    <w:rsid w:val="00E440EE"/>
    <w:rsid w:val="00E44650"/>
    <w:rsid w:val="00E44720"/>
    <w:rsid w:val="00E44927"/>
    <w:rsid w:val="00E451E7"/>
    <w:rsid w:val="00E45E15"/>
    <w:rsid w:val="00E45ECB"/>
    <w:rsid w:val="00E461A7"/>
    <w:rsid w:val="00E464D3"/>
    <w:rsid w:val="00E470DF"/>
    <w:rsid w:val="00E471F6"/>
    <w:rsid w:val="00E47922"/>
    <w:rsid w:val="00E479D4"/>
    <w:rsid w:val="00E501AE"/>
    <w:rsid w:val="00E50388"/>
    <w:rsid w:val="00E5053D"/>
    <w:rsid w:val="00E5134F"/>
    <w:rsid w:val="00E513C4"/>
    <w:rsid w:val="00E518FB"/>
    <w:rsid w:val="00E51B59"/>
    <w:rsid w:val="00E529BB"/>
    <w:rsid w:val="00E52BB7"/>
    <w:rsid w:val="00E53D7F"/>
    <w:rsid w:val="00E53F9E"/>
    <w:rsid w:val="00E54C47"/>
    <w:rsid w:val="00E54D71"/>
    <w:rsid w:val="00E54FA4"/>
    <w:rsid w:val="00E54FC7"/>
    <w:rsid w:val="00E55A14"/>
    <w:rsid w:val="00E56759"/>
    <w:rsid w:val="00E577B7"/>
    <w:rsid w:val="00E603E0"/>
    <w:rsid w:val="00E618E6"/>
    <w:rsid w:val="00E61FAA"/>
    <w:rsid w:val="00E6266A"/>
    <w:rsid w:val="00E62C14"/>
    <w:rsid w:val="00E62C71"/>
    <w:rsid w:val="00E63708"/>
    <w:rsid w:val="00E63906"/>
    <w:rsid w:val="00E63AC2"/>
    <w:rsid w:val="00E63FFA"/>
    <w:rsid w:val="00E6433B"/>
    <w:rsid w:val="00E643A0"/>
    <w:rsid w:val="00E6450D"/>
    <w:rsid w:val="00E6526F"/>
    <w:rsid w:val="00E65B7F"/>
    <w:rsid w:val="00E65BEA"/>
    <w:rsid w:val="00E670F5"/>
    <w:rsid w:val="00E67320"/>
    <w:rsid w:val="00E67742"/>
    <w:rsid w:val="00E67BF4"/>
    <w:rsid w:val="00E70FB7"/>
    <w:rsid w:val="00E711E2"/>
    <w:rsid w:val="00E7251D"/>
    <w:rsid w:val="00E726F4"/>
    <w:rsid w:val="00E72784"/>
    <w:rsid w:val="00E73882"/>
    <w:rsid w:val="00E7452E"/>
    <w:rsid w:val="00E745DD"/>
    <w:rsid w:val="00E74711"/>
    <w:rsid w:val="00E74972"/>
    <w:rsid w:val="00E750D1"/>
    <w:rsid w:val="00E75FCE"/>
    <w:rsid w:val="00E760F3"/>
    <w:rsid w:val="00E76BC7"/>
    <w:rsid w:val="00E772DC"/>
    <w:rsid w:val="00E779EB"/>
    <w:rsid w:val="00E77BEB"/>
    <w:rsid w:val="00E8044F"/>
    <w:rsid w:val="00E81CB1"/>
    <w:rsid w:val="00E82384"/>
    <w:rsid w:val="00E825C1"/>
    <w:rsid w:val="00E82785"/>
    <w:rsid w:val="00E827BB"/>
    <w:rsid w:val="00E829E4"/>
    <w:rsid w:val="00E82A48"/>
    <w:rsid w:val="00E82C85"/>
    <w:rsid w:val="00E830A2"/>
    <w:rsid w:val="00E8333E"/>
    <w:rsid w:val="00E838B6"/>
    <w:rsid w:val="00E83D98"/>
    <w:rsid w:val="00E8482D"/>
    <w:rsid w:val="00E84DCA"/>
    <w:rsid w:val="00E853E3"/>
    <w:rsid w:val="00E85A7C"/>
    <w:rsid w:val="00E86221"/>
    <w:rsid w:val="00E86325"/>
    <w:rsid w:val="00E8661F"/>
    <w:rsid w:val="00E87911"/>
    <w:rsid w:val="00E87EE5"/>
    <w:rsid w:val="00E90503"/>
    <w:rsid w:val="00E9081D"/>
    <w:rsid w:val="00E90D81"/>
    <w:rsid w:val="00E923A3"/>
    <w:rsid w:val="00E92567"/>
    <w:rsid w:val="00E929C5"/>
    <w:rsid w:val="00E931F1"/>
    <w:rsid w:val="00E93BE6"/>
    <w:rsid w:val="00E93D38"/>
    <w:rsid w:val="00E93DD5"/>
    <w:rsid w:val="00E951B9"/>
    <w:rsid w:val="00E95657"/>
    <w:rsid w:val="00E95D38"/>
    <w:rsid w:val="00E95F7F"/>
    <w:rsid w:val="00E9627D"/>
    <w:rsid w:val="00E963A8"/>
    <w:rsid w:val="00E9648D"/>
    <w:rsid w:val="00E96740"/>
    <w:rsid w:val="00E96953"/>
    <w:rsid w:val="00E96989"/>
    <w:rsid w:val="00E971CC"/>
    <w:rsid w:val="00E9741B"/>
    <w:rsid w:val="00E97567"/>
    <w:rsid w:val="00E97A1A"/>
    <w:rsid w:val="00E97FD8"/>
    <w:rsid w:val="00EA0BD3"/>
    <w:rsid w:val="00EA0C4D"/>
    <w:rsid w:val="00EA0E47"/>
    <w:rsid w:val="00EA0FCD"/>
    <w:rsid w:val="00EA1258"/>
    <w:rsid w:val="00EA13F7"/>
    <w:rsid w:val="00EA1991"/>
    <w:rsid w:val="00EA283E"/>
    <w:rsid w:val="00EA2AC8"/>
    <w:rsid w:val="00EA32AD"/>
    <w:rsid w:val="00EA3D01"/>
    <w:rsid w:val="00EA3DE8"/>
    <w:rsid w:val="00EA4F74"/>
    <w:rsid w:val="00EA5030"/>
    <w:rsid w:val="00EA5103"/>
    <w:rsid w:val="00EA51A1"/>
    <w:rsid w:val="00EA597D"/>
    <w:rsid w:val="00EA65CD"/>
    <w:rsid w:val="00EA6DB4"/>
    <w:rsid w:val="00EA79D5"/>
    <w:rsid w:val="00EB06AF"/>
    <w:rsid w:val="00EB0AB5"/>
    <w:rsid w:val="00EB1BEE"/>
    <w:rsid w:val="00EB1CEF"/>
    <w:rsid w:val="00EB1D74"/>
    <w:rsid w:val="00EB1FBC"/>
    <w:rsid w:val="00EB25D4"/>
    <w:rsid w:val="00EB32AA"/>
    <w:rsid w:val="00EB3762"/>
    <w:rsid w:val="00EB3910"/>
    <w:rsid w:val="00EB4168"/>
    <w:rsid w:val="00EB47C0"/>
    <w:rsid w:val="00EB4B06"/>
    <w:rsid w:val="00EB526B"/>
    <w:rsid w:val="00EB5C90"/>
    <w:rsid w:val="00EB5DA5"/>
    <w:rsid w:val="00EB609A"/>
    <w:rsid w:val="00EB617C"/>
    <w:rsid w:val="00EB6456"/>
    <w:rsid w:val="00EB64E7"/>
    <w:rsid w:val="00EB6D94"/>
    <w:rsid w:val="00EB7259"/>
    <w:rsid w:val="00EB754E"/>
    <w:rsid w:val="00EB77F6"/>
    <w:rsid w:val="00EC0001"/>
    <w:rsid w:val="00EC0724"/>
    <w:rsid w:val="00EC1218"/>
    <w:rsid w:val="00EC1235"/>
    <w:rsid w:val="00EC1B2D"/>
    <w:rsid w:val="00EC1FC4"/>
    <w:rsid w:val="00EC25E6"/>
    <w:rsid w:val="00EC3403"/>
    <w:rsid w:val="00EC3A44"/>
    <w:rsid w:val="00EC42B8"/>
    <w:rsid w:val="00EC43FB"/>
    <w:rsid w:val="00EC4EB5"/>
    <w:rsid w:val="00EC5220"/>
    <w:rsid w:val="00EC5B46"/>
    <w:rsid w:val="00EC623B"/>
    <w:rsid w:val="00EC64CC"/>
    <w:rsid w:val="00EC6E08"/>
    <w:rsid w:val="00EC6F1C"/>
    <w:rsid w:val="00EC6FCC"/>
    <w:rsid w:val="00EC71F1"/>
    <w:rsid w:val="00EC77FC"/>
    <w:rsid w:val="00EC790E"/>
    <w:rsid w:val="00EC796F"/>
    <w:rsid w:val="00EC7CB6"/>
    <w:rsid w:val="00ED070D"/>
    <w:rsid w:val="00ED0811"/>
    <w:rsid w:val="00ED097B"/>
    <w:rsid w:val="00ED0A52"/>
    <w:rsid w:val="00ED1205"/>
    <w:rsid w:val="00ED2182"/>
    <w:rsid w:val="00ED3808"/>
    <w:rsid w:val="00ED49DF"/>
    <w:rsid w:val="00ED56FE"/>
    <w:rsid w:val="00ED64AB"/>
    <w:rsid w:val="00ED6A79"/>
    <w:rsid w:val="00ED7693"/>
    <w:rsid w:val="00ED7D1A"/>
    <w:rsid w:val="00EE0007"/>
    <w:rsid w:val="00EE0110"/>
    <w:rsid w:val="00EE03F2"/>
    <w:rsid w:val="00EE0738"/>
    <w:rsid w:val="00EE1A64"/>
    <w:rsid w:val="00EE1DA0"/>
    <w:rsid w:val="00EE20F4"/>
    <w:rsid w:val="00EE22A5"/>
    <w:rsid w:val="00EE3043"/>
    <w:rsid w:val="00EE3DCC"/>
    <w:rsid w:val="00EE4145"/>
    <w:rsid w:val="00EE4F2F"/>
    <w:rsid w:val="00EE6C66"/>
    <w:rsid w:val="00EE6FC8"/>
    <w:rsid w:val="00EE70F4"/>
    <w:rsid w:val="00EE71C5"/>
    <w:rsid w:val="00EF0305"/>
    <w:rsid w:val="00EF03D2"/>
    <w:rsid w:val="00EF0D58"/>
    <w:rsid w:val="00EF0F60"/>
    <w:rsid w:val="00EF1678"/>
    <w:rsid w:val="00EF1854"/>
    <w:rsid w:val="00EF1F39"/>
    <w:rsid w:val="00EF2413"/>
    <w:rsid w:val="00EF295E"/>
    <w:rsid w:val="00EF2D3B"/>
    <w:rsid w:val="00EF36E8"/>
    <w:rsid w:val="00EF386B"/>
    <w:rsid w:val="00EF389B"/>
    <w:rsid w:val="00EF3E16"/>
    <w:rsid w:val="00EF3EC7"/>
    <w:rsid w:val="00EF4C9A"/>
    <w:rsid w:val="00EF54C3"/>
    <w:rsid w:val="00EF5C3F"/>
    <w:rsid w:val="00EF5F90"/>
    <w:rsid w:val="00EF63D3"/>
    <w:rsid w:val="00EF64E7"/>
    <w:rsid w:val="00EF64FB"/>
    <w:rsid w:val="00EF657B"/>
    <w:rsid w:val="00EF6683"/>
    <w:rsid w:val="00EF7033"/>
    <w:rsid w:val="00EF71BD"/>
    <w:rsid w:val="00F000B1"/>
    <w:rsid w:val="00F000C1"/>
    <w:rsid w:val="00F00617"/>
    <w:rsid w:val="00F009D0"/>
    <w:rsid w:val="00F00AA4"/>
    <w:rsid w:val="00F01203"/>
    <w:rsid w:val="00F012ED"/>
    <w:rsid w:val="00F0138D"/>
    <w:rsid w:val="00F01BD6"/>
    <w:rsid w:val="00F01C91"/>
    <w:rsid w:val="00F024D3"/>
    <w:rsid w:val="00F02653"/>
    <w:rsid w:val="00F02C86"/>
    <w:rsid w:val="00F03080"/>
    <w:rsid w:val="00F03212"/>
    <w:rsid w:val="00F033D3"/>
    <w:rsid w:val="00F03ABB"/>
    <w:rsid w:val="00F03D3B"/>
    <w:rsid w:val="00F04038"/>
    <w:rsid w:val="00F0419F"/>
    <w:rsid w:val="00F04424"/>
    <w:rsid w:val="00F05422"/>
    <w:rsid w:val="00F05429"/>
    <w:rsid w:val="00F0548B"/>
    <w:rsid w:val="00F05679"/>
    <w:rsid w:val="00F061C7"/>
    <w:rsid w:val="00F062AF"/>
    <w:rsid w:val="00F0638F"/>
    <w:rsid w:val="00F0692B"/>
    <w:rsid w:val="00F07F0E"/>
    <w:rsid w:val="00F100EF"/>
    <w:rsid w:val="00F1033F"/>
    <w:rsid w:val="00F109E5"/>
    <w:rsid w:val="00F10A0C"/>
    <w:rsid w:val="00F10BD2"/>
    <w:rsid w:val="00F11EB8"/>
    <w:rsid w:val="00F121A7"/>
    <w:rsid w:val="00F1296F"/>
    <w:rsid w:val="00F13984"/>
    <w:rsid w:val="00F13C03"/>
    <w:rsid w:val="00F1401B"/>
    <w:rsid w:val="00F141EA"/>
    <w:rsid w:val="00F14AD2"/>
    <w:rsid w:val="00F156E7"/>
    <w:rsid w:val="00F164D9"/>
    <w:rsid w:val="00F1679E"/>
    <w:rsid w:val="00F16863"/>
    <w:rsid w:val="00F16EA0"/>
    <w:rsid w:val="00F17390"/>
    <w:rsid w:val="00F204C0"/>
    <w:rsid w:val="00F2059F"/>
    <w:rsid w:val="00F20C53"/>
    <w:rsid w:val="00F21BB1"/>
    <w:rsid w:val="00F2217D"/>
    <w:rsid w:val="00F2257F"/>
    <w:rsid w:val="00F2299C"/>
    <w:rsid w:val="00F247BF"/>
    <w:rsid w:val="00F249D9"/>
    <w:rsid w:val="00F24AF3"/>
    <w:rsid w:val="00F25C78"/>
    <w:rsid w:val="00F264F6"/>
    <w:rsid w:val="00F26E7B"/>
    <w:rsid w:val="00F271FF"/>
    <w:rsid w:val="00F27BFB"/>
    <w:rsid w:val="00F27DA9"/>
    <w:rsid w:val="00F27DC1"/>
    <w:rsid w:val="00F30005"/>
    <w:rsid w:val="00F308A5"/>
    <w:rsid w:val="00F3181D"/>
    <w:rsid w:val="00F31DA3"/>
    <w:rsid w:val="00F33452"/>
    <w:rsid w:val="00F33893"/>
    <w:rsid w:val="00F33CE6"/>
    <w:rsid w:val="00F34D3D"/>
    <w:rsid w:val="00F35DC2"/>
    <w:rsid w:val="00F36B09"/>
    <w:rsid w:val="00F36B45"/>
    <w:rsid w:val="00F36D1B"/>
    <w:rsid w:val="00F37018"/>
    <w:rsid w:val="00F37306"/>
    <w:rsid w:val="00F402E1"/>
    <w:rsid w:val="00F4057C"/>
    <w:rsid w:val="00F4165A"/>
    <w:rsid w:val="00F41737"/>
    <w:rsid w:val="00F418CF"/>
    <w:rsid w:val="00F4195E"/>
    <w:rsid w:val="00F41E4C"/>
    <w:rsid w:val="00F4278A"/>
    <w:rsid w:val="00F42CE8"/>
    <w:rsid w:val="00F442FE"/>
    <w:rsid w:val="00F445C1"/>
    <w:rsid w:val="00F44796"/>
    <w:rsid w:val="00F44C0C"/>
    <w:rsid w:val="00F45BA3"/>
    <w:rsid w:val="00F45C08"/>
    <w:rsid w:val="00F45D1D"/>
    <w:rsid w:val="00F45ED4"/>
    <w:rsid w:val="00F45F13"/>
    <w:rsid w:val="00F46C95"/>
    <w:rsid w:val="00F474B8"/>
    <w:rsid w:val="00F4780C"/>
    <w:rsid w:val="00F505D1"/>
    <w:rsid w:val="00F5064E"/>
    <w:rsid w:val="00F50964"/>
    <w:rsid w:val="00F50BFE"/>
    <w:rsid w:val="00F50C6B"/>
    <w:rsid w:val="00F510FC"/>
    <w:rsid w:val="00F51487"/>
    <w:rsid w:val="00F516D8"/>
    <w:rsid w:val="00F51737"/>
    <w:rsid w:val="00F51FC1"/>
    <w:rsid w:val="00F520DB"/>
    <w:rsid w:val="00F5223D"/>
    <w:rsid w:val="00F5240A"/>
    <w:rsid w:val="00F524AC"/>
    <w:rsid w:val="00F53125"/>
    <w:rsid w:val="00F53166"/>
    <w:rsid w:val="00F537B9"/>
    <w:rsid w:val="00F540E4"/>
    <w:rsid w:val="00F5414C"/>
    <w:rsid w:val="00F542B3"/>
    <w:rsid w:val="00F549F5"/>
    <w:rsid w:val="00F5524D"/>
    <w:rsid w:val="00F55685"/>
    <w:rsid w:val="00F556F5"/>
    <w:rsid w:val="00F55AF8"/>
    <w:rsid w:val="00F5617D"/>
    <w:rsid w:val="00F5649E"/>
    <w:rsid w:val="00F56BE8"/>
    <w:rsid w:val="00F57058"/>
    <w:rsid w:val="00F571D2"/>
    <w:rsid w:val="00F57858"/>
    <w:rsid w:val="00F57A14"/>
    <w:rsid w:val="00F60668"/>
    <w:rsid w:val="00F60C90"/>
    <w:rsid w:val="00F6142A"/>
    <w:rsid w:val="00F619C4"/>
    <w:rsid w:val="00F61E99"/>
    <w:rsid w:val="00F63166"/>
    <w:rsid w:val="00F632CF"/>
    <w:rsid w:val="00F63707"/>
    <w:rsid w:val="00F64098"/>
    <w:rsid w:val="00F64939"/>
    <w:rsid w:val="00F6499B"/>
    <w:rsid w:val="00F64F95"/>
    <w:rsid w:val="00F6538B"/>
    <w:rsid w:val="00F65A3B"/>
    <w:rsid w:val="00F65F77"/>
    <w:rsid w:val="00F66A62"/>
    <w:rsid w:val="00F66E8F"/>
    <w:rsid w:val="00F66EEF"/>
    <w:rsid w:val="00F67DBF"/>
    <w:rsid w:val="00F67F30"/>
    <w:rsid w:val="00F67F52"/>
    <w:rsid w:val="00F70640"/>
    <w:rsid w:val="00F70D2F"/>
    <w:rsid w:val="00F70FCC"/>
    <w:rsid w:val="00F71653"/>
    <w:rsid w:val="00F72682"/>
    <w:rsid w:val="00F72DCC"/>
    <w:rsid w:val="00F72FD7"/>
    <w:rsid w:val="00F73AD1"/>
    <w:rsid w:val="00F74A15"/>
    <w:rsid w:val="00F751D7"/>
    <w:rsid w:val="00F7570C"/>
    <w:rsid w:val="00F76586"/>
    <w:rsid w:val="00F76922"/>
    <w:rsid w:val="00F77322"/>
    <w:rsid w:val="00F77EB6"/>
    <w:rsid w:val="00F800F9"/>
    <w:rsid w:val="00F803A9"/>
    <w:rsid w:val="00F82779"/>
    <w:rsid w:val="00F82FBC"/>
    <w:rsid w:val="00F8351B"/>
    <w:rsid w:val="00F83D3B"/>
    <w:rsid w:val="00F83F5B"/>
    <w:rsid w:val="00F83FDD"/>
    <w:rsid w:val="00F84521"/>
    <w:rsid w:val="00F8476D"/>
    <w:rsid w:val="00F85541"/>
    <w:rsid w:val="00F861F5"/>
    <w:rsid w:val="00F867CB"/>
    <w:rsid w:val="00F879BD"/>
    <w:rsid w:val="00F90848"/>
    <w:rsid w:val="00F90B59"/>
    <w:rsid w:val="00F90F25"/>
    <w:rsid w:val="00F91398"/>
    <w:rsid w:val="00F91EE0"/>
    <w:rsid w:val="00F92538"/>
    <w:rsid w:val="00F92582"/>
    <w:rsid w:val="00F9292D"/>
    <w:rsid w:val="00F934B3"/>
    <w:rsid w:val="00F95A4C"/>
    <w:rsid w:val="00F95AA1"/>
    <w:rsid w:val="00F9649F"/>
    <w:rsid w:val="00F968BD"/>
    <w:rsid w:val="00F97155"/>
    <w:rsid w:val="00F973BA"/>
    <w:rsid w:val="00F9747C"/>
    <w:rsid w:val="00FA05D2"/>
    <w:rsid w:val="00FA0984"/>
    <w:rsid w:val="00FA0D89"/>
    <w:rsid w:val="00FA0FF8"/>
    <w:rsid w:val="00FA195A"/>
    <w:rsid w:val="00FA1DCE"/>
    <w:rsid w:val="00FA2693"/>
    <w:rsid w:val="00FA2F95"/>
    <w:rsid w:val="00FA36FF"/>
    <w:rsid w:val="00FA4A58"/>
    <w:rsid w:val="00FA54EF"/>
    <w:rsid w:val="00FA5574"/>
    <w:rsid w:val="00FA6760"/>
    <w:rsid w:val="00FA6AA2"/>
    <w:rsid w:val="00FA717B"/>
    <w:rsid w:val="00FA7272"/>
    <w:rsid w:val="00FA729A"/>
    <w:rsid w:val="00FA7D14"/>
    <w:rsid w:val="00FB0081"/>
    <w:rsid w:val="00FB0585"/>
    <w:rsid w:val="00FB0E49"/>
    <w:rsid w:val="00FB1BA8"/>
    <w:rsid w:val="00FB21B9"/>
    <w:rsid w:val="00FB2BD4"/>
    <w:rsid w:val="00FB2CB3"/>
    <w:rsid w:val="00FB3624"/>
    <w:rsid w:val="00FB3F8C"/>
    <w:rsid w:val="00FB4873"/>
    <w:rsid w:val="00FB59F3"/>
    <w:rsid w:val="00FB649E"/>
    <w:rsid w:val="00FB656D"/>
    <w:rsid w:val="00FB6B35"/>
    <w:rsid w:val="00FB735F"/>
    <w:rsid w:val="00FB751F"/>
    <w:rsid w:val="00FB77BA"/>
    <w:rsid w:val="00FB79BF"/>
    <w:rsid w:val="00FC0124"/>
    <w:rsid w:val="00FC012D"/>
    <w:rsid w:val="00FC0993"/>
    <w:rsid w:val="00FC0B56"/>
    <w:rsid w:val="00FC0FD4"/>
    <w:rsid w:val="00FC1EFF"/>
    <w:rsid w:val="00FC1F79"/>
    <w:rsid w:val="00FC2651"/>
    <w:rsid w:val="00FC3135"/>
    <w:rsid w:val="00FC38ED"/>
    <w:rsid w:val="00FC3FCB"/>
    <w:rsid w:val="00FC4410"/>
    <w:rsid w:val="00FC4596"/>
    <w:rsid w:val="00FC5573"/>
    <w:rsid w:val="00FC5661"/>
    <w:rsid w:val="00FC5D17"/>
    <w:rsid w:val="00FC5FA5"/>
    <w:rsid w:val="00FC649E"/>
    <w:rsid w:val="00FC698E"/>
    <w:rsid w:val="00FC6F3B"/>
    <w:rsid w:val="00FC700E"/>
    <w:rsid w:val="00FC74AE"/>
    <w:rsid w:val="00FC7A31"/>
    <w:rsid w:val="00FD02DD"/>
    <w:rsid w:val="00FD1240"/>
    <w:rsid w:val="00FD209B"/>
    <w:rsid w:val="00FD251F"/>
    <w:rsid w:val="00FD27D5"/>
    <w:rsid w:val="00FD2BC0"/>
    <w:rsid w:val="00FD3127"/>
    <w:rsid w:val="00FD35F2"/>
    <w:rsid w:val="00FD3D4B"/>
    <w:rsid w:val="00FD3D90"/>
    <w:rsid w:val="00FD4107"/>
    <w:rsid w:val="00FD423F"/>
    <w:rsid w:val="00FD47D4"/>
    <w:rsid w:val="00FD5138"/>
    <w:rsid w:val="00FD54EF"/>
    <w:rsid w:val="00FD5570"/>
    <w:rsid w:val="00FD58BD"/>
    <w:rsid w:val="00FD5988"/>
    <w:rsid w:val="00FD6115"/>
    <w:rsid w:val="00FD62C0"/>
    <w:rsid w:val="00FD645B"/>
    <w:rsid w:val="00FD6DC2"/>
    <w:rsid w:val="00FE0B0D"/>
    <w:rsid w:val="00FE0C95"/>
    <w:rsid w:val="00FE1069"/>
    <w:rsid w:val="00FE1375"/>
    <w:rsid w:val="00FE139E"/>
    <w:rsid w:val="00FE1C5A"/>
    <w:rsid w:val="00FE1DD9"/>
    <w:rsid w:val="00FE29B8"/>
    <w:rsid w:val="00FE2A36"/>
    <w:rsid w:val="00FE33E4"/>
    <w:rsid w:val="00FE35DE"/>
    <w:rsid w:val="00FE35FE"/>
    <w:rsid w:val="00FE388C"/>
    <w:rsid w:val="00FE393E"/>
    <w:rsid w:val="00FE459F"/>
    <w:rsid w:val="00FE5319"/>
    <w:rsid w:val="00FE63EF"/>
    <w:rsid w:val="00FE6507"/>
    <w:rsid w:val="00FE6511"/>
    <w:rsid w:val="00FE724B"/>
    <w:rsid w:val="00FE7F8C"/>
    <w:rsid w:val="00FF00E5"/>
    <w:rsid w:val="00FF0308"/>
    <w:rsid w:val="00FF0B8A"/>
    <w:rsid w:val="00FF0D17"/>
    <w:rsid w:val="00FF1094"/>
    <w:rsid w:val="00FF13CF"/>
    <w:rsid w:val="00FF1685"/>
    <w:rsid w:val="00FF1A88"/>
    <w:rsid w:val="00FF1A97"/>
    <w:rsid w:val="00FF28F7"/>
    <w:rsid w:val="00FF2911"/>
    <w:rsid w:val="00FF38F9"/>
    <w:rsid w:val="00FF3A65"/>
    <w:rsid w:val="00FF3D59"/>
    <w:rsid w:val="00FF40F7"/>
    <w:rsid w:val="00FF4922"/>
    <w:rsid w:val="00FF4F15"/>
    <w:rsid w:val="00FF59CA"/>
    <w:rsid w:val="00FF6239"/>
    <w:rsid w:val="00FF62F6"/>
    <w:rsid w:val="00FF6955"/>
    <w:rsid w:val="00FF6958"/>
    <w:rsid w:val="00FF6ACC"/>
    <w:rsid w:val="00FF77F8"/>
    <w:rsid w:val="00FF7AC0"/>
    <w:rsid w:val="00FF7EE6"/>
    <w:rsid w:val="01211987"/>
    <w:rsid w:val="01304F54"/>
    <w:rsid w:val="013EB2CD"/>
    <w:rsid w:val="016D40D5"/>
    <w:rsid w:val="017A0270"/>
    <w:rsid w:val="018027A0"/>
    <w:rsid w:val="01D62E75"/>
    <w:rsid w:val="020C81B7"/>
    <w:rsid w:val="02313D18"/>
    <w:rsid w:val="0243500D"/>
    <w:rsid w:val="0247E057"/>
    <w:rsid w:val="026ABAAC"/>
    <w:rsid w:val="0278F68E"/>
    <w:rsid w:val="028A79E9"/>
    <w:rsid w:val="02A3F918"/>
    <w:rsid w:val="02EC8442"/>
    <w:rsid w:val="02F59A11"/>
    <w:rsid w:val="03046109"/>
    <w:rsid w:val="0305338F"/>
    <w:rsid w:val="031C80A8"/>
    <w:rsid w:val="032081E3"/>
    <w:rsid w:val="033F9C2C"/>
    <w:rsid w:val="0346E869"/>
    <w:rsid w:val="0357ADF6"/>
    <w:rsid w:val="036B9AD5"/>
    <w:rsid w:val="037C1AC2"/>
    <w:rsid w:val="03861907"/>
    <w:rsid w:val="03AE25A2"/>
    <w:rsid w:val="03B10E44"/>
    <w:rsid w:val="03D00EA2"/>
    <w:rsid w:val="03D1EC3E"/>
    <w:rsid w:val="03E45D60"/>
    <w:rsid w:val="0427955D"/>
    <w:rsid w:val="042BD0D7"/>
    <w:rsid w:val="0434069E"/>
    <w:rsid w:val="044D6768"/>
    <w:rsid w:val="04577AC9"/>
    <w:rsid w:val="046CFFD4"/>
    <w:rsid w:val="04C33888"/>
    <w:rsid w:val="04CF0BF2"/>
    <w:rsid w:val="04EA11A6"/>
    <w:rsid w:val="051C6258"/>
    <w:rsid w:val="0527D2D7"/>
    <w:rsid w:val="0537FF30"/>
    <w:rsid w:val="05478C28"/>
    <w:rsid w:val="0559484C"/>
    <w:rsid w:val="055C95A6"/>
    <w:rsid w:val="056FAFE1"/>
    <w:rsid w:val="058CB7A7"/>
    <w:rsid w:val="05A7C307"/>
    <w:rsid w:val="05AB409A"/>
    <w:rsid w:val="05C3BC04"/>
    <w:rsid w:val="05D2C084"/>
    <w:rsid w:val="05ECECCA"/>
    <w:rsid w:val="05FA64AF"/>
    <w:rsid w:val="0609448C"/>
    <w:rsid w:val="064D1A37"/>
    <w:rsid w:val="067CBF42"/>
    <w:rsid w:val="0686AF9E"/>
    <w:rsid w:val="06C34B8A"/>
    <w:rsid w:val="06C76D5E"/>
    <w:rsid w:val="06E11620"/>
    <w:rsid w:val="06ED60B2"/>
    <w:rsid w:val="06F942D1"/>
    <w:rsid w:val="07200753"/>
    <w:rsid w:val="075298F4"/>
    <w:rsid w:val="075B5805"/>
    <w:rsid w:val="0786C71C"/>
    <w:rsid w:val="07A1037F"/>
    <w:rsid w:val="07A4E0D0"/>
    <w:rsid w:val="07D33F74"/>
    <w:rsid w:val="07D9D1B4"/>
    <w:rsid w:val="07DC2133"/>
    <w:rsid w:val="07EC5914"/>
    <w:rsid w:val="082817DF"/>
    <w:rsid w:val="0829012C"/>
    <w:rsid w:val="08ACA4CB"/>
    <w:rsid w:val="08ACB380"/>
    <w:rsid w:val="08B08851"/>
    <w:rsid w:val="08DE4DBE"/>
    <w:rsid w:val="08E38514"/>
    <w:rsid w:val="08FA5FF7"/>
    <w:rsid w:val="08FCB132"/>
    <w:rsid w:val="090F5862"/>
    <w:rsid w:val="091C0E56"/>
    <w:rsid w:val="092042D2"/>
    <w:rsid w:val="09280CDB"/>
    <w:rsid w:val="092F72ED"/>
    <w:rsid w:val="09305302"/>
    <w:rsid w:val="0939B423"/>
    <w:rsid w:val="093CDDAC"/>
    <w:rsid w:val="0959287E"/>
    <w:rsid w:val="096096E3"/>
    <w:rsid w:val="0960B330"/>
    <w:rsid w:val="09692620"/>
    <w:rsid w:val="096A9358"/>
    <w:rsid w:val="096BC14D"/>
    <w:rsid w:val="098F73DC"/>
    <w:rsid w:val="0996C0B5"/>
    <w:rsid w:val="09B5D7C4"/>
    <w:rsid w:val="09D170D0"/>
    <w:rsid w:val="09D6D625"/>
    <w:rsid w:val="09DEA437"/>
    <w:rsid w:val="09F039A3"/>
    <w:rsid w:val="0A2F4FFC"/>
    <w:rsid w:val="0A2FE718"/>
    <w:rsid w:val="0A3525C8"/>
    <w:rsid w:val="0A3AA309"/>
    <w:rsid w:val="0A553B2A"/>
    <w:rsid w:val="0A854AD4"/>
    <w:rsid w:val="0A8FE3BB"/>
    <w:rsid w:val="0AA9CBBE"/>
    <w:rsid w:val="0AC74392"/>
    <w:rsid w:val="0AF3D523"/>
    <w:rsid w:val="0AFEDAF6"/>
    <w:rsid w:val="0B049D11"/>
    <w:rsid w:val="0B345481"/>
    <w:rsid w:val="0B56DCED"/>
    <w:rsid w:val="0B697985"/>
    <w:rsid w:val="0B6BEA37"/>
    <w:rsid w:val="0B8E3AC2"/>
    <w:rsid w:val="0B9381AF"/>
    <w:rsid w:val="0BC14A2D"/>
    <w:rsid w:val="0C0911A8"/>
    <w:rsid w:val="0C149869"/>
    <w:rsid w:val="0C4EA998"/>
    <w:rsid w:val="0C56AC4E"/>
    <w:rsid w:val="0C671B95"/>
    <w:rsid w:val="0C6A6AF4"/>
    <w:rsid w:val="0C6EE68E"/>
    <w:rsid w:val="0C7D7836"/>
    <w:rsid w:val="0C7DDD7C"/>
    <w:rsid w:val="0C909910"/>
    <w:rsid w:val="0CA409E7"/>
    <w:rsid w:val="0CC8DA6A"/>
    <w:rsid w:val="0CD1BE98"/>
    <w:rsid w:val="0CD61218"/>
    <w:rsid w:val="0CF7730A"/>
    <w:rsid w:val="0CFAAF14"/>
    <w:rsid w:val="0D03745A"/>
    <w:rsid w:val="0D088C0F"/>
    <w:rsid w:val="0D1D7C73"/>
    <w:rsid w:val="0D761ACE"/>
    <w:rsid w:val="0D924220"/>
    <w:rsid w:val="0E19EEC4"/>
    <w:rsid w:val="0E28463D"/>
    <w:rsid w:val="0E470F67"/>
    <w:rsid w:val="0E79731F"/>
    <w:rsid w:val="0E7FB5A5"/>
    <w:rsid w:val="0E8634A4"/>
    <w:rsid w:val="0EAC67FF"/>
    <w:rsid w:val="0EC732A8"/>
    <w:rsid w:val="0ECE3D32"/>
    <w:rsid w:val="0ED77BB8"/>
    <w:rsid w:val="0EF3639C"/>
    <w:rsid w:val="0F10EAF3"/>
    <w:rsid w:val="0F4B8473"/>
    <w:rsid w:val="0F5E2132"/>
    <w:rsid w:val="0F5FEA0C"/>
    <w:rsid w:val="0F66D34D"/>
    <w:rsid w:val="0F673635"/>
    <w:rsid w:val="0F8BDF88"/>
    <w:rsid w:val="0FA3DE05"/>
    <w:rsid w:val="0FAF449F"/>
    <w:rsid w:val="0FB59D0D"/>
    <w:rsid w:val="0FB8C590"/>
    <w:rsid w:val="0FC9091A"/>
    <w:rsid w:val="0FDDA389"/>
    <w:rsid w:val="0FFF72C7"/>
    <w:rsid w:val="1006D7FA"/>
    <w:rsid w:val="10467FE9"/>
    <w:rsid w:val="104EE667"/>
    <w:rsid w:val="105181B0"/>
    <w:rsid w:val="107E6907"/>
    <w:rsid w:val="109CAE45"/>
    <w:rsid w:val="10A09793"/>
    <w:rsid w:val="10C986A1"/>
    <w:rsid w:val="10CD112A"/>
    <w:rsid w:val="10D77DA4"/>
    <w:rsid w:val="10E9893F"/>
    <w:rsid w:val="10FB5679"/>
    <w:rsid w:val="10FDEDA2"/>
    <w:rsid w:val="1115D316"/>
    <w:rsid w:val="1121C30A"/>
    <w:rsid w:val="114FE6BF"/>
    <w:rsid w:val="117734C8"/>
    <w:rsid w:val="11BB764D"/>
    <w:rsid w:val="11DA8EDA"/>
    <w:rsid w:val="11E1A6E0"/>
    <w:rsid w:val="11F3D0C4"/>
    <w:rsid w:val="123D65D2"/>
    <w:rsid w:val="12539EFE"/>
    <w:rsid w:val="12953990"/>
    <w:rsid w:val="129C74F7"/>
    <w:rsid w:val="12ADC031"/>
    <w:rsid w:val="12B559E3"/>
    <w:rsid w:val="12DB63F9"/>
    <w:rsid w:val="131A71D5"/>
    <w:rsid w:val="13360FE0"/>
    <w:rsid w:val="134E0D6A"/>
    <w:rsid w:val="134F0B08"/>
    <w:rsid w:val="138435BB"/>
    <w:rsid w:val="138EE3C4"/>
    <w:rsid w:val="13DE8EEB"/>
    <w:rsid w:val="13E12723"/>
    <w:rsid w:val="13F9C789"/>
    <w:rsid w:val="140BE01D"/>
    <w:rsid w:val="14157F27"/>
    <w:rsid w:val="14165931"/>
    <w:rsid w:val="14186380"/>
    <w:rsid w:val="14507CFD"/>
    <w:rsid w:val="146B9EFB"/>
    <w:rsid w:val="14723326"/>
    <w:rsid w:val="147A7A33"/>
    <w:rsid w:val="14A823C0"/>
    <w:rsid w:val="14A98EE0"/>
    <w:rsid w:val="14AD1FBA"/>
    <w:rsid w:val="14B6DA9E"/>
    <w:rsid w:val="14CD7815"/>
    <w:rsid w:val="14D29324"/>
    <w:rsid w:val="14E1477A"/>
    <w:rsid w:val="14FC8A97"/>
    <w:rsid w:val="1554585D"/>
    <w:rsid w:val="15641AF4"/>
    <w:rsid w:val="15652EFD"/>
    <w:rsid w:val="156A17BB"/>
    <w:rsid w:val="1592333A"/>
    <w:rsid w:val="15A3512B"/>
    <w:rsid w:val="15A4F77D"/>
    <w:rsid w:val="15AAD036"/>
    <w:rsid w:val="15B56A18"/>
    <w:rsid w:val="15B92A53"/>
    <w:rsid w:val="15C717DB"/>
    <w:rsid w:val="15D454E4"/>
    <w:rsid w:val="15F61DE7"/>
    <w:rsid w:val="15FCB444"/>
    <w:rsid w:val="16440877"/>
    <w:rsid w:val="164549E5"/>
    <w:rsid w:val="1657CF83"/>
    <w:rsid w:val="167BC9E7"/>
    <w:rsid w:val="16813ED2"/>
    <w:rsid w:val="168AB98B"/>
    <w:rsid w:val="16C7D354"/>
    <w:rsid w:val="16C7DA6B"/>
    <w:rsid w:val="16C95489"/>
    <w:rsid w:val="16D079C8"/>
    <w:rsid w:val="16EDD04A"/>
    <w:rsid w:val="1735637B"/>
    <w:rsid w:val="173D6FEC"/>
    <w:rsid w:val="17433A9A"/>
    <w:rsid w:val="1746FD04"/>
    <w:rsid w:val="174DE953"/>
    <w:rsid w:val="17542F75"/>
    <w:rsid w:val="17573D0B"/>
    <w:rsid w:val="175EDDE8"/>
    <w:rsid w:val="176BB8A8"/>
    <w:rsid w:val="17912F92"/>
    <w:rsid w:val="179B3D60"/>
    <w:rsid w:val="17F87B6C"/>
    <w:rsid w:val="18015303"/>
    <w:rsid w:val="18264569"/>
    <w:rsid w:val="1835AFC3"/>
    <w:rsid w:val="185469A1"/>
    <w:rsid w:val="186CFA51"/>
    <w:rsid w:val="186D2D4C"/>
    <w:rsid w:val="18752F12"/>
    <w:rsid w:val="1894A6BB"/>
    <w:rsid w:val="18987DBE"/>
    <w:rsid w:val="189AF2B9"/>
    <w:rsid w:val="18C3C8D1"/>
    <w:rsid w:val="18DB28DB"/>
    <w:rsid w:val="18E02526"/>
    <w:rsid w:val="191686D9"/>
    <w:rsid w:val="1960EE3D"/>
    <w:rsid w:val="197215E6"/>
    <w:rsid w:val="1977DCED"/>
    <w:rsid w:val="1998D357"/>
    <w:rsid w:val="199BF4E7"/>
    <w:rsid w:val="19A00870"/>
    <w:rsid w:val="19A61199"/>
    <w:rsid w:val="19E192FE"/>
    <w:rsid w:val="1A0D65D9"/>
    <w:rsid w:val="1A1A5C47"/>
    <w:rsid w:val="1A1FFAFE"/>
    <w:rsid w:val="1A39B35A"/>
    <w:rsid w:val="1A72268D"/>
    <w:rsid w:val="1A9C134C"/>
    <w:rsid w:val="1B61B266"/>
    <w:rsid w:val="1B7C450F"/>
    <w:rsid w:val="1B889CD7"/>
    <w:rsid w:val="1B8FB3CE"/>
    <w:rsid w:val="1BAAB419"/>
    <w:rsid w:val="1BB5F574"/>
    <w:rsid w:val="1BDC6B94"/>
    <w:rsid w:val="1BDDFED4"/>
    <w:rsid w:val="1C0B86EC"/>
    <w:rsid w:val="1C2B9170"/>
    <w:rsid w:val="1C63C39A"/>
    <w:rsid w:val="1CBEB753"/>
    <w:rsid w:val="1D311B1F"/>
    <w:rsid w:val="1D57CBDA"/>
    <w:rsid w:val="1D943B56"/>
    <w:rsid w:val="1DBB2005"/>
    <w:rsid w:val="1DD5D34A"/>
    <w:rsid w:val="1DEA1D4E"/>
    <w:rsid w:val="1E0E1BCF"/>
    <w:rsid w:val="1E338864"/>
    <w:rsid w:val="1E5AD471"/>
    <w:rsid w:val="1E7F11EF"/>
    <w:rsid w:val="1EA93920"/>
    <w:rsid w:val="1EC13C32"/>
    <w:rsid w:val="1EF1443C"/>
    <w:rsid w:val="1F02A730"/>
    <w:rsid w:val="1F0AB656"/>
    <w:rsid w:val="1F171955"/>
    <w:rsid w:val="1F1DBF06"/>
    <w:rsid w:val="1F2D3050"/>
    <w:rsid w:val="1F3F281E"/>
    <w:rsid w:val="1F53B48E"/>
    <w:rsid w:val="1F66FAA1"/>
    <w:rsid w:val="1F7A42F1"/>
    <w:rsid w:val="1F9F6488"/>
    <w:rsid w:val="1FA362C9"/>
    <w:rsid w:val="1FCA7CA1"/>
    <w:rsid w:val="1FD2A5A2"/>
    <w:rsid w:val="1FD97E24"/>
    <w:rsid w:val="1FE47DFC"/>
    <w:rsid w:val="200492BC"/>
    <w:rsid w:val="204C948F"/>
    <w:rsid w:val="205803A3"/>
    <w:rsid w:val="205CB284"/>
    <w:rsid w:val="2063DDFB"/>
    <w:rsid w:val="206A2BE7"/>
    <w:rsid w:val="20B89E3C"/>
    <w:rsid w:val="20DDED4F"/>
    <w:rsid w:val="20EDAABA"/>
    <w:rsid w:val="20F02C6B"/>
    <w:rsid w:val="20F132B2"/>
    <w:rsid w:val="213349C1"/>
    <w:rsid w:val="2142B9D3"/>
    <w:rsid w:val="217B1CE3"/>
    <w:rsid w:val="217B70E7"/>
    <w:rsid w:val="2180A0A2"/>
    <w:rsid w:val="218624B5"/>
    <w:rsid w:val="2194F9CE"/>
    <w:rsid w:val="21973D0A"/>
    <w:rsid w:val="21CAF466"/>
    <w:rsid w:val="21D09063"/>
    <w:rsid w:val="21E113FA"/>
    <w:rsid w:val="2223BB4E"/>
    <w:rsid w:val="22C7BA1E"/>
    <w:rsid w:val="22E368A3"/>
    <w:rsid w:val="22EB9CF1"/>
    <w:rsid w:val="22F77637"/>
    <w:rsid w:val="22F94F01"/>
    <w:rsid w:val="230B7485"/>
    <w:rsid w:val="2316AC5A"/>
    <w:rsid w:val="234BCB40"/>
    <w:rsid w:val="235D9D46"/>
    <w:rsid w:val="23602118"/>
    <w:rsid w:val="23A3D9C3"/>
    <w:rsid w:val="23AA1C8C"/>
    <w:rsid w:val="23B27E0D"/>
    <w:rsid w:val="23D71DB8"/>
    <w:rsid w:val="23E108AB"/>
    <w:rsid w:val="240084CD"/>
    <w:rsid w:val="24014F89"/>
    <w:rsid w:val="2451C73E"/>
    <w:rsid w:val="2452E9AB"/>
    <w:rsid w:val="2477E309"/>
    <w:rsid w:val="249575A8"/>
    <w:rsid w:val="24C5AD72"/>
    <w:rsid w:val="24CC30D1"/>
    <w:rsid w:val="24CF0CD1"/>
    <w:rsid w:val="24D0FAD6"/>
    <w:rsid w:val="24F8A9C8"/>
    <w:rsid w:val="2522FC6D"/>
    <w:rsid w:val="253DA4D4"/>
    <w:rsid w:val="255FBA97"/>
    <w:rsid w:val="256933BB"/>
    <w:rsid w:val="257D5BA5"/>
    <w:rsid w:val="25BCCB17"/>
    <w:rsid w:val="25C6F384"/>
    <w:rsid w:val="25D96770"/>
    <w:rsid w:val="26007AEC"/>
    <w:rsid w:val="2639349B"/>
    <w:rsid w:val="26455B51"/>
    <w:rsid w:val="26588B9B"/>
    <w:rsid w:val="265A055C"/>
    <w:rsid w:val="2660356A"/>
    <w:rsid w:val="269B9FD5"/>
    <w:rsid w:val="26A67B13"/>
    <w:rsid w:val="26B4E9C4"/>
    <w:rsid w:val="26EA69CA"/>
    <w:rsid w:val="2722F782"/>
    <w:rsid w:val="272A7D7B"/>
    <w:rsid w:val="272BFB40"/>
    <w:rsid w:val="273944CF"/>
    <w:rsid w:val="273E78A7"/>
    <w:rsid w:val="2746161A"/>
    <w:rsid w:val="274ACCBF"/>
    <w:rsid w:val="274C7992"/>
    <w:rsid w:val="27574927"/>
    <w:rsid w:val="2758D266"/>
    <w:rsid w:val="2767DA64"/>
    <w:rsid w:val="2769B8CA"/>
    <w:rsid w:val="2799D5DF"/>
    <w:rsid w:val="27A73D34"/>
    <w:rsid w:val="27C0B2BE"/>
    <w:rsid w:val="27D3B966"/>
    <w:rsid w:val="27DB4556"/>
    <w:rsid w:val="283CE1A4"/>
    <w:rsid w:val="285339B8"/>
    <w:rsid w:val="286BD34A"/>
    <w:rsid w:val="28A70835"/>
    <w:rsid w:val="28A754DB"/>
    <w:rsid w:val="28AD5165"/>
    <w:rsid w:val="28CA3201"/>
    <w:rsid w:val="28CB27E5"/>
    <w:rsid w:val="28CCB0A4"/>
    <w:rsid w:val="28D2557A"/>
    <w:rsid w:val="28D5B541"/>
    <w:rsid w:val="28FB2573"/>
    <w:rsid w:val="29062232"/>
    <w:rsid w:val="29101AB7"/>
    <w:rsid w:val="29490C26"/>
    <w:rsid w:val="295D7A0F"/>
    <w:rsid w:val="295FF7A6"/>
    <w:rsid w:val="2986D8BE"/>
    <w:rsid w:val="2999188D"/>
    <w:rsid w:val="29B46B57"/>
    <w:rsid w:val="29BB1206"/>
    <w:rsid w:val="29F29700"/>
    <w:rsid w:val="29F70B10"/>
    <w:rsid w:val="2A061AD8"/>
    <w:rsid w:val="2A0FE2AA"/>
    <w:rsid w:val="2A1E5CA5"/>
    <w:rsid w:val="2A207189"/>
    <w:rsid w:val="2A49A422"/>
    <w:rsid w:val="2A542998"/>
    <w:rsid w:val="2A5C5E80"/>
    <w:rsid w:val="2A63A46B"/>
    <w:rsid w:val="2A9C10C7"/>
    <w:rsid w:val="2AA4FE6D"/>
    <w:rsid w:val="2B35DCD3"/>
    <w:rsid w:val="2B58E986"/>
    <w:rsid w:val="2B6B0A51"/>
    <w:rsid w:val="2B8D8D51"/>
    <w:rsid w:val="2B92ACBD"/>
    <w:rsid w:val="2B9E913A"/>
    <w:rsid w:val="2BA2BDBC"/>
    <w:rsid w:val="2BA8E738"/>
    <w:rsid w:val="2BB1DE46"/>
    <w:rsid w:val="2BB7B104"/>
    <w:rsid w:val="2BE4ECBB"/>
    <w:rsid w:val="2BFDAF03"/>
    <w:rsid w:val="2C11ECDB"/>
    <w:rsid w:val="2C1CFD2A"/>
    <w:rsid w:val="2C2BAA7F"/>
    <w:rsid w:val="2C4DA86C"/>
    <w:rsid w:val="2C6F6CF9"/>
    <w:rsid w:val="2CA03A0A"/>
    <w:rsid w:val="2CA86831"/>
    <w:rsid w:val="2D00A5AE"/>
    <w:rsid w:val="2D0256DB"/>
    <w:rsid w:val="2D0DA453"/>
    <w:rsid w:val="2D2C5839"/>
    <w:rsid w:val="2D3B241D"/>
    <w:rsid w:val="2D68330E"/>
    <w:rsid w:val="2D6A0C48"/>
    <w:rsid w:val="2D79AFEE"/>
    <w:rsid w:val="2DA535FC"/>
    <w:rsid w:val="2DB79FC3"/>
    <w:rsid w:val="2DBF8563"/>
    <w:rsid w:val="2DCA4D6E"/>
    <w:rsid w:val="2DD1718A"/>
    <w:rsid w:val="2DE4F2C4"/>
    <w:rsid w:val="2DE7C2B4"/>
    <w:rsid w:val="2DF176E0"/>
    <w:rsid w:val="2DFCA176"/>
    <w:rsid w:val="2E07EB81"/>
    <w:rsid w:val="2E2E5991"/>
    <w:rsid w:val="2E317359"/>
    <w:rsid w:val="2E33419F"/>
    <w:rsid w:val="2E3FAFAB"/>
    <w:rsid w:val="2E4FBD94"/>
    <w:rsid w:val="2E56C42B"/>
    <w:rsid w:val="2E684FC5"/>
    <w:rsid w:val="2EA0637A"/>
    <w:rsid w:val="2EC4ADD8"/>
    <w:rsid w:val="2ED37BBB"/>
    <w:rsid w:val="2F1FD72D"/>
    <w:rsid w:val="2F24FF5E"/>
    <w:rsid w:val="2F2A2813"/>
    <w:rsid w:val="2F30B418"/>
    <w:rsid w:val="2F3B5F0D"/>
    <w:rsid w:val="2F46B2A9"/>
    <w:rsid w:val="2F5D4F51"/>
    <w:rsid w:val="2FA17BB7"/>
    <w:rsid w:val="2FB09229"/>
    <w:rsid w:val="2FB502BC"/>
    <w:rsid w:val="2FBCA1BE"/>
    <w:rsid w:val="2FC1C334"/>
    <w:rsid w:val="2FCE2601"/>
    <w:rsid w:val="3002F136"/>
    <w:rsid w:val="30320250"/>
    <w:rsid w:val="306252A3"/>
    <w:rsid w:val="3096A578"/>
    <w:rsid w:val="30B41B1A"/>
    <w:rsid w:val="30B5810F"/>
    <w:rsid w:val="30BBA966"/>
    <w:rsid w:val="30D836C4"/>
    <w:rsid w:val="30E94BC8"/>
    <w:rsid w:val="30F5A331"/>
    <w:rsid w:val="31042820"/>
    <w:rsid w:val="311770C4"/>
    <w:rsid w:val="311F87E3"/>
    <w:rsid w:val="31256B34"/>
    <w:rsid w:val="3144A643"/>
    <w:rsid w:val="31501FDE"/>
    <w:rsid w:val="31594C15"/>
    <w:rsid w:val="316DCE81"/>
    <w:rsid w:val="31971FDE"/>
    <w:rsid w:val="31C6F235"/>
    <w:rsid w:val="31CCC282"/>
    <w:rsid w:val="31FA44AA"/>
    <w:rsid w:val="32140EFB"/>
    <w:rsid w:val="322680FF"/>
    <w:rsid w:val="323E2E5C"/>
    <w:rsid w:val="32B219EE"/>
    <w:rsid w:val="32C7CE31"/>
    <w:rsid w:val="32D84781"/>
    <w:rsid w:val="330BE968"/>
    <w:rsid w:val="33810653"/>
    <w:rsid w:val="33939F41"/>
    <w:rsid w:val="33A12A13"/>
    <w:rsid w:val="33BC5F6E"/>
    <w:rsid w:val="33DA3A67"/>
    <w:rsid w:val="33E6030D"/>
    <w:rsid w:val="340D54E2"/>
    <w:rsid w:val="341B4FEB"/>
    <w:rsid w:val="342A7CCC"/>
    <w:rsid w:val="342B6B99"/>
    <w:rsid w:val="348DCBC8"/>
    <w:rsid w:val="34DBA3B3"/>
    <w:rsid w:val="3507F77F"/>
    <w:rsid w:val="352F3547"/>
    <w:rsid w:val="3540EFA9"/>
    <w:rsid w:val="3548A118"/>
    <w:rsid w:val="356DFB1C"/>
    <w:rsid w:val="357F91C1"/>
    <w:rsid w:val="358E9AA1"/>
    <w:rsid w:val="35938057"/>
    <w:rsid w:val="359FDA05"/>
    <w:rsid w:val="35B99B29"/>
    <w:rsid w:val="35C8202F"/>
    <w:rsid w:val="35C8AD0F"/>
    <w:rsid w:val="35CD28EC"/>
    <w:rsid w:val="35CF4C02"/>
    <w:rsid w:val="35D3C88F"/>
    <w:rsid w:val="363650CB"/>
    <w:rsid w:val="3644FAFC"/>
    <w:rsid w:val="36B1EE0A"/>
    <w:rsid w:val="36B5EDC6"/>
    <w:rsid w:val="36DCE23B"/>
    <w:rsid w:val="36E741D6"/>
    <w:rsid w:val="36F3F4B9"/>
    <w:rsid w:val="36F518B5"/>
    <w:rsid w:val="36FD3540"/>
    <w:rsid w:val="3704A6F9"/>
    <w:rsid w:val="374C2D9E"/>
    <w:rsid w:val="376AEB96"/>
    <w:rsid w:val="376FBC70"/>
    <w:rsid w:val="379D29CD"/>
    <w:rsid w:val="37A3DCD0"/>
    <w:rsid w:val="37E4FF37"/>
    <w:rsid w:val="37FDB56E"/>
    <w:rsid w:val="381280D6"/>
    <w:rsid w:val="38234F20"/>
    <w:rsid w:val="38339721"/>
    <w:rsid w:val="38357424"/>
    <w:rsid w:val="385902C3"/>
    <w:rsid w:val="38814C6E"/>
    <w:rsid w:val="388E5DBD"/>
    <w:rsid w:val="3895FB19"/>
    <w:rsid w:val="38A8B171"/>
    <w:rsid w:val="38BA2DBA"/>
    <w:rsid w:val="38C2EE76"/>
    <w:rsid w:val="38CBAEA6"/>
    <w:rsid w:val="38E835A0"/>
    <w:rsid w:val="38F768A5"/>
    <w:rsid w:val="390A7899"/>
    <w:rsid w:val="391FA745"/>
    <w:rsid w:val="395CA3B8"/>
    <w:rsid w:val="3967380F"/>
    <w:rsid w:val="39682A4C"/>
    <w:rsid w:val="39BA9ACB"/>
    <w:rsid w:val="3A29B9E3"/>
    <w:rsid w:val="3A32F700"/>
    <w:rsid w:val="3A65CD38"/>
    <w:rsid w:val="3A7B45A4"/>
    <w:rsid w:val="3AC7C2B5"/>
    <w:rsid w:val="3ADA9ACB"/>
    <w:rsid w:val="3AEFD195"/>
    <w:rsid w:val="3B0BA5C8"/>
    <w:rsid w:val="3B16AAB3"/>
    <w:rsid w:val="3B2397EE"/>
    <w:rsid w:val="3B3D4EE5"/>
    <w:rsid w:val="3B58A0FF"/>
    <w:rsid w:val="3B61D9EF"/>
    <w:rsid w:val="3B660F9E"/>
    <w:rsid w:val="3B8AC6CC"/>
    <w:rsid w:val="3B8B616B"/>
    <w:rsid w:val="3B982F86"/>
    <w:rsid w:val="3BA2924E"/>
    <w:rsid w:val="3BAB7578"/>
    <w:rsid w:val="3BB1E6D9"/>
    <w:rsid w:val="3BC96332"/>
    <w:rsid w:val="3BD368BE"/>
    <w:rsid w:val="3BDA220F"/>
    <w:rsid w:val="3C425E1E"/>
    <w:rsid w:val="3CA97F7D"/>
    <w:rsid w:val="3CAF2D18"/>
    <w:rsid w:val="3CC1624F"/>
    <w:rsid w:val="3CE42A42"/>
    <w:rsid w:val="3D24E21D"/>
    <w:rsid w:val="3D263333"/>
    <w:rsid w:val="3D2A27BE"/>
    <w:rsid w:val="3D5FE7D1"/>
    <w:rsid w:val="3D69042B"/>
    <w:rsid w:val="3D6C3B63"/>
    <w:rsid w:val="3D6F3FC6"/>
    <w:rsid w:val="3D8DC29A"/>
    <w:rsid w:val="3DBE5B05"/>
    <w:rsid w:val="3DBF8EAE"/>
    <w:rsid w:val="3DCE8660"/>
    <w:rsid w:val="3DE93234"/>
    <w:rsid w:val="3DE9E8AD"/>
    <w:rsid w:val="3DEFD167"/>
    <w:rsid w:val="3DFECCB2"/>
    <w:rsid w:val="3E74463D"/>
    <w:rsid w:val="3E81BB80"/>
    <w:rsid w:val="3E8BD4AF"/>
    <w:rsid w:val="3E8D9AD4"/>
    <w:rsid w:val="3E955652"/>
    <w:rsid w:val="3EA76462"/>
    <w:rsid w:val="3EAAEC5A"/>
    <w:rsid w:val="3EAC713C"/>
    <w:rsid w:val="3EB3D23C"/>
    <w:rsid w:val="3EC40507"/>
    <w:rsid w:val="3EC5150C"/>
    <w:rsid w:val="3EC7CB34"/>
    <w:rsid w:val="3F0C65FC"/>
    <w:rsid w:val="3F39092C"/>
    <w:rsid w:val="3F401221"/>
    <w:rsid w:val="3F424516"/>
    <w:rsid w:val="3F55C703"/>
    <w:rsid w:val="3F578F6D"/>
    <w:rsid w:val="3F6A0577"/>
    <w:rsid w:val="3FB777D0"/>
    <w:rsid w:val="3FC196B4"/>
    <w:rsid w:val="3FCF4289"/>
    <w:rsid w:val="3FE29194"/>
    <w:rsid w:val="3FE9D028"/>
    <w:rsid w:val="4003082D"/>
    <w:rsid w:val="400A128D"/>
    <w:rsid w:val="40321EF8"/>
    <w:rsid w:val="4034A833"/>
    <w:rsid w:val="404C4497"/>
    <w:rsid w:val="4093CEA9"/>
    <w:rsid w:val="4095E4DC"/>
    <w:rsid w:val="40980F4C"/>
    <w:rsid w:val="40A92196"/>
    <w:rsid w:val="4102DF5D"/>
    <w:rsid w:val="41091C7A"/>
    <w:rsid w:val="41401004"/>
    <w:rsid w:val="4171FAC3"/>
    <w:rsid w:val="41860F18"/>
    <w:rsid w:val="418B087F"/>
    <w:rsid w:val="419F78DF"/>
    <w:rsid w:val="41A08210"/>
    <w:rsid w:val="41A760CA"/>
    <w:rsid w:val="41D7D6DC"/>
    <w:rsid w:val="41F3A8AF"/>
    <w:rsid w:val="41FF0332"/>
    <w:rsid w:val="420BE441"/>
    <w:rsid w:val="421A3970"/>
    <w:rsid w:val="422C88EF"/>
    <w:rsid w:val="425583E7"/>
    <w:rsid w:val="42649CE4"/>
    <w:rsid w:val="426A9280"/>
    <w:rsid w:val="42A59B71"/>
    <w:rsid w:val="42AD6A07"/>
    <w:rsid w:val="42D8DB68"/>
    <w:rsid w:val="4307272F"/>
    <w:rsid w:val="43315EC5"/>
    <w:rsid w:val="43381429"/>
    <w:rsid w:val="435F9268"/>
    <w:rsid w:val="436B9E7F"/>
    <w:rsid w:val="43747C91"/>
    <w:rsid w:val="437511AB"/>
    <w:rsid w:val="438AFD9F"/>
    <w:rsid w:val="438FFE4D"/>
    <w:rsid w:val="43C278D0"/>
    <w:rsid w:val="43CEC611"/>
    <w:rsid w:val="43E910BC"/>
    <w:rsid w:val="440B088A"/>
    <w:rsid w:val="442D1F13"/>
    <w:rsid w:val="442FDC18"/>
    <w:rsid w:val="4450A189"/>
    <w:rsid w:val="44681B68"/>
    <w:rsid w:val="446EA191"/>
    <w:rsid w:val="447D5D85"/>
    <w:rsid w:val="4485289A"/>
    <w:rsid w:val="448CBE6C"/>
    <w:rsid w:val="44BF4371"/>
    <w:rsid w:val="45223DA6"/>
    <w:rsid w:val="45227494"/>
    <w:rsid w:val="4533AEFB"/>
    <w:rsid w:val="45385742"/>
    <w:rsid w:val="4554C199"/>
    <w:rsid w:val="45565B38"/>
    <w:rsid w:val="4556EAE9"/>
    <w:rsid w:val="45570075"/>
    <w:rsid w:val="45640273"/>
    <w:rsid w:val="456DF9A6"/>
    <w:rsid w:val="4574F589"/>
    <w:rsid w:val="45858537"/>
    <w:rsid w:val="45B1CBB7"/>
    <w:rsid w:val="45B77F04"/>
    <w:rsid w:val="45CC1CF3"/>
    <w:rsid w:val="45DE27AF"/>
    <w:rsid w:val="45FA92E5"/>
    <w:rsid w:val="462C49C9"/>
    <w:rsid w:val="4686B858"/>
    <w:rsid w:val="4689A21A"/>
    <w:rsid w:val="469016C4"/>
    <w:rsid w:val="46935242"/>
    <w:rsid w:val="46936F55"/>
    <w:rsid w:val="46F90639"/>
    <w:rsid w:val="470B862B"/>
    <w:rsid w:val="472473ED"/>
    <w:rsid w:val="472C4213"/>
    <w:rsid w:val="472FE08D"/>
    <w:rsid w:val="4736DCE5"/>
    <w:rsid w:val="4765065A"/>
    <w:rsid w:val="4777446A"/>
    <w:rsid w:val="47B3486E"/>
    <w:rsid w:val="47BFE6A5"/>
    <w:rsid w:val="47C099B1"/>
    <w:rsid w:val="47D8D2E8"/>
    <w:rsid w:val="47DA1615"/>
    <w:rsid w:val="47E0EE24"/>
    <w:rsid w:val="47FE865F"/>
    <w:rsid w:val="48089B71"/>
    <w:rsid w:val="48265EEA"/>
    <w:rsid w:val="4854C3F8"/>
    <w:rsid w:val="485B6767"/>
    <w:rsid w:val="48657A88"/>
    <w:rsid w:val="48D514B2"/>
    <w:rsid w:val="48D54AC1"/>
    <w:rsid w:val="491D0854"/>
    <w:rsid w:val="492CEF5B"/>
    <w:rsid w:val="49407604"/>
    <w:rsid w:val="494C503D"/>
    <w:rsid w:val="4965EF95"/>
    <w:rsid w:val="4986C929"/>
    <w:rsid w:val="499F0839"/>
    <w:rsid w:val="49A28219"/>
    <w:rsid w:val="49B94714"/>
    <w:rsid w:val="49CFB524"/>
    <w:rsid w:val="49E1B935"/>
    <w:rsid w:val="49E835E6"/>
    <w:rsid w:val="49EFED07"/>
    <w:rsid w:val="4A470B26"/>
    <w:rsid w:val="4A638668"/>
    <w:rsid w:val="4A84017A"/>
    <w:rsid w:val="4A9295A4"/>
    <w:rsid w:val="4AB344F2"/>
    <w:rsid w:val="4AD0C362"/>
    <w:rsid w:val="4AE34DAC"/>
    <w:rsid w:val="4B04FFD7"/>
    <w:rsid w:val="4B0DCB12"/>
    <w:rsid w:val="4B261622"/>
    <w:rsid w:val="4B2A27E9"/>
    <w:rsid w:val="4B41F1B2"/>
    <w:rsid w:val="4B49BB1C"/>
    <w:rsid w:val="4B67D72E"/>
    <w:rsid w:val="4B7862E3"/>
    <w:rsid w:val="4BA878AF"/>
    <w:rsid w:val="4BB999DA"/>
    <w:rsid w:val="4BC0F05B"/>
    <w:rsid w:val="4C05AF90"/>
    <w:rsid w:val="4C0C730F"/>
    <w:rsid w:val="4C13BC7B"/>
    <w:rsid w:val="4C14C11A"/>
    <w:rsid w:val="4C1CCCFF"/>
    <w:rsid w:val="4C2B1796"/>
    <w:rsid w:val="4C57E1F6"/>
    <w:rsid w:val="4C628046"/>
    <w:rsid w:val="4C6BAA81"/>
    <w:rsid w:val="4C6E67F0"/>
    <w:rsid w:val="4C9471D9"/>
    <w:rsid w:val="4CB41D22"/>
    <w:rsid w:val="4CCEA1F9"/>
    <w:rsid w:val="4CDB6D68"/>
    <w:rsid w:val="4CE59E7B"/>
    <w:rsid w:val="4CFAFC9F"/>
    <w:rsid w:val="4CFFF72B"/>
    <w:rsid w:val="4D1D5556"/>
    <w:rsid w:val="4D47E187"/>
    <w:rsid w:val="4D5BD6FC"/>
    <w:rsid w:val="4D64197C"/>
    <w:rsid w:val="4D6D98AB"/>
    <w:rsid w:val="4D832D4A"/>
    <w:rsid w:val="4D843D39"/>
    <w:rsid w:val="4DAD03A1"/>
    <w:rsid w:val="4DB03EC9"/>
    <w:rsid w:val="4DB3D3BA"/>
    <w:rsid w:val="4DCD8699"/>
    <w:rsid w:val="4DE3F2CE"/>
    <w:rsid w:val="4DF1EC4B"/>
    <w:rsid w:val="4E234B76"/>
    <w:rsid w:val="4E30AAAD"/>
    <w:rsid w:val="4E34E425"/>
    <w:rsid w:val="4E377C71"/>
    <w:rsid w:val="4E49653F"/>
    <w:rsid w:val="4E4E3FA4"/>
    <w:rsid w:val="4E524A68"/>
    <w:rsid w:val="4E575B1F"/>
    <w:rsid w:val="4E62111F"/>
    <w:rsid w:val="4E6A1104"/>
    <w:rsid w:val="4E785CED"/>
    <w:rsid w:val="4E83B436"/>
    <w:rsid w:val="4EA574D3"/>
    <w:rsid w:val="4EA7D297"/>
    <w:rsid w:val="4EABE475"/>
    <w:rsid w:val="4EECA169"/>
    <w:rsid w:val="4F00893B"/>
    <w:rsid w:val="4F10FC83"/>
    <w:rsid w:val="4F271E19"/>
    <w:rsid w:val="4F6B4A4C"/>
    <w:rsid w:val="4F711B78"/>
    <w:rsid w:val="4FB4AF73"/>
    <w:rsid w:val="4FC8A43B"/>
    <w:rsid w:val="4FDDD5DC"/>
    <w:rsid w:val="4FF2AA36"/>
    <w:rsid w:val="500C7E2C"/>
    <w:rsid w:val="502AC704"/>
    <w:rsid w:val="50339874"/>
    <w:rsid w:val="503E995B"/>
    <w:rsid w:val="504BAA51"/>
    <w:rsid w:val="507D1ECD"/>
    <w:rsid w:val="50A4B5C2"/>
    <w:rsid w:val="50AAD3AB"/>
    <w:rsid w:val="50AF3B0E"/>
    <w:rsid w:val="50D1F913"/>
    <w:rsid w:val="50D633DD"/>
    <w:rsid w:val="50E1E9C2"/>
    <w:rsid w:val="50F64708"/>
    <w:rsid w:val="515EE38B"/>
    <w:rsid w:val="516BA96F"/>
    <w:rsid w:val="51811393"/>
    <w:rsid w:val="519E0CFB"/>
    <w:rsid w:val="51AB9BED"/>
    <w:rsid w:val="51B19DE5"/>
    <w:rsid w:val="51B65FF4"/>
    <w:rsid w:val="51B8A8DF"/>
    <w:rsid w:val="51D54D8E"/>
    <w:rsid w:val="522280BF"/>
    <w:rsid w:val="522C7B73"/>
    <w:rsid w:val="5241CEFF"/>
    <w:rsid w:val="5246CEE3"/>
    <w:rsid w:val="524B42CA"/>
    <w:rsid w:val="525E3CEF"/>
    <w:rsid w:val="5265266D"/>
    <w:rsid w:val="5275888F"/>
    <w:rsid w:val="528513F2"/>
    <w:rsid w:val="528AE40F"/>
    <w:rsid w:val="52A1D2BC"/>
    <w:rsid w:val="52BE08AC"/>
    <w:rsid w:val="52F94D1B"/>
    <w:rsid w:val="53197617"/>
    <w:rsid w:val="53250CF8"/>
    <w:rsid w:val="53390639"/>
    <w:rsid w:val="53477081"/>
    <w:rsid w:val="537C2283"/>
    <w:rsid w:val="53856324"/>
    <w:rsid w:val="538CEE2F"/>
    <w:rsid w:val="5392F6A5"/>
    <w:rsid w:val="539B503D"/>
    <w:rsid w:val="53AB5EF5"/>
    <w:rsid w:val="53AE32EB"/>
    <w:rsid w:val="53B1EE64"/>
    <w:rsid w:val="53BF8F24"/>
    <w:rsid w:val="53C3596E"/>
    <w:rsid w:val="53D75362"/>
    <w:rsid w:val="53FA8729"/>
    <w:rsid w:val="5421F062"/>
    <w:rsid w:val="5437DA17"/>
    <w:rsid w:val="544F28AF"/>
    <w:rsid w:val="54507687"/>
    <w:rsid w:val="54A3A3BD"/>
    <w:rsid w:val="54A868AA"/>
    <w:rsid w:val="54ABC5B7"/>
    <w:rsid w:val="54D26E4C"/>
    <w:rsid w:val="54D70824"/>
    <w:rsid w:val="54F38658"/>
    <w:rsid w:val="5500E910"/>
    <w:rsid w:val="55455795"/>
    <w:rsid w:val="5554AB70"/>
    <w:rsid w:val="557C8401"/>
    <w:rsid w:val="558628AC"/>
    <w:rsid w:val="5587104E"/>
    <w:rsid w:val="55AAC69E"/>
    <w:rsid w:val="55CDD9BC"/>
    <w:rsid w:val="55D2A832"/>
    <w:rsid w:val="55DE6BEC"/>
    <w:rsid w:val="56243250"/>
    <w:rsid w:val="562ED6C7"/>
    <w:rsid w:val="563CEE31"/>
    <w:rsid w:val="5651A8B6"/>
    <w:rsid w:val="5654810C"/>
    <w:rsid w:val="5656ABA8"/>
    <w:rsid w:val="56702135"/>
    <w:rsid w:val="56707D5F"/>
    <w:rsid w:val="567FE2BD"/>
    <w:rsid w:val="5694B282"/>
    <w:rsid w:val="56BAD123"/>
    <w:rsid w:val="56C4DAF8"/>
    <w:rsid w:val="56DD2354"/>
    <w:rsid w:val="5712B201"/>
    <w:rsid w:val="5712F17F"/>
    <w:rsid w:val="571B85A5"/>
    <w:rsid w:val="57326F26"/>
    <w:rsid w:val="5733B1E3"/>
    <w:rsid w:val="57647069"/>
    <w:rsid w:val="57800043"/>
    <w:rsid w:val="578334C3"/>
    <w:rsid w:val="57A93D60"/>
    <w:rsid w:val="57BF34BB"/>
    <w:rsid w:val="57EFEEB1"/>
    <w:rsid w:val="57F50C72"/>
    <w:rsid w:val="57FD1ABB"/>
    <w:rsid w:val="58353D51"/>
    <w:rsid w:val="5843FF10"/>
    <w:rsid w:val="584799B3"/>
    <w:rsid w:val="58640E31"/>
    <w:rsid w:val="586740C6"/>
    <w:rsid w:val="5869501F"/>
    <w:rsid w:val="58794C05"/>
    <w:rsid w:val="5879D519"/>
    <w:rsid w:val="588A8C48"/>
    <w:rsid w:val="589C63AC"/>
    <w:rsid w:val="58A52FB0"/>
    <w:rsid w:val="58D33BD2"/>
    <w:rsid w:val="58D44E1C"/>
    <w:rsid w:val="59003686"/>
    <w:rsid w:val="5901E75F"/>
    <w:rsid w:val="590516CA"/>
    <w:rsid w:val="590B14BC"/>
    <w:rsid w:val="593B9DFF"/>
    <w:rsid w:val="59634BA2"/>
    <w:rsid w:val="59777B75"/>
    <w:rsid w:val="597DD118"/>
    <w:rsid w:val="599D3B6F"/>
    <w:rsid w:val="59A839F8"/>
    <w:rsid w:val="59D3E1FF"/>
    <w:rsid w:val="59DE11E2"/>
    <w:rsid w:val="59E23FC7"/>
    <w:rsid w:val="59E9D6E8"/>
    <w:rsid w:val="5A22174A"/>
    <w:rsid w:val="5A35E581"/>
    <w:rsid w:val="5A5138ED"/>
    <w:rsid w:val="5A61E26E"/>
    <w:rsid w:val="5A64FD72"/>
    <w:rsid w:val="5A6FD8BE"/>
    <w:rsid w:val="5A70CD10"/>
    <w:rsid w:val="5A7EC402"/>
    <w:rsid w:val="5A90B893"/>
    <w:rsid w:val="5A929CF0"/>
    <w:rsid w:val="5A9D5FCF"/>
    <w:rsid w:val="5AA04D52"/>
    <w:rsid w:val="5AB858E4"/>
    <w:rsid w:val="5ABDD8C3"/>
    <w:rsid w:val="5ADBC492"/>
    <w:rsid w:val="5AF34003"/>
    <w:rsid w:val="5AF5B8F4"/>
    <w:rsid w:val="5B14B82C"/>
    <w:rsid w:val="5B630545"/>
    <w:rsid w:val="5B826900"/>
    <w:rsid w:val="5B949300"/>
    <w:rsid w:val="5BB96593"/>
    <w:rsid w:val="5BC96484"/>
    <w:rsid w:val="5BD0A467"/>
    <w:rsid w:val="5BDCF5F1"/>
    <w:rsid w:val="5BDFD224"/>
    <w:rsid w:val="5BEC0B9D"/>
    <w:rsid w:val="5C1508DD"/>
    <w:rsid w:val="5C3B5577"/>
    <w:rsid w:val="5C3D9C31"/>
    <w:rsid w:val="5C4B12E2"/>
    <w:rsid w:val="5C550DD6"/>
    <w:rsid w:val="5C81C933"/>
    <w:rsid w:val="5C86236E"/>
    <w:rsid w:val="5C863B84"/>
    <w:rsid w:val="5C8B970D"/>
    <w:rsid w:val="5CB5C905"/>
    <w:rsid w:val="5CD4A612"/>
    <w:rsid w:val="5CD68825"/>
    <w:rsid w:val="5CF4798C"/>
    <w:rsid w:val="5D0524D1"/>
    <w:rsid w:val="5D072644"/>
    <w:rsid w:val="5D0A5B5B"/>
    <w:rsid w:val="5D3C5B8F"/>
    <w:rsid w:val="5D3D419F"/>
    <w:rsid w:val="5D4BC943"/>
    <w:rsid w:val="5D8EDD10"/>
    <w:rsid w:val="5D9B3C03"/>
    <w:rsid w:val="5DB1467B"/>
    <w:rsid w:val="5DB5F179"/>
    <w:rsid w:val="5DBF10A4"/>
    <w:rsid w:val="5DF379D4"/>
    <w:rsid w:val="5E0C1EF6"/>
    <w:rsid w:val="5E0C4660"/>
    <w:rsid w:val="5E1C4551"/>
    <w:rsid w:val="5E27D3DC"/>
    <w:rsid w:val="5E2A78B1"/>
    <w:rsid w:val="5E31203D"/>
    <w:rsid w:val="5E37A5B3"/>
    <w:rsid w:val="5E4B41EB"/>
    <w:rsid w:val="5E4EF759"/>
    <w:rsid w:val="5E73F754"/>
    <w:rsid w:val="5E9D2669"/>
    <w:rsid w:val="5EC11893"/>
    <w:rsid w:val="5ECFCC1A"/>
    <w:rsid w:val="5F117D1D"/>
    <w:rsid w:val="5F175590"/>
    <w:rsid w:val="5F2CD05A"/>
    <w:rsid w:val="5F55D229"/>
    <w:rsid w:val="5F88A643"/>
    <w:rsid w:val="5F8B2394"/>
    <w:rsid w:val="5FAAF298"/>
    <w:rsid w:val="5FEDAB77"/>
    <w:rsid w:val="6001F1D1"/>
    <w:rsid w:val="6013DB3B"/>
    <w:rsid w:val="601A136F"/>
    <w:rsid w:val="607DFE5F"/>
    <w:rsid w:val="608B5B35"/>
    <w:rsid w:val="6098F89C"/>
    <w:rsid w:val="609E97D6"/>
    <w:rsid w:val="60A531E6"/>
    <w:rsid w:val="60A66A75"/>
    <w:rsid w:val="60A7D781"/>
    <w:rsid w:val="60AB28ED"/>
    <w:rsid w:val="60AE9A31"/>
    <w:rsid w:val="60EBBAC3"/>
    <w:rsid w:val="6118B657"/>
    <w:rsid w:val="611BAC9F"/>
    <w:rsid w:val="611E9991"/>
    <w:rsid w:val="6138C7D6"/>
    <w:rsid w:val="614267CB"/>
    <w:rsid w:val="61431918"/>
    <w:rsid w:val="61547C7F"/>
    <w:rsid w:val="61699AF8"/>
    <w:rsid w:val="617E3131"/>
    <w:rsid w:val="6181A39D"/>
    <w:rsid w:val="61A81666"/>
    <w:rsid w:val="61BB0ECC"/>
    <w:rsid w:val="61C6CA20"/>
    <w:rsid w:val="61D4C4D0"/>
    <w:rsid w:val="622CEAB7"/>
    <w:rsid w:val="626AACF7"/>
    <w:rsid w:val="62821636"/>
    <w:rsid w:val="62AF5DA4"/>
    <w:rsid w:val="62EB7EBE"/>
    <w:rsid w:val="62EBA8FC"/>
    <w:rsid w:val="62F2FAFB"/>
    <w:rsid w:val="62F97C28"/>
    <w:rsid w:val="63514EEB"/>
    <w:rsid w:val="636BADC2"/>
    <w:rsid w:val="63926307"/>
    <w:rsid w:val="641A17CE"/>
    <w:rsid w:val="641B7B51"/>
    <w:rsid w:val="6437637B"/>
    <w:rsid w:val="64576FBE"/>
    <w:rsid w:val="6457CFEC"/>
    <w:rsid w:val="6461A81B"/>
    <w:rsid w:val="646D1881"/>
    <w:rsid w:val="646D9EA6"/>
    <w:rsid w:val="647AB8CE"/>
    <w:rsid w:val="64BEFF60"/>
    <w:rsid w:val="64D5594F"/>
    <w:rsid w:val="64F9C7DD"/>
    <w:rsid w:val="64FA0084"/>
    <w:rsid w:val="650C8EBE"/>
    <w:rsid w:val="65390977"/>
    <w:rsid w:val="654220A6"/>
    <w:rsid w:val="65985D1D"/>
    <w:rsid w:val="659DFCB3"/>
    <w:rsid w:val="65AFCDF6"/>
    <w:rsid w:val="65C7DFFD"/>
    <w:rsid w:val="65CD3F8C"/>
    <w:rsid w:val="661BF3B0"/>
    <w:rsid w:val="6630224A"/>
    <w:rsid w:val="66333C66"/>
    <w:rsid w:val="66459DB3"/>
    <w:rsid w:val="66511A8C"/>
    <w:rsid w:val="665200AC"/>
    <w:rsid w:val="66684335"/>
    <w:rsid w:val="6668A5AD"/>
    <w:rsid w:val="668C5F7B"/>
    <w:rsid w:val="66C703C5"/>
    <w:rsid w:val="66CA0ED6"/>
    <w:rsid w:val="66DEA4DF"/>
    <w:rsid w:val="66E87D51"/>
    <w:rsid w:val="66EE401F"/>
    <w:rsid w:val="6700E7AB"/>
    <w:rsid w:val="67047F24"/>
    <w:rsid w:val="670DFE56"/>
    <w:rsid w:val="670EC466"/>
    <w:rsid w:val="671D458F"/>
    <w:rsid w:val="67272697"/>
    <w:rsid w:val="6730216B"/>
    <w:rsid w:val="673A3CB2"/>
    <w:rsid w:val="6742B3BF"/>
    <w:rsid w:val="675221B0"/>
    <w:rsid w:val="6776E6A0"/>
    <w:rsid w:val="677975E3"/>
    <w:rsid w:val="677D760F"/>
    <w:rsid w:val="679339D5"/>
    <w:rsid w:val="67E5904F"/>
    <w:rsid w:val="67EA26E7"/>
    <w:rsid w:val="68013469"/>
    <w:rsid w:val="68172AE4"/>
    <w:rsid w:val="6827F59D"/>
    <w:rsid w:val="682D03F6"/>
    <w:rsid w:val="68563BD1"/>
    <w:rsid w:val="6866FE5E"/>
    <w:rsid w:val="6883FE14"/>
    <w:rsid w:val="688C6C72"/>
    <w:rsid w:val="68D01B94"/>
    <w:rsid w:val="6908661B"/>
    <w:rsid w:val="6912D9B2"/>
    <w:rsid w:val="691CE982"/>
    <w:rsid w:val="69215717"/>
    <w:rsid w:val="696F2435"/>
    <w:rsid w:val="6983C915"/>
    <w:rsid w:val="698897BD"/>
    <w:rsid w:val="69963BCB"/>
    <w:rsid w:val="699B47C3"/>
    <w:rsid w:val="699CC493"/>
    <w:rsid w:val="69A761C9"/>
    <w:rsid w:val="69BD21DC"/>
    <w:rsid w:val="69D49BBE"/>
    <w:rsid w:val="69D60FF5"/>
    <w:rsid w:val="6A18A8F0"/>
    <w:rsid w:val="6A38B279"/>
    <w:rsid w:val="6A3C8C06"/>
    <w:rsid w:val="6A67EA74"/>
    <w:rsid w:val="6A7359ED"/>
    <w:rsid w:val="6A7AA399"/>
    <w:rsid w:val="6A7D22AF"/>
    <w:rsid w:val="6A83D4A3"/>
    <w:rsid w:val="6A855050"/>
    <w:rsid w:val="6AA28F58"/>
    <w:rsid w:val="6AB0C9EB"/>
    <w:rsid w:val="6ABDFA52"/>
    <w:rsid w:val="6AD0EBFD"/>
    <w:rsid w:val="6AD8E50B"/>
    <w:rsid w:val="6B1783B9"/>
    <w:rsid w:val="6B3BCB73"/>
    <w:rsid w:val="6B553F81"/>
    <w:rsid w:val="6B57E225"/>
    <w:rsid w:val="6B58233B"/>
    <w:rsid w:val="6B84234F"/>
    <w:rsid w:val="6B89998C"/>
    <w:rsid w:val="6B8A7465"/>
    <w:rsid w:val="6BA9FD6A"/>
    <w:rsid w:val="6BB78E71"/>
    <w:rsid w:val="6BF708D7"/>
    <w:rsid w:val="6C2C965F"/>
    <w:rsid w:val="6C4641C8"/>
    <w:rsid w:val="6C5F3E52"/>
    <w:rsid w:val="6C607FBD"/>
    <w:rsid w:val="6C8E6EC6"/>
    <w:rsid w:val="6C993A52"/>
    <w:rsid w:val="6CA33CA3"/>
    <w:rsid w:val="6CC218D3"/>
    <w:rsid w:val="6CCEAB63"/>
    <w:rsid w:val="6CE26372"/>
    <w:rsid w:val="6CEB07CB"/>
    <w:rsid w:val="6CEEA0AF"/>
    <w:rsid w:val="6CF508B4"/>
    <w:rsid w:val="6D3645B9"/>
    <w:rsid w:val="6D42E948"/>
    <w:rsid w:val="6D62E92C"/>
    <w:rsid w:val="6D904794"/>
    <w:rsid w:val="6D9B70A9"/>
    <w:rsid w:val="6DA70300"/>
    <w:rsid w:val="6DB01185"/>
    <w:rsid w:val="6DD55A5A"/>
    <w:rsid w:val="6DE9E35A"/>
    <w:rsid w:val="6E29AFD6"/>
    <w:rsid w:val="6E2BF0C7"/>
    <w:rsid w:val="6E3F04C7"/>
    <w:rsid w:val="6E42FA1B"/>
    <w:rsid w:val="6E46504E"/>
    <w:rsid w:val="6E6D5BE1"/>
    <w:rsid w:val="6E9CCA74"/>
    <w:rsid w:val="6EAC5BE5"/>
    <w:rsid w:val="6F59F58F"/>
    <w:rsid w:val="6F6400F9"/>
    <w:rsid w:val="6FA5B0F0"/>
    <w:rsid w:val="6FC58982"/>
    <w:rsid w:val="6FDB8DD3"/>
    <w:rsid w:val="6FF8F55A"/>
    <w:rsid w:val="701F6770"/>
    <w:rsid w:val="704EFF00"/>
    <w:rsid w:val="7063F61F"/>
    <w:rsid w:val="706FE4C1"/>
    <w:rsid w:val="707A804F"/>
    <w:rsid w:val="708828E9"/>
    <w:rsid w:val="70946EBF"/>
    <w:rsid w:val="70A1FBEC"/>
    <w:rsid w:val="70A4C436"/>
    <w:rsid w:val="70CA9952"/>
    <w:rsid w:val="70E0D499"/>
    <w:rsid w:val="70F17AC6"/>
    <w:rsid w:val="70F2A599"/>
    <w:rsid w:val="7108C72F"/>
    <w:rsid w:val="710A1643"/>
    <w:rsid w:val="710DE2BE"/>
    <w:rsid w:val="71125FDA"/>
    <w:rsid w:val="7125AAD9"/>
    <w:rsid w:val="7168B6DC"/>
    <w:rsid w:val="71C612F4"/>
    <w:rsid w:val="71DA6A1B"/>
    <w:rsid w:val="71E2DAED"/>
    <w:rsid w:val="721D556F"/>
    <w:rsid w:val="7249A4CA"/>
    <w:rsid w:val="724BE039"/>
    <w:rsid w:val="72695943"/>
    <w:rsid w:val="72C2A49F"/>
    <w:rsid w:val="72EEC794"/>
    <w:rsid w:val="72F420EB"/>
    <w:rsid w:val="73294EDC"/>
    <w:rsid w:val="732C09D9"/>
    <w:rsid w:val="7334C986"/>
    <w:rsid w:val="734FF714"/>
    <w:rsid w:val="73522BCB"/>
    <w:rsid w:val="736299E4"/>
    <w:rsid w:val="7380ED57"/>
    <w:rsid w:val="73C19701"/>
    <w:rsid w:val="73D22EB9"/>
    <w:rsid w:val="73D2749C"/>
    <w:rsid w:val="73FE506F"/>
    <w:rsid w:val="740FD0E9"/>
    <w:rsid w:val="744F1B4C"/>
    <w:rsid w:val="748843E9"/>
    <w:rsid w:val="74A0B9E4"/>
    <w:rsid w:val="74D4B03E"/>
    <w:rsid w:val="74EB74B0"/>
    <w:rsid w:val="750BBD90"/>
    <w:rsid w:val="751BCC31"/>
    <w:rsid w:val="752CEEAE"/>
    <w:rsid w:val="75366AB0"/>
    <w:rsid w:val="756F999C"/>
    <w:rsid w:val="75763ABD"/>
    <w:rsid w:val="75871DE3"/>
    <w:rsid w:val="75B0CFB3"/>
    <w:rsid w:val="75CD2E66"/>
    <w:rsid w:val="75E1A279"/>
    <w:rsid w:val="75F5AF2B"/>
    <w:rsid w:val="7621FE97"/>
    <w:rsid w:val="765BC690"/>
    <w:rsid w:val="767FAE1C"/>
    <w:rsid w:val="76897889"/>
    <w:rsid w:val="7698EB36"/>
    <w:rsid w:val="769EEF07"/>
    <w:rsid w:val="76B0B53F"/>
    <w:rsid w:val="76BA9C82"/>
    <w:rsid w:val="76BE934C"/>
    <w:rsid w:val="76C3FBE1"/>
    <w:rsid w:val="76C403AB"/>
    <w:rsid w:val="76D8439E"/>
    <w:rsid w:val="76E52D6F"/>
    <w:rsid w:val="76EDFBD1"/>
    <w:rsid w:val="76F1A17E"/>
    <w:rsid w:val="77023CA0"/>
    <w:rsid w:val="771518D3"/>
    <w:rsid w:val="774F73B1"/>
    <w:rsid w:val="77597C93"/>
    <w:rsid w:val="7774FF4B"/>
    <w:rsid w:val="777EA27A"/>
    <w:rsid w:val="7780B3F4"/>
    <w:rsid w:val="77891C8C"/>
    <w:rsid w:val="77953599"/>
    <w:rsid w:val="77A617E0"/>
    <w:rsid w:val="77C9E3BC"/>
    <w:rsid w:val="77E0A5FF"/>
    <w:rsid w:val="7814E454"/>
    <w:rsid w:val="78201BD0"/>
    <w:rsid w:val="7823BEF8"/>
    <w:rsid w:val="783141A4"/>
    <w:rsid w:val="784D61AC"/>
    <w:rsid w:val="78555B1C"/>
    <w:rsid w:val="78693B51"/>
    <w:rsid w:val="787481BF"/>
    <w:rsid w:val="78C1C72B"/>
    <w:rsid w:val="78CC542E"/>
    <w:rsid w:val="78DB45ED"/>
    <w:rsid w:val="78EAEBC2"/>
    <w:rsid w:val="7905103E"/>
    <w:rsid w:val="790E5552"/>
    <w:rsid w:val="7940543A"/>
    <w:rsid w:val="7950B656"/>
    <w:rsid w:val="795C1DFC"/>
    <w:rsid w:val="796A14E9"/>
    <w:rsid w:val="79812EC7"/>
    <w:rsid w:val="79A63E53"/>
    <w:rsid w:val="79AB1FE6"/>
    <w:rsid w:val="79CDB85E"/>
    <w:rsid w:val="79DE1EC7"/>
    <w:rsid w:val="79DF245B"/>
    <w:rsid w:val="79F27416"/>
    <w:rsid w:val="79F912F5"/>
    <w:rsid w:val="7A143751"/>
    <w:rsid w:val="7A2C4BB9"/>
    <w:rsid w:val="7A2D658A"/>
    <w:rsid w:val="7A54F339"/>
    <w:rsid w:val="7A564B98"/>
    <w:rsid w:val="7A61CFB8"/>
    <w:rsid w:val="7A6E8A65"/>
    <w:rsid w:val="7A833B42"/>
    <w:rsid w:val="7AA48CB1"/>
    <w:rsid w:val="7AA833F3"/>
    <w:rsid w:val="7ADB5903"/>
    <w:rsid w:val="7AE4A89E"/>
    <w:rsid w:val="7AEDAC2C"/>
    <w:rsid w:val="7AF154A7"/>
    <w:rsid w:val="7AF78240"/>
    <w:rsid w:val="7B2650C5"/>
    <w:rsid w:val="7B696A2E"/>
    <w:rsid w:val="7B6C5122"/>
    <w:rsid w:val="7B6F448F"/>
    <w:rsid w:val="7B6FB20F"/>
    <w:rsid w:val="7B702EB9"/>
    <w:rsid w:val="7B729BD4"/>
    <w:rsid w:val="7B897426"/>
    <w:rsid w:val="7B903F13"/>
    <w:rsid w:val="7B93985F"/>
    <w:rsid w:val="7B96448F"/>
    <w:rsid w:val="7BAE2F9B"/>
    <w:rsid w:val="7BBF6546"/>
    <w:rsid w:val="7BE3F66F"/>
    <w:rsid w:val="7BEDD030"/>
    <w:rsid w:val="7BF5AE76"/>
    <w:rsid w:val="7BFB0202"/>
    <w:rsid w:val="7C11DA11"/>
    <w:rsid w:val="7C14B6E3"/>
    <w:rsid w:val="7C1B8240"/>
    <w:rsid w:val="7C63E88A"/>
    <w:rsid w:val="7C69E8C1"/>
    <w:rsid w:val="7C721490"/>
    <w:rsid w:val="7C743D41"/>
    <w:rsid w:val="7C7B969D"/>
    <w:rsid w:val="7C9B7947"/>
    <w:rsid w:val="7C9BA8EE"/>
    <w:rsid w:val="7CAA3521"/>
    <w:rsid w:val="7CBED588"/>
    <w:rsid w:val="7CF9C99A"/>
    <w:rsid w:val="7D1416D3"/>
    <w:rsid w:val="7D23F2D2"/>
    <w:rsid w:val="7D2A7251"/>
    <w:rsid w:val="7D2DD2B8"/>
    <w:rsid w:val="7D36BA85"/>
    <w:rsid w:val="7D38FC13"/>
    <w:rsid w:val="7D56A12D"/>
    <w:rsid w:val="7D64A29E"/>
    <w:rsid w:val="7DB42524"/>
    <w:rsid w:val="7DC63BCA"/>
    <w:rsid w:val="7DDB2BFB"/>
    <w:rsid w:val="7DE5CE2E"/>
    <w:rsid w:val="7DE89111"/>
    <w:rsid w:val="7DFE1ABC"/>
    <w:rsid w:val="7E2E0AB0"/>
    <w:rsid w:val="7E309B61"/>
    <w:rsid w:val="7E64556F"/>
    <w:rsid w:val="7E92CA7E"/>
    <w:rsid w:val="7E9CFB14"/>
    <w:rsid w:val="7EC1766B"/>
    <w:rsid w:val="7ED9EDCE"/>
    <w:rsid w:val="7EFD1FF0"/>
    <w:rsid w:val="7F6B9741"/>
    <w:rsid w:val="7F6D50B3"/>
    <w:rsid w:val="7F82994B"/>
    <w:rsid w:val="7FE96C52"/>
    <w:rsid w:val="7FE97B66"/>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272BC"/>
  <w15:docId w15:val="{1AC9BB53-218E-416E-90A5-FF0FCE67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227E00"/>
    <w:pPr>
      <w:spacing w:line="360" w:lineRule="auto"/>
      <w:jc w:val="both"/>
    </w:pPr>
    <w:rPr>
      <w:rFonts w:ascii="Times New Roman" w:hAnsi="Times New Roman"/>
      <w:sz w:val="24"/>
      <w:szCs w:val="22"/>
      <w:lang w:eastAsia="en-US"/>
    </w:rPr>
  </w:style>
  <w:style w:type="paragraph" w:styleId="Otsikko1">
    <w:name w:val="heading 1"/>
    <w:basedOn w:val="Normaali"/>
    <w:next w:val="Normaali"/>
    <w:link w:val="Otsikko1Char"/>
    <w:qFormat/>
    <w:rsid w:val="000B5823"/>
    <w:pPr>
      <w:keepNext/>
      <w:keepLines/>
      <w:numPr>
        <w:numId w:val="2"/>
      </w:numPr>
      <w:outlineLvl w:val="0"/>
    </w:pPr>
    <w:rPr>
      <w:rFonts w:eastAsia="Times New Roman"/>
      <w:b/>
      <w:bCs/>
      <w:caps/>
      <w:sz w:val="28"/>
      <w:szCs w:val="28"/>
    </w:rPr>
  </w:style>
  <w:style w:type="paragraph" w:styleId="Otsikko2">
    <w:name w:val="heading 2"/>
    <w:basedOn w:val="Otsikko1"/>
    <w:next w:val="Normaali"/>
    <w:link w:val="Otsikko2Char"/>
    <w:unhideWhenUsed/>
    <w:qFormat/>
    <w:rsid w:val="000B5823"/>
    <w:pPr>
      <w:numPr>
        <w:ilvl w:val="1"/>
      </w:numPr>
      <w:outlineLvl w:val="1"/>
    </w:pPr>
    <w:rPr>
      <w:caps w:val="0"/>
      <w:sz w:val="24"/>
      <w:szCs w:val="26"/>
    </w:rPr>
  </w:style>
  <w:style w:type="paragraph" w:styleId="Otsikko3">
    <w:name w:val="heading 3"/>
    <w:basedOn w:val="Otsikko2"/>
    <w:next w:val="Normaali"/>
    <w:link w:val="Otsikko3Char"/>
    <w:unhideWhenUsed/>
    <w:qFormat/>
    <w:rsid w:val="000B5823"/>
    <w:pPr>
      <w:numPr>
        <w:ilvl w:val="2"/>
      </w:numPr>
      <w:outlineLvl w:val="2"/>
    </w:pPr>
    <w:rPr>
      <w:b w:val="0"/>
    </w:rPr>
  </w:style>
  <w:style w:type="paragraph" w:styleId="Otsikko4">
    <w:name w:val="heading 4"/>
    <w:basedOn w:val="Normaali"/>
    <w:next w:val="Normaali"/>
    <w:link w:val="Otsikko4Char"/>
    <w:unhideWhenUsed/>
    <w:qFormat/>
    <w:rsid w:val="008F4F32"/>
    <w:pPr>
      <w:keepNext/>
      <w:keepLines/>
      <w:numPr>
        <w:ilvl w:val="3"/>
        <w:numId w:val="2"/>
      </w:numPr>
      <w:spacing w:before="200"/>
      <w:outlineLvl w:val="3"/>
    </w:pPr>
    <w:rPr>
      <w:rFonts w:ascii="Cambria" w:eastAsia="Times New Roman" w:hAnsi="Cambria"/>
      <w:b/>
      <w:bCs/>
      <w:i/>
      <w:iCs/>
    </w:rPr>
  </w:style>
  <w:style w:type="paragraph" w:styleId="Otsikko5">
    <w:name w:val="heading 5"/>
    <w:basedOn w:val="Normaali"/>
    <w:next w:val="Normaali"/>
    <w:link w:val="Otsikko5Char"/>
    <w:unhideWhenUsed/>
    <w:qFormat/>
    <w:rsid w:val="008F4F32"/>
    <w:pPr>
      <w:keepNext/>
      <w:keepLines/>
      <w:numPr>
        <w:ilvl w:val="4"/>
        <w:numId w:val="2"/>
      </w:numPr>
      <w:spacing w:before="200"/>
      <w:outlineLvl w:val="4"/>
    </w:pPr>
    <w:rPr>
      <w:rFonts w:ascii="Cambria" w:eastAsia="Times New Roman" w:hAnsi="Cambria"/>
      <w:color w:val="243F60"/>
    </w:rPr>
  </w:style>
  <w:style w:type="paragraph" w:styleId="Otsikko6">
    <w:name w:val="heading 6"/>
    <w:basedOn w:val="Normaali"/>
    <w:next w:val="Normaali"/>
    <w:link w:val="Otsikko6Char"/>
    <w:unhideWhenUsed/>
    <w:qFormat/>
    <w:rsid w:val="008F4F32"/>
    <w:pPr>
      <w:keepNext/>
      <w:keepLines/>
      <w:numPr>
        <w:ilvl w:val="5"/>
        <w:numId w:val="2"/>
      </w:numPr>
      <w:spacing w:before="200"/>
      <w:outlineLvl w:val="5"/>
    </w:pPr>
    <w:rPr>
      <w:rFonts w:ascii="Cambria" w:eastAsia="Times New Roman" w:hAnsi="Cambria"/>
      <w:i/>
      <w:iCs/>
      <w:color w:val="243F60"/>
    </w:rPr>
  </w:style>
  <w:style w:type="paragraph" w:styleId="Otsikko7">
    <w:name w:val="heading 7"/>
    <w:basedOn w:val="Normaali"/>
    <w:next w:val="Normaali"/>
    <w:link w:val="Otsikko7Char"/>
    <w:unhideWhenUsed/>
    <w:qFormat/>
    <w:rsid w:val="008F4F32"/>
    <w:pPr>
      <w:keepNext/>
      <w:keepLines/>
      <w:numPr>
        <w:ilvl w:val="6"/>
        <w:numId w:val="2"/>
      </w:numPr>
      <w:spacing w:before="200"/>
      <w:outlineLvl w:val="6"/>
    </w:pPr>
    <w:rPr>
      <w:rFonts w:ascii="Cambria" w:eastAsia="Times New Roman" w:hAnsi="Cambria"/>
      <w:i/>
      <w:iCs/>
      <w:color w:val="404040"/>
    </w:rPr>
  </w:style>
  <w:style w:type="paragraph" w:styleId="Otsikko8">
    <w:name w:val="heading 8"/>
    <w:basedOn w:val="Normaali"/>
    <w:next w:val="Normaali"/>
    <w:link w:val="Otsikko8Char"/>
    <w:unhideWhenUsed/>
    <w:qFormat/>
    <w:rsid w:val="008F4F32"/>
    <w:pPr>
      <w:keepNext/>
      <w:keepLines/>
      <w:numPr>
        <w:ilvl w:val="7"/>
        <w:numId w:val="2"/>
      </w:numPr>
      <w:spacing w:before="200"/>
      <w:outlineLvl w:val="7"/>
    </w:pPr>
    <w:rPr>
      <w:rFonts w:ascii="Cambria" w:eastAsia="Times New Roman" w:hAnsi="Cambria"/>
      <w:color w:val="404040"/>
      <w:sz w:val="20"/>
      <w:szCs w:val="20"/>
    </w:rPr>
  </w:style>
  <w:style w:type="paragraph" w:styleId="Otsikko9">
    <w:name w:val="heading 9"/>
    <w:basedOn w:val="Normaali"/>
    <w:next w:val="Normaali"/>
    <w:link w:val="Otsikko9Char"/>
    <w:unhideWhenUsed/>
    <w:qFormat/>
    <w:rsid w:val="008F4F32"/>
    <w:pPr>
      <w:keepNext/>
      <w:keepLines/>
      <w:numPr>
        <w:ilvl w:val="8"/>
        <w:numId w:val="2"/>
      </w:numPr>
      <w:spacing w:before="200"/>
      <w:outlineLvl w:val="8"/>
    </w:pPr>
    <w:rPr>
      <w:rFonts w:ascii="Cambria" w:eastAsia="Times New Roman"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rsid w:val="000B5823"/>
    <w:rPr>
      <w:rFonts w:ascii="Times New Roman" w:eastAsia="Times New Roman" w:hAnsi="Times New Roman"/>
      <w:b/>
      <w:bCs/>
      <w:caps/>
      <w:sz w:val="28"/>
      <w:szCs w:val="28"/>
      <w:lang w:eastAsia="en-US"/>
    </w:rPr>
  </w:style>
  <w:style w:type="character" w:customStyle="1" w:styleId="Otsikko2Char">
    <w:name w:val="Otsikko 2 Char"/>
    <w:link w:val="Otsikko2"/>
    <w:rsid w:val="000B5823"/>
    <w:rPr>
      <w:rFonts w:ascii="Times New Roman" w:eastAsia="Times New Roman" w:hAnsi="Times New Roman"/>
      <w:b/>
      <w:bCs/>
      <w:sz w:val="24"/>
      <w:szCs w:val="26"/>
      <w:lang w:eastAsia="en-US"/>
    </w:rPr>
  </w:style>
  <w:style w:type="character" w:customStyle="1" w:styleId="Otsikko3Char">
    <w:name w:val="Otsikko 3 Char"/>
    <w:link w:val="Otsikko3"/>
    <w:rsid w:val="000B5823"/>
    <w:rPr>
      <w:rFonts w:ascii="Times New Roman" w:eastAsia="Times New Roman" w:hAnsi="Times New Roman"/>
      <w:bCs/>
      <w:sz w:val="24"/>
      <w:szCs w:val="26"/>
      <w:lang w:eastAsia="en-US"/>
    </w:rPr>
  </w:style>
  <w:style w:type="character" w:customStyle="1" w:styleId="Otsikko4Char">
    <w:name w:val="Otsikko 4 Char"/>
    <w:link w:val="Otsikko4"/>
    <w:rsid w:val="008F4F32"/>
    <w:rPr>
      <w:rFonts w:ascii="Cambria" w:eastAsia="Times New Roman" w:hAnsi="Cambria"/>
      <w:b/>
      <w:bCs/>
      <w:i/>
      <w:iCs/>
      <w:sz w:val="24"/>
      <w:szCs w:val="22"/>
      <w:lang w:eastAsia="en-US"/>
    </w:rPr>
  </w:style>
  <w:style w:type="character" w:customStyle="1" w:styleId="Otsikko5Char">
    <w:name w:val="Otsikko 5 Char"/>
    <w:link w:val="Otsikko5"/>
    <w:rsid w:val="008F4F32"/>
    <w:rPr>
      <w:rFonts w:ascii="Cambria" w:eastAsia="Times New Roman" w:hAnsi="Cambria"/>
      <w:color w:val="243F60"/>
      <w:sz w:val="24"/>
      <w:szCs w:val="22"/>
      <w:lang w:eastAsia="en-US"/>
    </w:rPr>
  </w:style>
  <w:style w:type="character" w:customStyle="1" w:styleId="Otsikko6Char">
    <w:name w:val="Otsikko 6 Char"/>
    <w:link w:val="Otsikko6"/>
    <w:rsid w:val="008F4F32"/>
    <w:rPr>
      <w:rFonts w:ascii="Cambria" w:eastAsia="Times New Roman" w:hAnsi="Cambria"/>
      <w:i/>
      <w:iCs/>
      <w:color w:val="243F60"/>
      <w:sz w:val="24"/>
      <w:szCs w:val="22"/>
      <w:lang w:eastAsia="en-US"/>
    </w:rPr>
  </w:style>
  <w:style w:type="character" w:customStyle="1" w:styleId="Otsikko7Char">
    <w:name w:val="Otsikko 7 Char"/>
    <w:link w:val="Otsikko7"/>
    <w:rsid w:val="008F4F32"/>
    <w:rPr>
      <w:rFonts w:ascii="Cambria" w:eastAsia="Times New Roman" w:hAnsi="Cambria"/>
      <w:i/>
      <w:iCs/>
      <w:color w:val="404040"/>
      <w:sz w:val="24"/>
      <w:szCs w:val="22"/>
      <w:lang w:eastAsia="en-US"/>
    </w:rPr>
  </w:style>
  <w:style w:type="character" w:customStyle="1" w:styleId="Otsikko8Char">
    <w:name w:val="Otsikko 8 Char"/>
    <w:link w:val="Otsikko8"/>
    <w:rsid w:val="008F4F32"/>
    <w:rPr>
      <w:rFonts w:ascii="Cambria" w:eastAsia="Times New Roman" w:hAnsi="Cambria"/>
      <w:color w:val="404040"/>
      <w:lang w:eastAsia="en-US"/>
    </w:rPr>
  </w:style>
  <w:style w:type="character" w:customStyle="1" w:styleId="Otsikko9Char">
    <w:name w:val="Otsikko 9 Char"/>
    <w:link w:val="Otsikko9"/>
    <w:rsid w:val="008F4F32"/>
    <w:rPr>
      <w:rFonts w:ascii="Cambria" w:eastAsia="Times New Roman" w:hAnsi="Cambria"/>
      <w:i/>
      <w:iCs/>
      <w:color w:val="404040"/>
      <w:lang w:eastAsia="en-US"/>
    </w:rPr>
  </w:style>
  <w:style w:type="paragraph" w:styleId="Sisllysluettelonotsikko">
    <w:name w:val="TOC Heading"/>
    <w:basedOn w:val="Otsikko1"/>
    <w:next w:val="Normaali"/>
    <w:uiPriority w:val="39"/>
    <w:unhideWhenUsed/>
    <w:qFormat/>
    <w:rsid w:val="008F4F32"/>
    <w:pPr>
      <w:numPr>
        <w:numId w:val="0"/>
      </w:numPr>
      <w:spacing w:line="276" w:lineRule="auto"/>
      <w:outlineLvl w:val="9"/>
    </w:pPr>
    <w:rPr>
      <w:lang w:val="en-US"/>
    </w:rPr>
  </w:style>
  <w:style w:type="paragraph" w:styleId="Sisluet1">
    <w:name w:val="toc 1"/>
    <w:basedOn w:val="Normaali"/>
    <w:next w:val="Normaali"/>
    <w:autoRedefine/>
    <w:uiPriority w:val="39"/>
    <w:unhideWhenUsed/>
    <w:rsid w:val="00EF0F60"/>
    <w:pPr>
      <w:tabs>
        <w:tab w:val="right" w:leader="dot" w:pos="9060"/>
      </w:tabs>
      <w:spacing w:after="100"/>
    </w:pPr>
  </w:style>
  <w:style w:type="character" w:styleId="Hyperlinkki">
    <w:name w:val="Hyperlink"/>
    <w:uiPriority w:val="99"/>
    <w:unhideWhenUsed/>
    <w:rsid w:val="008F4F32"/>
    <w:rPr>
      <w:color w:val="0000FF"/>
      <w:u w:val="single"/>
    </w:rPr>
  </w:style>
  <w:style w:type="paragraph" w:styleId="Seliteteksti">
    <w:name w:val="Balloon Text"/>
    <w:basedOn w:val="Normaali"/>
    <w:link w:val="SelitetekstiChar"/>
    <w:uiPriority w:val="99"/>
    <w:semiHidden/>
    <w:unhideWhenUsed/>
    <w:rsid w:val="008F4F32"/>
    <w:rPr>
      <w:rFonts w:ascii="Tahoma" w:hAnsi="Tahoma" w:cs="Tahoma"/>
      <w:sz w:val="16"/>
      <w:szCs w:val="16"/>
    </w:rPr>
  </w:style>
  <w:style w:type="character" w:customStyle="1" w:styleId="SelitetekstiChar">
    <w:name w:val="Seliteteksti Char"/>
    <w:link w:val="Seliteteksti"/>
    <w:uiPriority w:val="99"/>
    <w:semiHidden/>
    <w:rsid w:val="008F4F32"/>
    <w:rPr>
      <w:rFonts w:ascii="Tahoma" w:hAnsi="Tahoma" w:cs="Tahoma"/>
      <w:sz w:val="16"/>
      <w:szCs w:val="16"/>
    </w:rPr>
  </w:style>
  <w:style w:type="paragraph" w:styleId="Sisluet2">
    <w:name w:val="toc 2"/>
    <w:basedOn w:val="Normaali"/>
    <w:next w:val="Normaali"/>
    <w:autoRedefine/>
    <w:uiPriority w:val="39"/>
    <w:unhideWhenUsed/>
    <w:rsid w:val="008F4F32"/>
    <w:pPr>
      <w:spacing w:after="100"/>
      <w:ind w:left="240"/>
    </w:pPr>
  </w:style>
  <w:style w:type="paragraph" w:styleId="Sisluet3">
    <w:name w:val="toc 3"/>
    <w:basedOn w:val="Normaali"/>
    <w:next w:val="Normaali"/>
    <w:autoRedefine/>
    <w:uiPriority w:val="39"/>
    <w:unhideWhenUsed/>
    <w:rsid w:val="003E1210"/>
    <w:pPr>
      <w:tabs>
        <w:tab w:val="left" w:pos="1320"/>
        <w:tab w:val="right" w:leader="dot" w:pos="9061"/>
      </w:tabs>
      <w:spacing w:after="100"/>
      <w:ind w:left="993"/>
    </w:pPr>
  </w:style>
  <w:style w:type="paragraph" w:styleId="Sisluet4">
    <w:name w:val="toc 4"/>
    <w:basedOn w:val="Normaali"/>
    <w:next w:val="Normaali"/>
    <w:autoRedefine/>
    <w:uiPriority w:val="39"/>
    <w:unhideWhenUsed/>
    <w:rsid w:val="00467221"/>
    <w:pPr>
      <w:spacing w:after="100"/>
      <w:ind w:left="720"/>
    </w:pPr>
  </w:style>
  <w:style w:type="paragraph" w:styleId="Sisluet5">
    <w:name w:val="toc 5"/>
    <w:basedOn w:val="Normaali"/>
    <w:next w:val="Normaali"/>
    <w:autoRedefine/>
    <w:uiPriority w:val="39"/>
    <w:unhideWhenUsed/>
    <w:rsid w:val="00467221"/>
    <w:pPr>
      <w:spacing w:after="100"/>
      <w:ind w:left="960"/>
    </w:pPr>
  </w:style>
  <w:style w:type="paragraph" w:styleId="Yltunniste">
    <w:name w:val="header"/>
    <w:basedOn w:val="Normaali"/>
    <w:link w:val="YltunnisteChar"/>
    <w:uiPriority w:val="99"/>
    <w:unhideWhenUsed/>
    <w:rsid w:val="00467221"/>
    <w:pPr>
      <w:tabs>
        <w:tab w:val="center" w:pos="4819"/>
        <w:tab w:val="right" w:pos="9638"/>
      </w:tabs>
    </w:pPr>
  </w:style>
  <w:style w:type="character" w:customStyle="1" w:styleId="YltunnisteChar">
    <w:name w:val="Ylätunniste Char"/>
    <w:link w:val="Yltunniste"/>
    <w:uiPriority w:val="99"/>
    <w:rsid w:val="00467221"/>
    <w:rPr>
      <w:rFonts w:ascii="Times New Roman" w:hAnsi="Times New Roman"/>
      <w:sz w:val="24"/>
    </w:rPr>
  </w:style>
  <w:style w:type="paragraph" w:styleId="Alatunniste">
    <w:name w:val="footer"/>
    <w:basedOn w:val="Normaali"/>
    <w:link w:val="AlatunnisteChar"/>
    <w:uiPriority w:val="99"/>
    <w:unhideWhenUsed/>
    <w:rsid w:val="00467221"/>
    <w:pPr>
      <w:tabs>
        <w:tab w:val="center" w:pos="4819"/>
        <w:tab w:val="right" w:pos="9638"/>
      </w:tabs>
    </w:pPr>
  </w:style>
  <w:style w:type="character" w:customStyle="1" w:styleId="AlatunnisteChar">
    <w:name w:val="Alatunniste Char"/>
    <w:link w:val="Alatunniste"/>
    <w:uiPriority w:val="99"/>
    <w:rsid w:val="00467221"/>
    <w:rPr>
      <w:rFonts w:ascii="Times New Roman" w:hAnsi="Times New Roman"/>
      <w:sz w:val="24"/>
    </w:rPr>
  </w:style>
  <w:style w:type="table" w:styleId="TaulukkoRuudukko">
    <w:name w:val="Table Grid"/>
    <w:basedOn w:val="Normaalitaulukko"/>
    <w:uiPriority w:val="59"/>
    <w:rsid w:val="000B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Normaalitaulukko"/>
    <w:uiPriority w:val="60"/>
    <w:rsid w:val="004E7C3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Kuvaotsikko">
    <w:name w:val="caption"/>
    <w:basedOn w:val="Normaali"/>
    <w:next w:val="Normaali"/>
    <w:uiPriority w:val="35"/>
    <w:unhideWhenUsed/>
    <w:qFormat/>
    <w:rsid w:val="004E7C35"/>
    <w:rPr>
      <w:b/>
      <w:bCs/>
      <w:sz w:val="20"/>
      <w:szCs w:val="20"/>
    </w:rPr>
  </w:style>
  <w:style w:type="paragraph" w:styleId="Luettelokappale">
    <w:name w:val="List Paragraph"/>
    <w:basedOn w:val="Normaali"/>
    <w:uiPriority w:val="34"/>
    <w:qFormat/>
    <w:rsid w:val="006D668B"/>
    <w:pPr>
      <w:ind w:left="720"/>
      <w:contextualSpacing/>
    </w:pPr>
  </w:style>
  <w:style w:type="paragraph" w:styleId="NormaaliWWW">
    <w:name w:val="Normal (Web)"/>
    <w:basedOn w:val="Normaali"/>
    <w:uiPriority w:val="99"/>
    <w:semiHidden/>
    <w:unhideWhenUsed/>
    <w:rsid w:val="007E036D"/>
    <w:pPr>
      <w:spacing w:before="100" w:beforeAutospacing="1" w:after="100" w:afterAutospacing="1" w:line="240" w:lineRule="auto"/>
      <w:jc w:val="left"/>
    </w:pPr>
    <w:rPr>
      <w:rFonts w:eastAsia="Times New Roman"/>
      <w:szCs w:val="24"/>
      <w:lang w:eastAsia="fi-FI"/>
    </w:rPr>
  </w:style>
  <w:style w:type="paragraph" w:customStyle="1" w:styleId="Grid">
    <w:name w:val="Grid"/>
    <w:basedOn w:val="Normaali"/>
    <w:rsid w:val="001331B6"/>
    <w:pPr>
      <w:spacing w:line="240" w:lineRule="auto"/>
      <w:jc w:val="left"/>
    </w:pPr>
    <w:rPr>
      <w:rFonts w:eastAsia="Times New Roman"/>
      <w:sz w:val="20"/>
      <w:szCs w:val="20"/>
      <w:lang w:val="en-US"/>
    </w:rPr>
  </w:style>
  <w:style w:type="paragraph" w:customStyle="1" w:styleId="Appendix">
    <w:name w:val="Appendix"/>
    <w:basedOn w:val="Otsikko1"/>
    <w:rsid w:val="009322DB"/>
    <w:pPr>
      <w:keepLines w:val="0"/>
      <w:numPr>
        <w:numId w:val="0"/>
      </w:numPr>
      <w:tabs>
        <w:tab w:val="left" w:pos="431"/>
      </w:tabs>
      <w:spacing w:before="240" w:after="60" w:line="240" w:lineRule="auto"/>
      <w:jc w:val="left"/>
    </w:pPr>
    <w:rPr>
      <w:rFonts w:ascii="Arial" w:hAnsi="Arial"/>
      <w:bCs w:val="0"/>
      <w:caps w:val="0"/>
      <w:kern w:val="28"/>
      <w:szCs w:val="20"/>
      <w:lang w:val="en-US"/>
    </w:rPr>
  </w:style>
  <w:style w:type="character" w:styleId="Ratkaisematonmaininta">
    <w:name w:val="Unresolved Mention"/>
    <w:basedOn w:val="Kappaleenoletusfontti"/>
    <w:uiPriority w:val="99"/>
    <w:semiHidden/>
    <w:unhideWhenUsed/>
    <w:rsid w:val="00783D10"/>
    <w:rPr>
      <w:color w:val="605E5C"/>
      <w:shd w:val="clear" w:color="auto" w:fill="E1DFDD"/>
    </w:rPr>
  </w:style>
  <w:style w:type="character" w:styleId="AvattuHyperlinkki">
    <w:name w:val="FollowedHyperlink"/>
    <w:basedOn w:val="Kappaleenoletusfontti"/>
    <w:uiPriority w:val="99"/>
    <w:semiHidden/>
    <w:unhideWhenUsed/>
    <w:rsid w:val="00EE6FC8"/>
    <w:rPr>
      <w:color w:val="800080" w:themeColor="followedHyperlink"/>
      <w:u w:val="single"/>
    </w:rPr>
  </w:style>
  <w:style w:type="table" w:styleId="Vaalearuudukkotaulukko1">
    <w:name w:val="Grid Table 1 Light"/>
    <w:basedOn w:val="Normaalitaulukko"/>
    <w:uiPriority w:val="46"/>
    <w:rsid w:val="00AC3E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20464">
      <w:bodyDiv w:val="1"/>
      <w:marLeft w:val="0"/>
      <w:marRight w:val="0"/>
      <w:marTop w:val="0"/>
      <w:marBottom w:val="0"/>
      <w:divBdr>
        <w:top w:val="none" w:sz="0" w:space="0" w:color="auto"/>
        <w:left w:val="none" w:sz="0" w:space="0" w:color="auto"/>
        <w:bottom w:val="none" w:sz="0" w:space="0" w:color="auto"/>
        <w:right w:val="none" w:sz="0" w:space="0" w:color="auto"/>
      </w:divBdr>
    </w:div>
    <w:div w:id="114452055">
      <w:bodyDiv w:val="1"/>
      <w:marLeft w:val="0"/>
      <w:marRight w:val="0"/>
      <w:marTop w:val="0"/>
      <w:marBottom w:val="0"/>
      <w:divBdr>
        <w:top w:val="none" w:sz="0" w:space="0" w:color="auto"/>
        <w:left w:val="none" w:sz="0" w:space="0" w:color="auto"/>
        <w:bottom w:val="none" w:sz="0" w:space="0" w:color="auto"/>
        <w:right w:val="none" w:sz="0" w:space="0" w:color="auto"/>
      </w:divBdr>
    </w:div>
    <w:div w:id="156262958">
      <w:bodyDiv w:val="1"/>
      <w:marLeft w:val="0"/>
      <w:marRight w:val="0"/>
      <w:marTop w:val="0"/>
      <w:marBottom w:val="0"/>
      <w:divBdr>
        <w:top w:val="none" w:sz="0" w:space="0" w:color="auto"/>
        <w:left w:val="none" w:sz="0" w:space="0" w:color="auto"/>
        <w:bottom w:val="none" w:sz="0" w:space="0" w:color="auto"/>
        <w:right w:val="none" w:sz="0" w:space="0" w:color="auto"/>
      </w:divBdr>
    </w:div>
    <w:div w:id="291709791">
      <w:bodyDiv w:val="1"/>
      <w:marLeft w:val="0"/>
      <w:marRight w:val="0"/>
      <w:marTop w:val="0"/>
      <w:marBottom w:val="0"/>
      <w:divBdr>
        <w:top w:val="none" w:sz="0" w:space="0" w:color="auto"/>
        <w:left w:val="none" w:sz="0" w:space="0" w:color="auto"/>
        <w:bottom w:val="none" w:sz="0" w:space="0" w:color="auto"/>
        <w:right w:val="none" w:sz="0" w:space="0" w:color="auto"/>
      </w:divBdr>
    </w:div>
    <w:div w:id="484518793">
      <w:bodyDiv w:val="1"/>
      <w:marLeft w:val="0"/>
      <w:marRight w:val="0"/>
      <w:marTop w:val="0"/>
      <w:marBottom w:val="0"/>
      <w:divBdr>
        <w:top w:val="none" w:sz="0" w:space="0" w:color="auto"/>
        <w:left w:val="none" w:sz="0" w:space="0" w:color="auto"/>
        <w:bottom w:val="none" w:sz="0" w:space="0" w:color="auto"/>
        <w:right w:val="none" w:sz="0" w:space="0" w:color="auto"/>
      </w:divBdr>
    </w:div>
    <w:div w:id="541478981">
      <w:bodyDiv w:val="1"/>
      <w:marLeft w:val="0"/>
      <w:marRight w:val="0"/>
      <w:marTop w:val="0"/>
      <w:marBottom w:val="0"/>
      <w:divBdr>
        <w:top w:val="none" w:sz="0" w:space="0" w:color="auto"/>
        <w:left w:val="none" w:sz="0" w:space="0" w:color="auto"/>
        <w:bottom w:val="none" w:sz="0" w:space="0" w:color="auto"/>
        <w:right w:val="none" w:sz="0" w:space="0" w:color="auto"/>
      </w:divBdr>
    </w:div>
    <w:div w:id="559555643">
      <w:bodyDiv w:val="1"/>
      <w:marLeft w:val="0"/>
      <w:marRight w:val="0"/>
      <w:marTop w:val="0"/>
      <w:marBottom w:val="0"/>
      <w:divBdr>
        <w:top w:val="none" w:sz="0" w:space="0" w:color="auto"/>
        <w:left w:val="none" w:sz="0" w:space="0" w:color="auto"/>
        <w:bottom w:val="none" w:sz="0" w:space="0" w:color="auto"/>
        <w:right w:val="none" w:sz="0" w:space="0" w:color="auto"/>
      </w:divBdr>
      <w:divsChild>
        <w:div w:id="1077508372">
          <w:marLeft w:val="0"/>
          <w:marRight w:val="0"/>
          <w:marTop w:val="0"/>
          <w:marBottom w:val="0"/>
          <w:divBdr>
            <w:top w:val="none" w:sz="0" w:space="0" w:color="auto"/>
            <w:left w:val="none" w:sz="0" w:space="0" w:color="auto"/>
            <w:bottom w:val="none" w:sz="0" w:space="0" w:color="auto"/>
            <w:right w:val="none" w:sz="0" w:space="0" w:color="auto"/>
          </w:divBdr>
        </w:div>
      </w:divsChild>
    </w:div>
    <w:div w:id="637800678">
      <w:bodyDiv w:val="1"/>
      <w:marLeft w:val="0"/>
      <w:marRight w:val="0"/>
      <w:marTop w:val="0"/>
      <w:marBottom w:val="0"/>
      <w:divBdr>
        <w:top w:val="none" w:sz="0" w:space="0" w:color="auto"/>
        <w:left w:val="none" w:sz="0" w:space="0" w:color="auto"/>
        <w:bottom w:val="none" w:sz="0" w:space="0" w:color="auto"/>
        <w:right w:val="none" w:sz="0" w:space="0" w:color="auto"/>
      </w:divBdr>
    </w:div>
    <w:div w:id="664941131">
      <w:bodyDiv w:val="1"/>
      <w:marLeft w:val="0"/>
      <w:marRight w:val="0"/>
      <w:marTop w:val="0"/>
      <w:marBottom w:val="0"/>
      <w:divBdr>
        <w:top w:val="none" w:sz="0" w:space="0" w:color="auto"/>
        <w:left w:val="none" w:sz="0" w:space="0" w:color="auto"/>
        <w:bottom w:val="none" w:sz="0" w:space="0" w:color="auto"/>
        <w:right w:val="none" w:sz="0" w:space="0" w:color="auto"/>
      </w:divBdr>
      <w:divsChild>
        <w:div w:id="1877813999">
          <w:marLeft w:val="0"/>
          <w:marRight w:val="0"/>
          <w:marTop w:val="0"/>
          <w:marBottom w:val="0"/>
          <w:divBdr>
            <w:top w:val="none" w:sz="0" w:space="0" w:color="auto"/>
            <w:left w:val="none" w:sz="0" w:space="0" w:color="auto"/>
            <w:bottom w:val="none" w:sz="0" w:space="0" w:color="auto"/>
            <w:right w:val="none" w:sz="0" w:space="0" w:color="auto"/>
          </w:divBdr>
        </w:div>
      </w:divsChild>
    </w:div>
    <w:div w:id="818544733">
      <w:bodyDiv w:val="1"/>
      <w:marLeft w:val="0"/>
      <w:marRight w:val="0"/>
      <w:marTop w:val="0"/>
      <w:marBottom w:val="0"/>
      <w:divBdr>
        <w:top w:val="none" w:sz="0" w:space="0" w:color="auto"/>
        <w:left w:val="none" w:sz="0" w:space="0" w:color="auto"/>
        <w:bottom w:val="none" w:sz="0" w:space="0" w:color="auto"/>
        <w:right w:val="none" w:sz="0" w:space="0" w:color="auto"/>
      </w:divBdr>
      <w:divsChild>
        <w:div w:id="7467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33144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54613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272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0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561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55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53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496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73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709616">
      <w:bodyDiv w:val="1"/>
      <w:marLeft w:val="0"/>
      <w:marRight w:val="0"/>
      <w:marTop w:val="0"/>
      <w:marBottom w:val="0"/>
      <w:divBdr>
        <w:top w:val="none" w:sz="0" w:space="0" w:color="auto"/>
        <w:left w:val="none" w:sz="0" w:space="0" w:color="auto"/>
        <w:bottom w:val="none" w:sz="0" w:space="0" w:color="auto"/>
        <w:right w:val="none" w:sz="0" w:space="0" w:color="auto"/>
      </w:divBdr>
    </w:div>
    <w:div w:id="839778501">
      <w:bodyDiv w:val="1"/>
      <w:marLeft w:val="0"/>
      <w:marRight w:val="0"/>
      <w:marTop w:val="0"/>
      <w:marBottom w:val="0"/>
      <w:divBdr>
        <w:top w:val="none" w:sz="0" w:space="0" w:color="auto"/>
        <w:left w:val="none" w:sz="0" w:space="0" w:color="auto"/>
        <w:bottom w:val="none" w:sz="0" w:space="0" w:color="auto"/>
        <w:right w:val="none" w:sz="0" w:space="0" w:color="auto"/>
      </w:divBdr>
    </w:div>
    <w:div w:id="867790565">
      <w:bodyDiv w:val="1"/>
      <w:marLeft w:val="0"/>
      <w:marRight w:val="0"/>
      <w:marTop w:val="0"/>
      <w:marBottom w:val="0"/>
      <w:divBdr>
        <w:top w:val="none" w:sz="0" w:space="0" w:color="auto"/>
        <w:left w:val="none" w:sz="0" w:space="0" w:color="auto"/>
        <w:bottom w:val="none" w:sz="0" w:space="0" w:color="auto"/>
        <w:right w:val="none" w:sz="0" w:space="0" w:color="auto"/>
      </w:divBdr>
    </w:div>
    <w:div w:id="909004528">
      <w:bodyDiv w:val="1"/>
      <w:marLeft w:val="0"/>
      <w:marRight w:val="0"/>
      <w:marTop w:val="0"/>
      <w:marBottom w:val="0"/>
      <w:divBdr>
        <w:top w:val="none" w:sz="0" w:space="0" w:color="auto"/>
        <w:left w:val="none" w:sz="0" w:space="0" w:color="auto"/>
        <w:bottom w:val="none" w:sz="0" w:space="0" w:color="auto"/>
        <w:right w:val="none" w:sz="0" w:space="0" w:color="auto"/>
      </w:divBdr>
    </w:div>
    <w:div w:id="914362053">
      <w:bodyDiv w:val="1"/>
      <w:marLeft w:val="0"/>
      <w:marRight w:val="0"/>
      <w:marTop w:val="0"/>
      <w:marBottom w:val="0"/>
      <w:divBdr>
        <w:top w:val="none" w:sz="0" w:space="0" w:color="auto"/>
        <w:left w:val="none" w:sz="0" w:space="0" w:color="auto"/>
        <w:bottom w:val="none" w:sz="0" w:space="0" w:color="auto"/>
        <w:right w:val="none" w:sz="0" w:space="0" w:color="auto"/>
      </w:divBdr>
    </w:div>
    <w:div w:id="946740057">
      <w:bodyDiv w:val="1"/>
      <w:marLeft w:val="0"/>
      <w:marRight w:val="0"/>
      <w:marTop w:val="0"/>
      <w:marBottom w:val="0"/>
      <w:divBdr>
        <w:top w:val="none" w:sz="0" w:space="0" w:color="auto"/>
        <w:left w:val="none" w:sz="0" w:space="0" w:color="auto"/>
        <w:bottom w:val="none" w:sz="0" w:space="0" w:color="auto"/>
        <w:right w:val="none" w:sz="0" w:space="0" w:color="auto"/>
      </w:divBdr>
    </w:div>
    <w:div w:id="965507346">
      <w:bodyDiv w:val="1"/>
      <w:marLeft w:val="0"/>
      <w:marRight w:val="0"/>
      <w:marTop w:val="0"/>
      <w:marBottom w:val="0"/>
      <w:divBdr>
        <w:top w:val="none" w:sz="0" w:space="0" w:color="auto"/>
        <w:left w:val="none" w:sz="0" w:space="0" w:color="auto"/>
        <w:bottom w:val="none" w:sz="0" w:space="0" w:color="auto"/>
        <w:right w:val="none" w:sz="0" w:space="0" w:color="auto"/>
      </w:divBdr>
      <w:divsChild>
        <w:div w:id="328408061">
          <w:marLeft w:val="0"/>
          <w:marRight w:val="0"/>
          <w:marTop w:val="0"/>
          <w:marBottom w:val="0"/>
          <w:divBdr>
            <w:top w:val="none" w:sz="0" w:space="0" w:color="auto"/>
            <w:left w:val="none" w:sz="0" w:space="0" w:color="auto"/>
            <w:bottom w:val="none" w:sz="0" w:space="0" w:color="auto"/>
            <w:right w:val="none" w:sz="0" w:space="0" w:color="auto"/>
          </w:divBdr>
        </w:div>
      </w:divsChild>
    </w:div>
    <w:div w:id="1032075147">
      <w:bodyDiv w:val="1"/>
      <w:marLeft w:val="0"/>
      <w:marRight w:val="0"/>
      <w:marTop w:val="0"/>
      <w:marBottom w:val="0"/>
      <w:divBdr>
        <w:top w:val="none" w:sz="0" w:space="0" w:color="auto"/>
        <w:left w:val="none" w:sz="0" w:space="0" w:color="auto"/>
        <w:bottom w:val="none" w:sz="0" w:space="0" w:color="auto"/>
        <w:right w:val="none" w:sz="0" w:space="0" w:color="auto"/>
      </w:divBdr>
    </w:div>
    <w:div w:id="1049691945">
      <w:bodyDiv w:val="1"/>
      <w:marLeft w:val="0"/>
      <w:marRight w:val="0"/>
      <w:marTop w:val="0"/>
      <w:marBottom w:val="0"/>
      <w:divBdr>
        <w:top w:val="none" w:sz="0" w:space="0" w:color="auto"/>
        <w:left w:val="none" w:sz="0" w:space="0" w:color="auto"/>
        <w:bottom w:val="none" w:sz="0" w:space="0" w:color="auto"/>
        <w:right w:val="none" w:sz="0" w:space="0" w:color="auto"/>
      </w:divBdr>
    </w:div>
    <w:div w:id="1073040460">
      <w:bodyDiv w:val="1"/>
      <w:marLeft w:val="0"/>
      <w:marRight w:val="0"/>
      <w:marTop w:val="0"/>
      <w:marBottom w:val="0"/>
      <w:divBdr>
        <w:top w:val="none" w:sz="0" w:space="0" w:color="auto"/>
        <w:left w:val="none" w:sz="0" w:space="0" w:color="auto"/>
        <w:bottom w:val="none" w:sz="0" w:space="0" w:color="auto"/>
        <w:right w:val="none" w:sz="0" w:space="0" w:color="auto"/>
      </w:divBdr>
    </w:div>
    <w:div w:id="1226142738">
      <w:bodyDiv w:val="1"/>
      <w:marLeft w:val="0"/>
      <w:marRight w:val="0"/>
      <w:marTop w:val="0"/>
      <w:marBottom w:val="0"/>
      <w:divBdr>
        <w:top w:val="none" w:sz="0" w:space="0" w:color="auto"/>
        <w:left w:val="none" w:sz="0" w:space="0" w:color="auto"/>
        <w:bottom w:val="none" w:sz="0" w:space="0" w:color="auto"/>
        <w:right w:val="none" w:sz="0" w:space="0" w:color="auto"/>
      </w:divBdr>
    </w:div>
    <w:div w:id="1307079601">
      <w:bodyDiv w:val="1"/>
      <w:marLeft w:val="0"/>
      <w:marRight w:val="0"/>
      <w:marTop w:val="0"/>
      <w:marBottom w:val="0"/>
      <w:divBdr>
        <w:top w:val="none" w:sz="0" w:space="0" w:color="auto"/>
        <w:left w:val="none" w:sz="0" w:space="0" w:color="auto"/>
        <w:bottom w:val="none" w:sz="0" w:space="0" w:color="auto"/>
        <w:right w:val="none" w:sz="0" w:space="0" w:color="auto"/>
      </w:divBdr>
    </w:div>
    <w:div w:id="1366442218">
      <w:bodyDiv w:val="1"/>
      <w:marLeft w:val="0"/>
      <w:marRight w:val="0"/>
      <w:marTop w:val="0"/>
      <w:marBottom w:val="0"/>
      <w:divBdr>
        <w:top w:val="none" w:sz="0" w:space="0" w:color="auto"/>
        <w:left w:val="none" w:sz="0" w:space="0" w:color="auto"/>
        <w:bottom w:val="none" w:sz="0" w:space="0" w:color="auto"/>
        <w:right w:val="none" w:sz="0" w:space="0" w:color="auto"/>
      </w:divBdr>
    </w:div>
    <w:div w:id="1430849254">
      <w:bodyDiv w:val="1"/>
      <w:marLeft w:val="0"/>
      <w:marRight w:val="0"/>
      <w:marTop w:val="0"/>
      <w:marBottom w:val="0"/>
      <w:divBdr>
        <w:top w:val="none" w:sz="0" w:space="0" w:color="auto"/>
        <w:left w:val="none" w:sz="0" w:space="0" w:color="auto"/>
        <w:bottom w:val="none" w:sz="0" w:space="0" w:color="auto"/>
        <w:right w:val="none" w:sz="0" w:space="0" w:color="auto"/>
      </w:divBdr>
      <w:divsChild>
        <w:div w:id="328605607">
          <w:marLeft w:val="0"/>
          <w:marRight w:val="0"/>
          <w:marTop w:val="0"/>
          <w:marBottom w:val="0"/>
          <w:divBdr>
            <w:top w:val="none" w:sz="0" w:space="0" w:color="auto"/>
            <w:left w:val="none" w:sz="0" w:space="0" w:color="auto"/>
            <w:bottom w:val="none" w:sz="0" w:space="0" w:color="auto"/>
            <w:right w:val="none" w:sz="0" w:space="0" w:color="auto"/>
          </w:divBdr>
        </w:div>
      </w:divsChild>
    </w:div>
    <w:div w:id="1516310240">
      <w:bodyDiv w:val="1"/>
      <w:marLeft w:val="0"/>
      <w:marRight w:val="0"/>
      <w:marTop w:val="0"/>
      <w:marBottom w:val="0"/>
      <w:divBdr>
        <w:top w:val="none" w:sz="0" w:space="0" w:color="auto"/>
        <w:left w:val="none" w:sz="0" w:space="0" w:color="auto"/>
        <w:bottom w:val="none" w:sz="0" w:space="0" w:color="auto"/>
        <w:right w:val="none" w:sz="0" w:space="0" w:color="auto"/>
      </w:divBdr>
      <w:divsChild>
        <w:div w:id="557403180">
          <w:marLeft w:val="0"/>
          <w:marRight w:val="0"/>
          <w:marTop w:val="0"/>
          <w:marBottom w:val="0"/>
          <w:divBdr>
            <w:top w:val="none" w:sz="0" w:space="0" w:color="auto"/>
            <w:left w:val="none" w:sz="0" w:space="0" w:color="auto"/>
            <w:bottom w:val="none" w:sz="0" w:space="0" w:color="auto"/>
            <w:right w:val="none" w:sz="0" w:space="0" w:color="auto"/>
          </w:divBdr>
        </w:div>
      </w:divsChild>
    </w:div>
    <w:div w:id="1644654690">
      <w:bodyDiv w:val="1"/>
      <w:marLeft w:val="0"/>
      <w:marRight w:val="0"/>
      <w:marTop w:val="0"/>
      <w:marBottom w:val="0"/>
      <w:divBdr>
        <w:top w:val="none" w:sz="0" w:space="0" w:color="auto"/>
        <w:left w:val="none" w:sz="0" w:space="0" w:color="auto"/>
        <w:bottom w:val="none" w:sz="0" w:space="0" w:color="auto"/>
        <w:right w:val="none" w:sz="0" w:space="0" w:color="auto"/>
      </w:divBdr>
    </w:div>
    <w:div w:id="1652754820">
      <w:bodyDiv w:val="1"/>
      <w:marLeft w:val="0"/>
      <w:marRight w:val="0"/>
      <w:marTop w:val="0"/>
      <w:marBottom w:val="0"/>
      <w:divBdr>
        <w:top w:val="none" w:sz="0" w:space="0" w:color="auto"/>
        <w:left w:val="none" w:sz="0" w:space="0" w:color="auto"/>
        <w:bottom w:val="none" w:sz="0" w:space="0" w:color="auto"/>
        <w:right w:val="none" w:sz="0" w:space="0" w:color="auto"/>
      </w:divBdr>
    </w:div>
    <w:div w:id="1653868132">
      <w:bodyDiv w:val="1"/>
      <w:marLeft w:val="0"/>
      <w:marRight w:val="0"/>
      <w:marTop w:val="0"/>
      <w:marBottom w:val="0"/>
      <w:divBdr>
        <w:top w:val="none" w:sz="0" w:space="0" w:color="auto"/>
        <w:left w:val="none" w:sz="0" w:space="0" w:color="auto"/>
        <w:bottom w:val="none" w:sz="0" w:space="0" w:color="auto"/>
        <w:right w:val="none" w:sz="0" w:space="0" w:color="auto"/>
      </w:divBdr>
      <w:divsChild>
        <w:div w:id="1145045238">
          <w:marLeft w:val="0"/>
          <w:marRight w:val="0"/>
          <w:marTop w:val="0"/>
          <w:marBottom w:val="0"/>
          <w:divBdr>
            <w:top w:val="none" w:sz="0" w:space="0" w:color="auto"/>
            <w:left w:val="none" w:sz="0" w:space="0" w:color="auto"/>
            <w:bottom w:val="none" w:sz="0" w:space="0" w:color="auto"/>
            <w:right w:val="none" w:sz="0" w:space="0" w:color="auto"/>
          </w:divBdr>
        </w:div>
      </w:divsChild>
    </w:div>
    <w:div w:id="1695380771">
      <w:bodyDiv w:val="1"/>
      <w:marLeft w:val="0"/>
      <w:marRight w:val="0"/>
      <w:marTop w:val="0"/>
      <w:marBottom w:val="0"/>
      <w:divBdr>
        <w:top w:val="none" w:sz="0" w:space="0" w:color="auto"/>
        <w:left w:val="none" w:sz="0" w:space="0" w:color="auto"/>
        <w:bottom w:val="none" w:sz="0" w:space="0" w:color="auto"/>
        <w:right w:val="none" w:sz="0" w:space="0" w:color="auto"/>
      </w:divBdr>
    </w:div>
    <w:div w:id="1720284641">
      <w:bodyDiv w:val="1"/>
      <w:marLeft w:val="0"/>
      <w:marRight w:val="0"/>
      <w:marTop w:val="0"/>
      <w:marBottom w:val="0"/>
      <w:divBdr>
        <w:top w:val="none" w:sz="0" w:space="0" w:color="auto"/>
        <w:left w:val="none" w:sz="0" w:space="0" w:color="auto"/>
        <w:bottom w:val="none" w:sz="0" w:space="0" w:color="auto"/>
        <w:right w:val="none" w:sz="0" w:space="0" w:color="auto"/>
      </w:divBdr>
    </w:div>
    <w:div w:id="1747721702">
      <w:bodyDiv w:val="1"/>
      <w:marLeft w:val="0"/>
      <w:marRight w:val="0"/>
      <w:marTop w:val="0"/>
      <w:marBottom w:val="0"/>
      <w:divBdr>
        <w:top w:val="none" w:sz="0" w:space="0" w:color="auto"/>
        <w:left w:val="none" w:sz="0" w:space="0" w:color="auto"/>
        <w:bottom w:val="none" w:sz="0" w:space="0" w:color="auto"/>
        <w:right w:val="none" w:sz="0" w:space="0" w:color="auto"/>
      </w:divBdr>
    </w:div>
    <w:div w:id="1754469101">
      <w:bodyDiv w:val="1"/>
      <w:marLeft w:val="0"/>
      <w:marRight w:val="0"/>
      <w:marTop w:val="0"/>
      <w:marBottom w:val="0"/>
      <w:divBdr>
        <w:top w:val="none" w:sz="0" w:space="0" w:color="auto"/>
        <w:left w:val="none" w:sz="0" w:space="0" w:color="auto"/>
        <w:bottom w:val="none" w:sz="0" w:space="0" w:color="auto"/>
        <w:right w:val="none" w:sz="0" w:space="0" w:color="auto"/>
      </w:divBdr>
    </w:div>
    <w:div w:id="1804276873">
      <w:bodyDiv w:val="1"/>
      <w:marLeft w:val="0"/>
      <w:marRight w:val="0"/>
      <w:marTop w:val="0"/>
      <w:marBottom w:val="0"/>
      <w:divBdr>
        <w:top w:val="none" w:sz="0" w:space="0" w:color="auto"/>
        <w:left w:val="none" w:sz="0" w:space="0" w:color="auto"/>
        <w:bottom w:val="none" w:sz="0" w:space="0" w:color="auto"/>
        <w:right w:val="none" w:sz="0" w:space="0" w:color="auto"/>
      </w:divBdr>
    </w:div>
    <w:div w:id="1882398760">
      <w:bodyDiv w:val="1"/>
      <w:marLeft w:val="0"/>
      <w:marRight w:val="0"/>
      <w:marTop w:val="0"/>
      <w:marBottom w:val="0"/>
      <w:divBdr>
        <w:top w:val="none" w:sz="0" w:space="0" w:color="auto"/>
        <w:left w:val="none" w:sz="0" w:space="0" w:color="auto"/>
        <w:bottom w:val="none" w:sz="0" w:space="0" w:color="auto"/>
        <w:right w:val="none" w:sz="0" w:space="0" w:color="auto"/>
      </w:divBdr>
    </w:div>
    <w:div w:id="1899129031">
      <w:bodyDiv w:val="1"/>
      <w:marLeft w:val="0"/>
      <w:marRight w:val="0"/>
      <w:marTop w:val="0"/>
      <w:marBottom w:val="0"/>
      <w:divBdr>
        <w:top w:val="none" w:sz="0" w:space="0" w:color="auto"/>
        <w:left w:val="none" w:sz="0" w:space="0" w:color="auto"/>
        <w:bottom w:val="none" w:sz="0" w:space="0" w:color="auto"/>
        <w:right w:val="none" w:sz="0" w:space="0" w:color="auto"/>
      </w:divBdr>
    </w:div>
    <w:div w:id="1981879021">
      <w:bodyDiv w:val="1"/>
      <w:marLeft w:val="0"/>
      <w:marRight w:val="0"/>
      <w:marTop w:val="0"/>
      <w:marBottom w:val="0"/>
      <w:divBdr>
        <w:top w:val="none" w:sz="0" w:space="0" w:color="auto"/>
        <w:left w:val="none" w:sz="0" w:space="0" w:color="auto"/>
        <w:bottom w:val="none" w:sz="0" w:space="0" w:color="auto"/>
        <w:right w:val="none" w:sz="0" w:space="0" w:color="auto"/>
      </w:divBdr>
      <w:divsChild>
        <w:div w:id="551305514">
          <w:marLeft w:val="0"/>
          <w:marRight w:val="0"/>
          <w:marTop w:val="0"/>
          <w:marBottom w:val="0"/>
          <w:divBdr>
            <w:top w:val="none" w:sz="0" w:space="0" w:color="auto"/>
            <w:left w:val="none" w:sz="0" w:space="0" w:color="auto"/>
            <w:bottom w:val="none" w:sz="0" w:space="0" w:color="auto"/>
            <w:right w:val="none" w:sz="0" w:space="0" w:color="auto"/>
          </w:divBdr>
        </w:div>
      </w:divsChild>
    </w:div>
    <w:div w:id="1988317065">
      <w:bodyDiv w:val="1"/>
      <w:marLeft w:val="0"/>
      <w:marRight w:val="0"/>
      <w:marTop w:val="0"/>
      <w:marBottom w:val="0"/>
      <w:divBdr>
        <w:top w:val="none" w:sz="0" w:space="0" w:color="auto"/>
        <w:left w:val="none" w:sz="0" w:space="0" w:color="auto"/>
        <w:bottom w:val="none" w:sz="0" w:space="0" w:color="auto"/>
        <w:right w:val="none" w:sz="0" w:space="0" w:color="auto"/>
      </w:divBdr>
    </w:div>
    <w:div w:id="1992631426">
      <w:bodyDiv w:val="1"/>
      <w:marLeft w:val="0"/>
      <w:marRight w:val="0"/>
      <w:marTop w:val="0"/>
      <w:marBottom w:val="0"/>
      <w:divBdr>
        <w:top w:val="none" w:sz="0" w:space="0" w:color="auto"/>
        <w:left w:val="none" w:sz="0" w:space="0" w:color="auto"/>
        <w:bottom w:val="none" w:sz="0" w:space="0" w:color="auto"/>
        <w:right w:val="none" w:sz="0" w:space="0" w:color="auto"/>
      </w:divBdr>
    </w:div>
    <w:div w:id="2000185786">
      <w:bodyDiv w:val="1"/>
      <w:marLeft w:val="0"/>
      <w:marRight w:val="0"/>
      <w:marTop w:val="0"/>
      <w:marBottom w:val="0"/>
      <w:divBdr>
        <w:top w:val="none" w:sz="0" w:space="0" w:color="auto"/>
        <w:left w:val="none" w:sz="0" w:space="0" w:color="auto"/>
        <w:bottom w:val="none" w:sz="0" w:space="0" w:color="auto"/>
        <w:right w:val="none" w:sz="0" w:space="0" w:color="auto"/>
      </w:divBdr>
    </w:div>
    <w:div w:id="208707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s.helsinki.fi/group/otie/dokumentit/projektisuunnitelma.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mockflow.com/"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kasuri\AppData\Local\Temp\Vaatimusm&#228;&#228;rittelydokumenttipohja_1901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D052C69571584BA10F8ED101D50D95" ma:contentTypeVersion="6" ma:contentTypeDescription="Create a new document." ma:contentTypeScope="" ma:versionID="ec76d9078d63e5782d8a479176db3eea">
  <xsd:schema xmlns:xsd="http://www.w3.org/2001/XMLSchema" xmlns:xs="http://www.w3.org/2001/XMLSchema" xmlns:p="http://schemas.microsoft.com/office/2006/metadata/properties" xmlns:ns3="4e352dd5-739b-402c-aa33-dfc1b5b75471" targetNamespace="http://schemas.microsoft.com/office/2006/metadata/properties" ma:root="true" ma:fieldsID="b379797a3a44a2eb03e7b78b9fb673e3" ns3:_="">
    <xsd:import namespace="4e352dd5-739b-402c-aa33-dfc1b5b754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52dd5-739b-402c-aa33-dfc1b5b75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3CA0-1D81-4489-85D7-615F49A6EF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843AF6-41D4-4E66-8C00-D063B27A5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352dd5-739b-402c-aa33-dfc1b5b75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FBFB19-1E78-4601-9CF1-A2C6622C8CDE}">
  <ds:schemaRefs>
    <ds:schemaRef ds:uri="http://schemas.microsoft.com/sharepoint/v3/contenttype/forms"/>
  </ds:schemaRefs>
</ds:datastoreItem>
</file>

<file path=customXml/itemProps4.xml><?xml version="1.0" encoding="utf-8"?>
<ds:datastoreItem xmlns:ds="http://schemas.openxmlformats.org/officeDocument/2006/customXml" ds:itemID="{24782169-8A4C-411D-89B2-3A9B2F06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Vaatimusmäärittelydokumenttipohja_19012019</Template>
  <TotalTime>352</TotalTime>
  <Pages>12</Pages>
  <Words>1542</Words>
  <Characters>12495</Characters>
  <Application>Microsoft Office Word</Application>
  <DocSecurity>0</DocSecurity>
  <Lines>104</Lines>
  <Paragraphs>28</Paragraphs>
  <ScaleCrop>false</ScaleCrop>
  <HeadingPairs>
    <vt:vector size="2" baseType="variant">
      <vt:variant>
        <vt:lpstr>Otsikko</vt:lpstr>
      </vt:variant>
      <vt:variant>
        <vt:i4>1</vt:i4>
      </vt:variant>
    </vt:vector>
  </HeadingPairs>
  <TitlesOfParts>
    <vt:vector size="1" baseType="lpstr">
      <vt:lpstr/>
    </vt:vector>
  </TitlesOfParts>
  <Company>LTY</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Jussi Kasurinen</dc:creator>
  <cp:keywords/>
  <dc:description/>
  <cp:lastModifiedBy>Jani Heinikoski</cp:lastModifiedBy>
  <cp:revision>2050</cp:revision>
  <cp:lastPrinted>2019-11-21T18:39:00Z</cp:lastPrinted>
  <dcterms:created xsi:type="dcterms:W3CDTF">2019-10-31T17:14:00Z</dcterms:created>
  <dcterms:modified xsi:type="dcterms:W3CDTF">2020-03-02T11:43:00Z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1768485177</vt:i4>
  </property>
  <property fmtid="{D5CDD505-2E9C-101B-9397-08002B2CF9AE}" pid="3" name="_NewReviewCycle">
    <vt:lpwstr/>
  </property>
  <property fmtid="{D5CDD505-2E9C-101B-9397-08002B2CF9AE}" pid="4" name="_EmailSubject">
    <vt:lpwstr>Kommentit ja päivitetty template</vt:lpwstr>
  </property>
  <property fmtid="{D5CDD505-2E9C-101B-9397-08002B2CF9AE}" pid="5" name="_AuthorEmail">
    <vt:lpwstr>Tiina.Puolakka@lut.fi</vt:lpwstr>
  </property>
  <property fmtid="{D5CDD505-2E9C-101B-9397-08002B2CF9AE}" pid="6" name="_AuthorEmailDisplayName">
    <vt:lpwstr>Tiina Puolakka</vt:lpwstr>
  </property>
  <property fmtid="{D5CDD505-2E9C-101B-9397-08002B2CF9AE}" pid="7" name="_PreviousAdHocReviewCycleID">
    <vt:i4>1321993836</vt:i4>
  </property>
  <property fmtid="{D5CDD505-2E9C-101B-9397-08002B2CF9AE}" pid="8" name="_ReviewingToolsShownOnce">
    <vt:lpwstr/>
  </property>
  <property fmtid="{D5CDD505-2E9C-101B-9397-08002B2CF9AE}" pid="9" name="ContentTypeId">
    <vt:lpwstr>0x0101000FD052C69571584BA10F8ED101D50D95</vt:lpwstr>
  </property>
</Properties>
</file>